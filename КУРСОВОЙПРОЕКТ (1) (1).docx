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DAF51" w14:textId="4399A37D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ФЕДЕРАЛЬНОЕ ГОСУДАРСТВЕННОЕ БЮДЖЕТНОЕ ОБРАЗОВАТЕЛЬНОЕ</w:t>
      </w:r>
    </w:p>
    <w:p w14:paraId="180B8388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УЧРЕЖДЕНИЕ ВЫСШЕГО ОБРАЗОВАНИЯ</w:t>
      </w:r>
    </w:p>
    <w:p w14:paraId="0CC1A85D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«САНКТ-ПЕТЕРБУРГСКИЙ ГОСУДАРСТВЕННЫЙ УНИВЕРСИТЕТ ТЕЛЕКОММУНИКАЦИЙ ИМ. ПРОФ. М.А. БОНЧ-БРУЕВИЧА»</w:t>
      </w:r>
    </w:p>
    <w:p w14:paraId="7C64B4D9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(СПбГУТ)</w:t>
      </w:r>
    </w:p>
    <w:p w14:paraId="3E7AEA75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</w:p>
    <w:p w14:paraId="0C816DA3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АРХАНГЕЛЬСКИЙ КОЛЛЕДЖ ТЕЛЕКОММУНИКАЦИЙ</w:t>
      </w:r>
    </w:p>
    <w:p w14:paraId="5C57C59A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ИМ. Б.Л. РОЗИНГА (ФИЛИАЛ) СПбГУТ</w:t>
      </w:r>
    </w:p>
    <w:p w14:paraId="2E449869" w14:textId="77777777" w:rsidR="00E61A41" w:rsidRPr="00362F06" w:rsidRDefault="00E61A41" w:rsidP="00E61A41">
      <w:pPr>
        <w:jc w:val="center"/>
        <w:rPr>
          <w:b/>
          <w:bCs/>
          <w:sz w:val="24"/>
          <w:szCs w:val="24"/>
        </w:rPr>
      </w:pPr>
      <w:r w:rsidRPr="00362F06">
        <w:rPr>
          <w:b/>
          <w:bCs/>
          <w:sz w:val="24"/>
          <w:szCs w:val="24"/>
        </w:rPr>
        <w:t>(АКТ (ф) СПбГУТ)</w:t>
      </w:r>
    </w:p>
    <w:p w14:paraId="1897CA77" w14:textId="77777777" w:rsidR="00E61A41" w:rsidRPr="00181672" w:rsidRDefault="00E61A41" w:rsidP="00E61A41">
      <w:pPr>
        <w:jc w:val="center"/>
        <w:rPr>
          <w:bCs/>
          <w:sz w:val="24"/>
          <w:szCs w:val="24"/>
        </w:rPr>
      </w:pPr>
    </w:p>
    <w:p w14:paraId="123EF44D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142EE2E0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65C267FD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6E1C5316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4FAC6EB3" w14:textId="77777777" w:rsidR="00E61A41" w:rsidRPr="00362F06" w:rsidRDefault="00E61A41" w:rsidP="00E61A41">
      <w:pPr>
        <w:jc w:val="center"/>
        <w:rPr>
          <w:bCs/>
          <w:sz w:val="24"/>
          <w:szCs w:val="24"/>
        </w:rPr>
      </w:pPr>
    </w:p>
    <w:p w14:paraId="251F9EAC" w14:textId="77777777" w:rsidR="00E61A41" w:rsidRDefault="00E61A41" w:rsidP="00E61A41">
      <w:pPr>
        <w:widowControl w:val="0"/>
        <w:jc w:val="center"/>
        <w:rPr>
          <w:b/>
          <w:sz w:val="56"/>
        </w:rPr>
      </w:pPr>
      <w:r>
        <w:rPr>
          <w:b/>
          <w:sz w:val="56"/>
        </w:rPr>
        <w:t>КУРСОВОЙ ПРОЕКТ</w:t>
      </w:r>
    </w:p>
    <w:p w14:paraId="4916F790" w14:textId="77777777" w:rsidR="00E61A41" w:rsidRDefault="00E61A41" w:rsidP="00E61A41">
      <w:pPr>
        <w:pStyle w:val="3"/>
        <w:numPr>
          <w:ilvl w:val="0"/>
          <w:numId w:val="0"/>
        </w:numPr>
        <w:spacing w:before="120" w:after="0" w:line="240" w:lineRule="auto"/>
        <w:jc w:val="center"/>
        <w:rPr>
          <w:b w:val="0"/>
          <w:sz w:val="40"/>
          <w:szCs w:val="40"/>
        </w:rPr>
      </w:pPr>
      <w:bookmarkStart w:id="0" w:name="_Toc214266556"/>
      <w:bookmarkStart w:id="1" w:name="_Toc214268613"/>
      <w:bookmarkStart w:id="2" w:name="_Toc215922251"/>
      <w:r w:rsidRPr="008F0AF9">
        <w:rPr>
          <w:b w:val="0"/>
          <w:sz w:val="40"/>
          <w:szCs w:val="40"/>
        </w:rPr>
        <w:t>НА ТЕМУ</w:t>
      </w:r>
      <w:bookmarkEnd w:id="0"/>
      <w:bookmarkEnd w:id="1"/>
      <w:bookmarkEnd w:id="2"/>
    </w:p>
    <w:tbl>
      <w:tblPr>
        <w:tblW w:w="9354" w:type="dxa"/>
        <w:tblInd w:w="1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E61A41" w14:paraId="33514E95" w14:textId="77777777" w:rsidTr="003B0C82">
        <w:trPr>
          <w:trHeight w:val="680"/>
        </w:trPr>
        <w:tc>
          <w:tcPr>
            <w:tcW w:w="9354" w:type="dxa"/>
            <w:tcBorders>
              <w:top w:val="nil"/>
              <w:bottom w:val="single" w:sz="8" w:space="0" w:color="auto"/>
            </w:tcBorders>
            <w:vAlign w:val="bottom"/>
          </w:tcPr>
          <w:p w14:paraId="1124294E" w14:textId="6B06308F" w:rsidR="00E61A41" w:rsidRPr="003A2ADA" w:rsidRDefault="00E61A41" w:rsidP="003B0C82">
            <w:pPr>
              <w:widowControl w:val="0"/>
              <w:jc w:val="center"/>
            </w:pPr>
            <w:r>
              <w:rPr>
                <w:sz w:val="40"/>
                <w:szCs w:val="40"/>
              </w:rPr>
              <w:t xml:space="preserve">РАЗРАБОТКА </w:t>
            </w:r>
            <w:r w:rsidR="003A2ADA">
              <w:rPr>
                <w:sz w:val="40"/>
                <w:szCs w:val="40"/>
              </w:rPr>
              <w:t>ГЕНЕРАТОРА УРОКОВ</w:t>
            </w:r>
          </w:p>
        </w:tc>
      </w:tr>
      <w:tr w:rsidR="00E61A41" w14:paraId="31C621C5" w14:textId="77777777" w:rsidTr="003B0C82">
        <w:trPr>
          <w:trHeight w:val="680"/>
        </w:trPr>
        <w:tc>
          <w:tcPr>
            <w:tcW w:w="9354" w:type="dxa"/>
            <w:tcBorders>
              <w:top w:val="single" w:sz="8" w:space="0" w:color="auto"/>
              <w:bottom w:val="single" w:sz="6" w:space="0" w:color="auto"/>
            </w:tcBorders>
            <w:vAlign w:val="bottom"/>
          </w:tcPr>
          <w:p w14:paraId="51407B47" w14:textId="035BAD44" w:rsidR="00E61A41" w:rsidRPr="003A2ADA" w:rsidRDefault="003A2ADA" w:rsidP="003B0C82">
            <w:pPr>
              <w:widowControl w:val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ДЛЯ ИЗУЧЕНИЯ АНГЛИЙСКОГО ЯЗЫКА</w:t>
            </w:r>
          </w:p>
        </w:tc>
      </w:tr>
      <w:tr w:rsidR="00E61A41" w14:paraId="3A5D37EC" w14:textId="77777777" w:rsidTr="003B0C82">
        <w:trPr>
          <w:trHeight w:val="680"/>
        </w:trPr>
        <w:tc>
          <w:tcPr>
            <w:tcW w:w="9354" w:type="dxa"/>
            <w:tcBorders>
              <w:top w:val="single" w:sz="8" w:space="0" w:color="auto"/>
              <w:bottom w:val="single" w:sz="8" w:space="0" w:color="auto"/>
            </w:tcBorders>
            <w:vAlign w:val="bottom"/>
          </w:tcPr>
          <w:p w14:paraId="190A4747" w14:textId="4C8E860F" w:rsidR="00E61A41" w:rsidRDefault="00E61A41" w:rsidP="003B0C82">
            <w:pPr>
              <w:widowControl w:val="0"/>
              <w:jc w:val="center"/>
            </w:pPr>
            <w:r>
              <w:rPr>
                <w:sz w:val="40"/>
                <w:szCs w:val="40"/>
              </w:rPr>
              <w:t>Л109</w:t>
            </w:r>
            <w:r w:rsidRPr="002A6308">
              <w:rPr>
                <w:sz w:val="40"/>
                <w:szCs w:val="40"/>
              </w:rPr>
              <w:t xml:space="preserve">. </w:t>
            </w:r>
            <w:r>
              <w:rPr>
                <w:sz w:val="40"/>
                <w:szCs w:val="40"/>
              </w:rPr>
              <w:t>2</w:t>
            </w:r>
            <w:r>
              <w:rPr>
                <w:sz w:val="40"/>
                <w:szCs w:val="40"/>
                <w:lang w:val="en-US"/>
              </w:rPr>
              <w:t>5</w:t>
            </w:r>
            <w:r w:rsidRPr="002A6308">
              <w:rPr>
                <w:sz w:val="40"/>
                <w:szCs w:val="40"/>
              </w:rPr>
              <w:t>КП01. 0</w:t>
            </w:r>
            <w:r w:rsidR="003A2ADA">
              <w:rPr>
                <w:sz w:val="40"/>
                <w:szCs w:val="40"/>
              </w:rPr>
              <w:t>28</w:t>
            </w:r>
            <w:r w:rsidRPr="002A6308">
              <w:rPr>
                <w:sz w:val="40"/>
                <w:szCs w:val="40"/>
              </w:rPr>
              <w:t xml:space="preserve"> ПЗ</w:t>
            </w:r>
          </w:p>
        </w:tc>
      </w:tr>
    </w:tbl>
    <w:p w14:paraId="25373D5D" w14:textId="77777777" w:rsidR="00E61A41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  <w:r>
        <w:rPr>
          <w:sz w:val="22"/>
        </w:rPr>
        <w:t>(О</w:t>
      </w:r>
      <w:r w:rsidRPr="00843A22">
        <w:rPr>
          <w:sz w:val="22"/>
        </w:rPr>
        <w:t>бозначение документа</w:t>
      </w:r>
      <w:r>
        <w:rPr>
          <w:sz w:val="22"/>
        </w:rPr>
        <w:t>)</w:t>
      </w:r>
    </w:p>
    <w:p w14:paraId="5339F073" w14:textId="77777777" w:rsidR="00E61A41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</w:p>
    <w:p w14:paraId="70CA598B" w14:textId="77777777" w:rsidR="00E61A41" w:rsidRPr="00362F06" w:rsidRDefault="00E61A41" w:rsidP="00E61A41">
      <w:pPr>
        <w:widowControl w:val="0"/>
        <w:tabs>
          <w:tab w:val="center" w:pos="4820"/>
        </w:tabs>
        <w:jc w:val="center"/>
        <w:rPr>
          <w:sz w:val="22"/>
        </w:rPr>
      </w:pPr>
    </w:p>
    <w:tbl>
      <w:tblPr>
        <w:tblW w:w="0" w:type="auto"/>
        <w:tblInd w:w="108" w:type="dxa"/>
        <w:tblBorders>
          <w:bottom w:val="single" w:sz="6" w:space="0" w:color="auto"/>
        </w:tblBorders>
        <w:tblLook w:val="04A0" w:firstRow="1" w:lastRow="0" w:firstColumn="1" w:lastColumn="0" w:noHBand="0" w:noVBand="1"/>
      </w:tblPr>
      <w:tblGrid>
        <w:gridCol w:w="9246"/>
      </w:tblGrid>
      <w:tr w:rsidR="00E61A41" w14:paraId="5616E2D8" w14:textId="77777777" w:rsidTr="003B0C82">
        <w:trPr>
          <w:trHeight w:val="680"/>
        </w:trPr>
        <w:tc>
          <w:tcPr>
            <w:tcW w:w="9356" w:type="dxa"/>
            <w:tcBorders>
              <w:bottom w:val="single" w:sz="6" w:space="0" w:color="auto"/>
            </w:tcBorders>
            <w:vAlign w:val="bottom"/>
          </w:tcPr>
          <w:p w14:paraId="1DDA2DAC" w14:textId="77777777" w:rsidR="00E61A41" w:rsidRPr="002A6308" w:rsidRDefault="00E61A41" w:rsidP="003B0C82">
            <w:pPr>
              <w:widowControl w:val="0"/>
              <w:jc w:val="center"/>
              <w:rPr>
                <w:sz w:val="40"/>
                <w:szCs w:val="40"/>
              </w:rPr>
            </w:pPr>
            <w:r w:rsidRPr="00CD13E8">
              <w:rPr>
                <w:sz w:val="40"/>
                <w:szCs w:val="40"/>
              </w:rPr>
              <w:t>МДК.0</w:t>
            </w:r>
            <w:r w:rsidRPr="00B4787F">
              <w:rPr>
                <w:sz w:val="40"/>
                <w:szCs w:val="40"/>
              </w:rPr>
              <w:t>2</w:t>
            </w:r>
            <w:r w:rsidRPr="00CD13E8">
              <w:rPr>
                <w:sz w:val="40"/>
                <w:szCs w:val="40"/>
              </w:rPr>
              <w:t>.0</w:t>
            </w:r>
            <w:r>
              <w:rPr>
                <w:sz w:val="40"/>
                <w:szCs w:val="40"/>
              </w:rPr>
              <w:t>1</w:t>
            </w:r>
            <w:r w:rsidRPr="00B4787F">
              <w:rPr>
                <w:sz w:val="40"/>
                <w:szCs w:val="40"/>
              </w:rPr>
              <w:t xml:space="preserve"> </w:t>
            </w:r>
            <w:r w:rsidRPr="002A6308">
              <w:rPr>
                <w:sz w:val="40"/>
                <w:szCs w:val="40"/>
              </w:rPr>
              <w:t>Технология разработки</w:t>
            </w:r>
          </w:p>
        </w:tc>
      </w:tr>
      <w:tr w:rsidR="00E61A41" w14:paraId="4D597ED8" w14:textId="77777777" w:rsidTr="003B0C82">
        <w:trPr>
          <w:trHeight w:val="680"/>
        </w:trPr>
        <w:tc>
          <w:tcPr>
            <w:tcW w:w="9356" w:type="dxa"/>
            <w:tcBorders>
              <w:top w:val="single" w:sz="6" w:space="0" w:color="auto"/>
              <w:bottom w:val="single" w:sz="6" w:space="0" w:color="auto"/>
            </w:tcBorders>
            <w:vAlign w:val="bottom"/>
          </w:tcPr>
          <w:p w14:paraId="47095D9F" w14:textId="77777777" w:rsidR="00E61A41" w:rsidRPr="002A6308" w:rsidRDefault="00E61A41" w:rsidP="003B0C82">
            <w:pPr>
              <w:widowControl w:val="0"/>
              <w:ind w:left="34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программного обеспечения</w:t>
            </w:r>
          </w:p>
        </w:tc>
      </w:tr>
    </w:tbl>
    <w:p w14:paraId="7D63F563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7EC9DDC2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214D52FD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2E7582F6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6D2DE30B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146C085F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0F89E33B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37DF032F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2010"/>
        <w:gridCol w:w="1043"/>
        <w:gridCol w:w="2559"/>
        <w:gridCol w:w="1480"/>
        <w:gridCol w:w="2514"/>
      </w:tblGrid>
      <w:tr w:rsidR="00E61A41" w:rsidRPr="00362F06" w14:paraId="2219833C" w14:textId="77777777" w:rsidTr="003B0C82">
        <w:tc>
          <w:tcPr>
            <w:tcW w:w="2010" w:type="dxa"/>
          </w:tcPr>
          <w:p w14:paraId="0189F71F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bCs/>
                <w:iCs/>
                <w:kern w:val="0"/>
                <w:szCs w:val="28"/>
                <w:lang w:eastAsia="ru-RU"/>
                <w14:ligatures w14:val="none"/>
              </w:rPr>
              <w:t>Студент</w:t>
            </w:r>
          </w:p>
        </w:tc>
        <w:tc>
          <w:tcPr>
            <w:tcW w:w="3602" w:type="dxa"/>
            <w:gridSpan w:val="2"/>
            <w:tcBorders>
              <w:bottom w:val="single" w:sz="8" w:space="0" w:color="auto"/>
            </w:tcBorders>
          </w:tcPr>
          <w:p w14:paraId="24DA19F5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bCs/>
                <w:iCs/>
                <w:kern w:val="0"/>
                <w:szCs w:val="28"/>
                <w:lang w:eastAsia="ru-RU"/>
                <w14:ligatures w14:val="none"/>
              </w:rPr>
              <w:t>ИСПП-21</w:t>
            </w:r>
          </w:p>
        </w:tc>
        <w:tc>
          <w:tcPr>
            <w:tcW w:w="1480" w:type="dxa"/>
            <w:tcBorders>
              <w:bottom w:val="single" w:sz="8" w:space="0" w:color="auto"/>
            </w:tcBorders>
          </w:tcPr>
          <w:p w14:paraId="5E22A099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0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8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.12.202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5</w:t>
            </w:r>
          </w:p>
        </w:tc>
        <w:tc>
          <w:tcPr>
            <w:tcW w:w="2514" w:type="dxa"/>
            <w:tcBorders>
              <w:bottom w:val="single" w:sz="8" w:space="0" w:color="auto"/>
            </w:tcBorders>
          </w:tcPr>
          <w:p w14:paraId="7177F5B1" w14:textId="09E84147" w:rsidR="00E61A41" w:rsidRPr="00362F06" w:rsidRDefault="00E61A41" w:rsidP="003B0C82">
            <w:pPr>
              <w:spacing w:line="320" w:lineRule="exact"/>
              <w:jc w:val="right"/>
              <w:outlineLvl w:val="5"/>
              <w:rPr>
                <w:rFonts w:ascii="GOST type B" w:eastAsia="Times New Roman" w:hAnsi="GOST type B" w:cs="Times New Roman"/>
                <w:color w:val="FF0000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.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А. </w:t>
            </w: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Хомутов</w:t>
            </w:r>
          </w:p>
        </w:tc>
      </w:tr>
      <w:tr w:rsidR="00E61A41" w:rsidRPr="00362F06" w14:paraId="199CD0DB" w14:textId="77777777" w:rsidTr="003B0C82">
        <w:tc>
          <w:tcPr>
            <w:tcW w:w="2010" w:type="dxa"/>
          </w:tcPr>
          <w:p w14:paraId="47CC590E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043" w:type="dxa"/>
            <w:tcBorders>
              <w:top w:val="single" w:sz="8" w:space="0" w:color="auto"/>
            </w:tcBorders>
          </w:tcPr>
          <w:p w14:paraId="05815A23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(Группа)</w:t>
            </w:r>
          </w:p>
        </w:tc>
        <w:tc>
          <w:tcPr>
            <w:tcW w:w="2559" w:type="dxa"/>
            <w:tcBorders>
              <w:top w:val="single" w:sz="8" w:space="0" w:color="auto"/>
            </w:tcBorders>
          </w:tcPr>
          <w:p w14:paraId="4E6BA158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(Подпись)</w:t>
            </w:r>
          </w:p>
        </w:tc>
        <w:tc>
          <w:tcPr>
            <w:tcW w:w="1480" w:type="dxa"/>
            <w:tcBorders>
              <w:top w:val="single" w:sz="8" w:space="0" w:color="auto"/>
            </w:tcBorders>
          </w:tcPr>
          <w:p w14:paraId="12198264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(Дата)</w:t>
            </w:r>
          </w:p>
        </w:tc>
        <w:tc>
          <w:tcPr>
            <w:tcW w:w="2514" w:type="dxa"/>
            <w:tcBorders>
              <w:top w:val="single" w:sz="8" w:space="0" w:color="auto"/>
            </w:tcBorders>
          </w:tcPr>
          <w:p w14:paraId="77ABEC80" w14:textId="77777777" w:rsidR="00E61A41" w:rsidRPr="00362F06" w:rsidRDefault="00E61A41" w:rsidP="003B0C82">
            <w:pPr>
              <w:widowControl w:val="0"/>
              <w:jc w:val="right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(И.О. Фамилия)</w:t>
            </w:r>
          </w:p>
        </w:tc>
      </w:tr>
      <w:tr w:rsidR="00E61A41" w:rsidRPr="00362F06" w14:paraId="3C31C459" w14:textId="77777777" w:rsidTr="003B0C82">
        <w:tc>
          <w:tcPr>
            <w:tcW w:w="2010" w:type="dxa"/>
          </w:tcPr>
          <w:p w14:paraId="300519D5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Преподаватель</w:t>
            </w:r>
          </w:p>
        </w:tc>
        <w:tc>
          <w:tcPr>
            <w:tcW w:w="1043" w:type="dxa"/>
            <w:tcBorders>
              <w:bottom w:val="single" w:sz="8" w:space="0" w:color="auto"/>
            </w:tcBorders>
          </w:tcPr>
          <w:p w14:paraId="4EBCC3AA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559" w:type="dxa"/>
            <w:tcBorders>
              <w:bottom w:val="single" w:sz="8" w:space="0" w:color="auto"/>
            </w:tcBorders>
          </w:tcPr>
          <w:p w14:paraId="3AAB2EF1" w14:textId="77777777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480" w:type="dxa"/>
            <w:tcBorders>
              <w:bottom w:val="single" w:sz="8" w:space="0" w:color="auto"/>
            </w:tcBorders>
          </w:tcPr>
          <w:p w14:paraId="5434B9C1" w14:textId="432CCA5B" w:rsidR="00E61A41" w:rsidRPr="00362F06" w:rsidRDefault="00E61A41" w:rsidP="003B0C82">
            <w:pPr>
              <w:spacing w:line="320" w:lineRule="exact"/>
              <w:outlineLvl w:val="5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0</w:t>
            </w: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8</w:t>
            </w: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.12.202</w:t>
            </w:r>
            <w:r w:rsidRPr="00362F0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5</w:t>
            </w:r>
          </w:p>
        </w:tc>
        <w:tc>
          <w:tcPr>
            <w:tcW w:w="2514" w:type="dxa"/>
            <w:tcBorders>
              <w:bottom w:val="single" w:sz="8" w:space="0" w:color="auto"/>
            </w:tcBorders>
          </w:tcPr>
          <w:p w14:paraId="05C6F1AA" w14:textId="77777777" w:rsidR="00E61A41" w:rsidRPr="00362F06" w:rsidRDefault="00E61A41" w:rsidP="003B0C82">
            <w:pPr>
              <w:spacing w:line="320" w:lineRule="exact"/>
              <w:jc w:val="right"/>
              <w:outlineLvl w:val="5"/>
              <w:rPr>
                <w:rFonts w:ascii="GOST type B" w:eastAsia="Times New Roman" w:hAnsi="GOST type B" w:cs="Times New Roman"/>
                <w:kern w:val="0"/>
                <w:szCs w:val="28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Ю.С. Маломан</w:t>
            </w:r>
          </w:p>
        </w:tc>
      </w:tr>
      <w:tr w:rsidR="00E61A41" w:rsidRPr="00362F06" w14:paraId="6D1C4CF4" w14:textId="77777777" w:rsidTr="003B0C82">
        <w:tc>
          <w:tcPr>
            <w:tcW w:w="2010" w:type="dxa"/>
          </w:tcPr>
          <w:p w14:paraId="5C467002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043" w:type="dxa"/>
            <w:tcBorders>
              <w:top w:val="single" w:sz="8" w:space="0" w:color="auto"/>
            </w:tcBorders>
          </w:tcPr>
          <w:p w14:paraId="1543E93A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2559" w:type="dxa"/>
            <w:tcBorders>
              <w:top w:val="single" w:sz="8" w:space="0" w:color="auto"/>
            </w:tcBorders>
          </w:tcPr>
          <w:p w14:paraId="69570A25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(Подпись)</w:t>
            </w:r>
          </w:p>
        </w:tc>
        <w:tc>
          <w:tcPr>
            <w:tcW w:w="1480" w:type="dxa"/>
            <w:tcBorders>
              <w:top w:val="single" w:sz="8" w:space="0" w:color="auto"/>
            </w:tcBorders>
          </w:tcPr>
          <w:p w14:paraId="4B2D107F" w14:textId="77777777" w:rsidR="00E61A41" w:rsidRPr="00362F06" w:rsidRDefault="00E61A41" w:rsidP="003B0C82">
            <w:pPr>
              <w:widowControl w:val="0"/>
              <w:jc w:val="center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(Дата)</w:t>
            </w:r>
          </w:p>
        </w:tc>
        <w:tc>
          <w:tcPr>
            <w:tcW w:w="2514" w:type="dxa"/>
            <w:tcBorders>
              <w:top w:val="single" w:sz="8" w:space="0" w:color="auto"/>
            </w:tcBorders>
          </w:tcPr>
          <w:p w14:paraId="1ADEB6EC" w14:textId="77777777" w:rsidR="00E61A41" w:rsidRPr="00362F06" w:rsidRDefault="00E61A41" w:rsidP="003B0C82">
            <w:pPr>
              <w:widowControl w:val="0"/>
              <w:jc w:val="right"/>
              <w:rPr>
                <w:rFonts w:eastAsia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362F06">
              <w:rPr>
                <w:rFonts w:eastAsia="Times New Roman" w:cs="Times New Roman"/>
                <w:kern w:val="0"/>
                <w:sz w:val="22"/>
                <w:lang w:eastAsia="ru-RU"/>
                <w14:ligatures w14:val="none"/>
              </w:rPr>
              <w:t>(И.О. Фамилия)</w:t>
            </w:r>
          </w:p>
        </w:tc>
      </w:tr>
    </w:tbl>
    <w:p w14:paraId="71C128F2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1A4CB2F1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0B79981A" w14:textId="77777777" w:rsidR="00E61A41" w:rsidRDefault="00E61A41" w:rsidP="00E61A41">
      <w:pPr>
        <w:widowControl w:val="0"/>
        <w:jc w:val="center"/>
        <w:rPr>
          <w:sz w:val="24"/>
          <w:szCs w:val="24"/>
        </w:rPr>
      </w:pPr>
    </w:p>
    <w:p w14:paraId="3F5BBD43" w14:textId="77777777" w:rsidR="00E61A41" w:rsidRPr="00362F06" w:rsidRDefault="00E61A41" w:rsidP="00E61A41">
      <w:pPr>
        <w:widowControl w:val="0"/>
        <w:jc w:val="center"/>
        <w:rPr>
          <w:sz w:val="24"/>
          <w:szCs w:val="24"/>
        </w:rPr>
      </w:pPr>
    </w:p>
    <w:p w14:paraId="7C2845E0" w14:textId="19B1586A" w:rsidR="00E61A41" w:rsidRDefault="00E61A41" w:rsidP="00E61A41">
      <w:pPr>
        <w:jc w:val="center"/>
        <w:rPr>
          <w:szCs w:val="28"/>
        </w:rPr>
      </w:pPr>
      <w:r>
        <w:rPr>
          <w:szCs w:val="28"/>
        </w:rPr>
        <w:t xml:space="preserve">Архангельск </w:t>
      </w:r>
      <w:r w:rsidRPr="00E07FE0">
        <w:rPr>
          <w:szCs w:val="28"/>
        </w:rPr>
        <w:t>20</w:t>
      </w:r>
      <w:r>
        <w:rPr>
          <w:szCs w:val="28"/>
          <w:lang w:val="en-US"/>
        </w:rPr>
        <w:t>25</w:t>
      </w:r>
    </w:p>
    <w:p w14:paraId="28E5B049" w14:textId="5EC660A3" w:rsidR="00E61A41" w:rsidRDefault="00E61A41" w:rsidP="00E61A41">
      <w:pPr>
        <w:pStyle w:val="af8"/>
      </w:pPr>
      <w:r w:rsidRPr="00E61A41">
        <w:lastRenderedPageBreak/>
        <w:t>СОДЕРЖАНИЕ</w:t>
      </w:r>
    </w:p>
    <w:p w14:paraId="57477B59" w14:textId="77777777" w:rsidR="007A122D" w:rsidRPr="008D27C7" w:rsidRDefault="007A122D" w:rsidP="007A122D">
      <w:pPr>
        <w:tabs>
          <w:tab w:val="right" w:leader="dot" w:pos="9639"/>
        </w:tabs>
        <w:spacing w:line="360" w:lineRule="auto"/>
        <w:ind w:firstLine="709"/>
      </w:pPr>
      <w:r w:rsidRPr="008D27C7">
        <w:t>Перечень сокращений и обозначений</w:t>
      </w:r>
      <w:r>
        <w:tab/>
        <w:t>3</w:t>
      </w:r>
    </w:p>
    <w:p w14:paraId="4F892376" w14:textId="2326B115" w:rsidR="005504B8" w:rsidRDefault="007A122D" w:rsidP="005504B8">
      <w:pPr>
        <w:tabs>
          <w:tab w:val="right" w:leader="dot" w:pos="9639"/>
        </w:tabs>
        <w:spacing w:line="360" w:lineRule="auto"/>
        <w:ind w:firstLine="709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 w:rsidRPr="008D27C7">
        <w:t>Введение</w:t>
      </w:r>
      <w:r>
        <w:tab/>
        <w:t>4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5B225030" w14:textId="143572FA" w:rsidR="005504B8" w:rsidRDefault="005504B8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2" w:history="1">
        <w:r w:rsidRPr="00855D04">
          <w:rPr>
            <w:rStyle w:val="af7"/>
            <w:noProof/>
          </w:rPr>
          <w:t>1 Сбор и анализ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6B37F9" w14:textId="52237CF5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3" w:history="1">
        <w:r w:rsidRPr="00855D04">
          <w:rPr>
            <w:rStyle w:val="af7"/>
            <w:noProof/>
          </w:rPr>
          <w:t>1.1 Назначение и 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4F32F0" w14:textId="0EA01D7E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4" w:history="1">
        <w:r w:rsidRPr="00855D04">
          <w:rPr>
            <w:rStyle w:val="af7"/>
            <w:noProof/>
          </w:rPr>
          <w:t>1.2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61CEBF" w14:textId="7CD84BDF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5" w:history="1">
        <w:r w:rsidRPr="00855D04">
          <w:rPr>
            <w:rStyle w:val="af7"/>
            <w:noProof/>
          </w:rPr>
          <w:t>1.3 Выбор состава программных и технических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4539A6" w14:textId="0850B9CE" w:rsidR="005504B8" w:rsidRDefault="005504B8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6" w:history="1">
        <w:r w:rsidRPr="00855D04">
          <w:rPr>
            <w:rStyle w:val="af7"/>
            <w:noProof/>
          </w:rPr>
          <w:t>2 Проектирование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C171FD" w14:textId="1727C9E7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7" w:history="1">
        <w:r w:rsidRPr="00855D04">
          <w:rPr>
            <w:rStyle w:val="af7"/>
            <w:noProof/>
          </w:rPr>
          <w:t>2.1 Проектирование интерфейса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3EEB34" w14:textId="085876D2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8" w:history="1">
        <w:r w:rsidRPr="00855D04">
          <w:rPr>
            <w:rStyle w:val="af7"/>
            <w:noProof/>
          </w:rPr>
          <w:t>2.2 Разработка архитектуры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D1D9C4" w14:textId="6FCB6EA1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59" w:history="1">
        <w:r w:rsidRPr="00855D04">
          <w:rPr>
            <w:rStyle w:val="af7"/>
            <w:noProof/>
          </w:rPr>
          <w:t>2.3 Проектирование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9C3708" w14:textId="032B17DD" w:rsidR="005504B8" w:rsidRDefault="005504B8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0" w:history="1">
        <w:r w:rsidRPr="00855D04">
          <w:rPr>
            <w:rStyle w:val="af7"/>
            <w:rFonts w:cs="Times New Roman"/>
            <w:bCs/>
            <w:noProof/>
          </w:rPr>
          <w:t>3 Разработка и интеграция модулей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F7E714" w14:textId="3BC4FC1D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1" w:history="1">
        <w:r w:rsidRPr="00855D04">
          <w:rPr>
            <w:rStyle w:val="af7"/>
            <w:noProof/>
          </w:rPr>
          <w:t>3.1 Разработка программных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68B471" w14:textId="5AC499D8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2" w:history="1">
        <w:r w:rsidRPr="00855D04">
          <w:rPr>
            <w:rStyle w:val="af7"/>
            <w:noProof/>
          </w:rPr>
          <w:t>3.2 Реализация интерфейса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DF4C83" w14:textId="41102268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3" w:history="1">
        <w:r w:rsidRPr="00855D04">
          <w:rPr>
            <w:rStyle w:val="af7"/>
            <w:noProof/>
          </w:rPr>
          <w:t>3.3 Разграничение прав доступа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870200" w14:textId="08D77486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4" w:history="1">
        <w:r w:rsidRPr="00855D04">
          <w:rPr>
            <w:rStyle w:val="af7"/>
            <w:noProof/>
          </w:rPr>
          <w:t>3.4 Экспорт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648D9F" w14:textId="6395F3E3" w:rsidR="005504B8" w:rsidRDefault="005504B8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5" w:history="1">
        <w:r w:rsidRPr="00855D04">
          <w:rPr>
            <w:rStyle w:val="af7"/>
            <w:noProof/>
          </w:rPr>
          <w:t>4 Тестирование и отладка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399DB84" w14:textId="26C4FE81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6" w:history="1">
        <w:r w:rsidRPr="00855D04">
          <w:rPr>
            <w:rStyle w:val="af7"/>
            <w:noProof/>
          </w:rPr>
          <w:t>4.1 Структурное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8706C2" w14:textId="1B461873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7" w:history="1">
        <w:r w:rsidRPr="00855D04">
          <w:rPr>
            <w:rStyle w:val="af7"/>
            <w:noProof/>
          </w:rPr>
          <w:t>4.2 Функциональное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1B15F9" w14:textId="7A4DA1F8" w:rsidR="005504B8" w:rsidRDefault="005504B8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8" w:history="1">
        <w:r w:rsidRPr="00855D04">
          <w:rPr>
            <w:rStyle w:val="af7"/>
            <w:noProof/>
          </w:rPr>
          <w:t xml:space="preserve">5 Инструкция по </w:t>
        </w:r>
        <w:r w:rsidRPr="00855D04">
          <w:rPr>
            <w:rStyle w:val="af7"/>
            <w:bCs/>
            <w:noProof/>
          </w:rPr>
          <w:t>эксплуатации </w:t>
        </w:r>
        <w:r w:rsidRPr="00855D04">
          <w:rPr>
            <w:rStyle w:val="af7"/>
            <w:noProof/>
          </w:rPr>
          <w:t>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26AE9A" w14:textId="6332EDCE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69" w:history="1">
        <w:r w:rsidRPr="00855D04">
          <w:rPr>
            <w:rStyle w:val="af7"/>
            <w:noProof/>
          </w:rPr>
          <w:t>5.1 Установка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80505D0" w14:textId="4844B4E3" w:rsidR="005504B8" w:rsidRDefault="005504B8">
      <w:pPr>
        <w:pStyle w:val="23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215922270" w:history="1">
        <w:r w:rsidRPr="00855D04">
          <w:rPr>
            <w:rStyle w:val="af7"/>
            <w:noProof/>
          </w:rPr>
          <w:t>5.2 Инструкция по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_Toc215922270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7C1440" w14:textId="77777777" w:rsidR="007A122D" w:rsidRPr="008D27C7" w:rsidRDefault="007A122D" w:rsidP="007A122D">
      <w:pPr>
        <w:tabs>
          <w:tab w:val="right" w:leader="dot" w:pos="9639"/>
        </w:tabs>
        <w:spacing w:line="360" w:lineRule="auto"/>
        <w:ind w:firstLine="709"/>
      </w:pPr>
      <w:r>
        <w:fldChar w:fldCharType="end"/>
      </w:r>
      <w:r w:rsidRPr="008D27C7">
        <w:t>Заключение</w:t>
      </w:r>
      <w:r>
        <w:tab/>
        <w:t xml:space="preserve"> </w:t>
      </w:r>
      <w:r w:rsidRPr="00E12898">
        <w:t>29</w:t>
      </w:r>
    </w:p>
    <w:p w14:paraId="7E21C01A" w14:textId="77777777" w:rsidR="007A122D" w:rsidRDefault="007A122D" w:rsidP="007A122D">
      <w:pPr>
        <w:tabs>
          <w:tab w:val="right" w:leader="dot" w:pos="9639"/>
        </w:tabs>
        <w:spacing w:line="360" w:lineRule="auto"/>
        <w:ind w:firstLine="709"/>
      </w:pPr>
      <w:r w:rsidRPr="008D27C7">
        <w:t>Список использованных источников</w:t>
      </w:r>
      <w:r>
        <w:tab/>
        <w:t xml:space="preserve"> </w:t>
      </w:r>
      <w:r w:rsidRPr="001A11F9">
        <w:t>30</w:t>
      </w:r>
    </w:p>
    <w:p w14:paraId="4E8653D9" w14:textId="77777777" w:rsidR="00E61A41" w:rsidRDefault="00E61A41">
      <w:pPr>
        <w:spacing w:after="160" w:line="259" w:lineRule="auto"/>
        <w:jc w:val="left"/>
      </w:pPr>
      <w:r>
        <w:br w:type="page"/>
      </w:r>
    </w:p>
    <w:p w14:paraId="23E85768" w14:textId="04AD29D0" w:rsidR="00E61A41" w:rsidRDefault="00E61A41" w:rsidP="00E61A41">
      <w:pPr>
        <w:pStyle w:val="af8"/>
      </w:pPr>
      <w:r>
        <w:lastRenderedPageBreak/>
        <w:t>перечень сокращений и обозначений</w:t>
      </w:r>
    </w:p>
    <w:p w14:paraId="132C6C16" w14:textId="513D1E74" w:rsidR="00855AF4" w:rsidRPr="00D35113" w:rsidRDefault="00855AF4" w:rsidP="00855AF4">
      <w:pPr>
        <w:pStyle w:val="a3"/>
      </w:pPr>
      <w:r w:rsidRPr="00855AF4">
        <w:t>В настоящем техническом отчете применяются следующие сокращения и обозначения:</w:t>
      </w:r>
    </w:p>
    <w:p w14:paraId="2F78094A" w14:textId="77777777" w:rsidR="006A008C" w:rsidRDefault="006A008C" w:rsidP="00F965C9">
      <w:pPr>
        <w:pStyle w:val="a3"/>
      </w:pPr>
      <w:r w:rsidRPr="00F965C9">
        <w:t>БД – база данных</w:t>
      </w:r>
    </w:p>
    <w:p w14:paraId="2B0916A1" w14:textId="77777777" w:rsidR="006A008C" w:rsidRPr="00F965C9" w:rsidRDefault="006A008C" w:rsidP="00F965C9">
      <w:pPr>
        <w:pStyle w:val="a3"/>
      </w:pPr>
      <w:r w:rsidRPr="00F965C9">
        <w:t>ОС – операционная система</w:t>
      </w:r>
    </w:p>
    <w:p w14:paraId="16B5E18D" w14:textId="77777777" w:rsidR="006A008C" w:rsidRPr="00F965C9" w:rsidRDefault="006A008C" w:rsidP="00F965C9">
      <w:pPr>
        <w:pStyle w:val="a3"/>
      </w:pPr>
      <w:r w:rsidRPr="00F965C9">
        <w:t>ПО – программное обеспечение</w:t>
      </w:r>
    </w:p>
    <w:p w14:paraId="5A9AA780" w14:textId="77777777" w:rsidR="006A008C" w:rsidRPr="00F965C9" w:rsidRDefault="006A008C" w:rsidP="00F965C9">
      <w:pPr>
        <w:pStyle w:val="a3"/>
      </w:pPr>
      <w:r w:rsidRPr="00F965C9">
        <w:t>СУБД – система управления базами данных</w:t>
      </w:r>
    </w:p>
    <w:p w14:paraId="60D67A5F" w14:textId="77777777" w:rsidR="000F7898" w:rsidRDefault="000F7898" w:rsidP="00F965C9">
      <w:pPr>
        <w:pStyle w:val="a3"/>
      </w:pPr>
    </w:p>
    <w:p w14:paraId="3949C5B7" w14:textId="77777777" w:rsidR="006A008C" w:rsidRDefault="006A008C" w:rsidP="00F965C9">
      <w:pPr>
        <w:pStyle w:val="a3"/>
        <w:rPr>
          <w:szCs w:val="28"/>
        </w:rPr>
      </w:pPr>
      <w:r>
        <w:rPr>
          <w:lang w:val="en-US"/>
        </w:rPr>
        <w:t>ASP</w:t>
      </w:r>
      <w:r w:rsidRPr="00F965C9">
        <w:t xml:space="preserve"> </w:t>
      </w:r>
      <w:r>
        <w:t>–</w:t>
      </w:r>
      <w:r w:rsidRPr="000F7898">
        <w:t xml:space="preserve"> </w:t>
      </w:r>
      <w:r>
        <w:rPr>
          <w:szCs w:val="28"/>
        </w:rPr>
        <w:t>активные серверные страницы</w:t>
      </w:r>
    </w:p>
    <w:p w14:paraId="5E32E076" w14:textId="77777777" w:rsidR="006A008C" w:rsidRPr="00F965C9" w:rsidRDefault="006A008C" w:rsidP="00F965C9">
      <w:pPr>
        <w:pStyle w:val="a3"/>
      </w:pPr>
      <w:r>
        <w:rPr>
          <w:lang w:val="en-US"/>
        </w:rPr>
        <w:t>CSS</w:t>
      </w:r>
      <w:r>
        <w:t xml:space="preserve"> – </w:t>
      </w:r>
      <w:r w:rsidRPr="003A0EE9">
        <w:t>каскадные таблицы стилей</w:t>
      </w:r>
    </w:p>
    <w:p w14:paraId="60D9E6AE" w14:textId="77777777" w:rsidR="006A008C" w:rsidRPr="00F965C9" w:rsidRDefault="006A008C" w:rsidP="00F965C9">
      <w:pPr>
        <w:pStyle w:val="a3"/>
      </w:pPr>
      <w:r w:rsidRPr="00F965C9">
        <w:rPr>
          <w:lang w:val="en-US"/>
        </w:rPr>
        <w:t>DTO</w:t>
      </w:r>
      <w:r w:rsidRPr="00F965C9">
        <w:t xml:space="preserve"> – объект передачи данных</w:t>
      </w:r>
    </w:p>
    <w:p w14:paraId="4857B8F0" w14:textId="2459779A" w:rsidR="006A008C" w:rsidRPr="000F7898" w:rsidRDefault="006A008C" w:rsidP="006A008C">
      <w:pPr>
        <w:pStyle w:val="a3"/>
      </w:pPr>
      <w:r>
        <w:rPr>
          <w:lang w:val="en-US"/>
        </w:rPr>
        <w:t>ERD</w:t>
      </w:r>
      <w:r w:rsidRPr="001C23B7">
        <w:t xml:space="preserve"> </w:t>
      </w:r>
      <w:r w:rsidRPr="008532F7">
        <w:t>–</w:t>
      </w:r>
      <w:r w:rsidRPr="001C23B7">
        <w:t xml:space="preserve"> </w:t>
      </w:r>
      <w:r>
        <w:t>диаграмма «сущность-связь»</w:t>
      </w:r>
    </w:p>
    <w:p w14:paraId="685EB9A9" w14:textId="77777777" w:rsidR="006A008C" w:rsidRPr="000F7898" w:rsidRDefault="006A008C" w:rsidP="00F965C9">
      <w:pPr>
        <w:pStyle w:val="a3"/>
      </w:pPr>
      <w:r w:rsidRPr="00F965C9">
        <w:rPr>
          <w:lang w:val="en-US"/>
        </w:rPr>
        <w:t>HTML</w:t>
      </w:r>
      <w:r w:rsidRPr="00F965C9">
        <w:t xml:space="preserve"> – </w:t>
      </w:r>
      <w:r w:rsidRPr="000F7898">
        <w:t>язык гипертекстовой разметки</w:t>
      </w:r>
    </w:p>
    <w:p w14:paraId="15056682" w14:textId="77777777" w:rsidR="006A008C" w:rsidRPr="000F7898" w:rsidRDefault="006A008C" w:rsidP="000F7898">
      <w:pPr>
        <w:pStyle w:val="a3"/>
      </w:pPr>
      <w:r w:rsidRPr="00D63283">
        <w:rPr>
          <w:lang w:val="en-US"/>
        </w:rPr>
        <w:t>IDE</w:t>
      </w:r>
      <w:r w:rsidRPr="00D63283">
        <w:t xml:space="preserve"> – интегрированная среда разработки</w:t>
      </w:r>
    </w:p>
    <w:p w14:paraId="0B3A421A" w14:textId="77777777" w:rsidR="006A008C" w:rsidRPr="00855AF4" w:rsidRDefault="006A008C" w:rsidP="00F965C9">
      <w:pPr>
        <w:pStyle w:val="a3"/>
      </w:pPr>
      <w:r w:rsidRPr="00F965C9">
        <w:rPr>
          <w:lang w:val="en-US"/>
        </w:rPr>
        <w:t>JSON</w:t>
      </w:r>
      <w:r w:rsidRPr="00F965C9">
        <w:t xml:space="preserve"> – нотация объект</w:t>
      </w:r>
      <w:r>
        <w:t>ов</w:t>
      </w:r>
      <w:r w:rsidRPr="00F965C9">
        <w:t xml:space="preserve"> </w:t>
      </w:r>
      <w:r w:rsidRPr="00F965C9">
        <w:rPr>
          <w:lang w:val="en-US"/>
        </w:rPr>
        <w:t>JavaScript</w:t>
      </w:r>
    </w:p>
    <w:p w14:paraId="55068DC0" w14:textId="77777777" w:rsidR="006A008C" w:rsidRPr="000F7898" w:rsidRDefault="006A008C" w:rsidP="00F965C9">
      <w:pPr>
        <w:pStyle w:val="a3"/>
        <w:rPr>
          <w:szCs w:val="28"/>
        </w:rPr>
      </w:pPr>
      <w:r w:rsidRPr="00F965C9">
        <w:rPr>
          <w:lang w:val="en-US"/>
        </w:rPr>
        <w:t>MVC</w:t>
      </w:r>
      <w:r w:rsidRPr="00F965C9">
        <w:t xml:space="preserve"> – </w:t>
      </w:r>
      <w:r w:rsidRPr="001B0D38">
        <w:rPr>
          <w:szCs w:val="28"/>
        </w:rPr>
        <w:t>модель-представление-контроллер</w:t>
      </w:r>
    </w:p>
    <w:p w14:paraId="7778E254" w14:textId="77777777" w:rsidR="006A008C" w:rsidRPr="00F965C9" w:rsidRDefault="006A008C" w:rsidP="00F965C9">
      <w:pPr>
        <w:pStyle w:val="a3"/>
      </w:pPr>
      <w:r w:rsidRPr="00F965C9">
        <w:rPr>
          <w:lang w:val="en-US"/>
        </w:rPr>
        <w:t>ORM</w:t>
      </w:r>
      <w:r w:rsidRPr="00F965C9">
        <w:t xml:space="preserve"> – объектно-реляционное отображение</w:t>
      </w:r>
    </w:p>
    <w:p w14:paraId="738F99B6" w14:textId="77777777" w:rsidR="006A008C" w:rsidRPr="000F7898" w:rsidRDefault="006A008C" w:rsidP="00F965C9">
      <w:pPr>
        <w:pStyle w:val="a3"/>
      </w:pPr>
      <w:r w:rsidRPr="00F965C9">
        <w:rPr>
          <w:lang w:val="en-US"/>
        </w:rPr>
        <w:t>PDF</w:t>
      </w:r>
      <w:r w:rsidRPr="00F965C9">
        <w:t xml:space="preserve"> – </w:t>
      </w:r>
      <w:r w:rsidRPr="000F7898">
        <w:t>портативный формат документов</w:t>
      </w:r>
    </w:p>
    <w:p w14:paraId="6708DC37" w14:textId="77777777" w:rsidR="006A008C" w:rsidRPr="000F7898" w:rsidRDefault="006A008C" w:rsidP="000F7898">
      <w:pPr>
        <w:pStyle w:val="a3"/>
      </w:pPr>
      <w:r>
        <w:rPr>
          <w:lang w:val="en-US"/>
        </w:rPr>
        <w:t>SQL</w:t>
      </w:r>
      <w:r w:rsidRPr="001C23B7">
        <w:t xml:space="preserve"> – </w:t>
      </w:r>
      <w:r>
        <w:t>язык структурированных запросов</w:t>
      </w:r>
    </w:p>
    <w:p w14:paraId="59F528FC" w14:textId="77777777" w:rsidR="006A008C" w:rsidRPr="000F7898" w:rsidRDefault="006A008C" w:rsidP="000F7898">
      <w:pPr>
        <w:pStyle w:val="a3"/>
      </w:pPr>
      <w:r w:rsidRPr="00F965C9">
        <w:rPr>
          <w:lang w:val="en-US"/>
        </w:rPr>
        <w:t>UI</w:t>
      </w:r>
      <w:r w:rsidRPr="00F965C9">
        <w:t xml:space="preserve"> – пользовательский интерфейс</w:t>
      </w:r>
    </w:p>
    <w:p w14:paraId="189A3690" w14:textId="1100BE29" w:rsidR="00E61A41" w:rsidRDefault="00E61A41" w:rsidP="00E61A41">
      <w:pPr>
        <w:pStyle w:val="af8"/>
      </w:pPr>
      <w:r>
        <w:lastRenderedPageBreak/>
        <w:t>Введение</w:t>
      </w:r>
    </w:p>
    <w:p w14:paraId="32665840" w14:textId="6D06EE3A" w:rsidR="00950075" w:rsidRPr="00950075" w:rsidRDefault="00950075" w:rsidP="00950075">
      <w:pPr>
        <w:pStyle w:val="a3"/>
      </w:pPr>
      <w:r w:rsidRPr="00950075">
        <w:t xml:space="preserve">Веб-приложения и технологии искусственного интеллекта кардинально изменили сферу образования, позволив перейти от универсальных методик к адаптивному обучению. В условиях цифровизации экономики такие решения необходимы для автоматизации рутинных процессов и динамической настройки учебного </w:t>
      </w:r>
      <w:r w:rsidR="00847501">
        <w:t>контента</w:t>
      </w:r>
      <w:r w:rsidRPr="00950075">
        <w:t xml:space="preserve"> под пользователя. Это существенно повышает эффективность усвоения информации по сравнению с использованием статических материалов и обеспечивает централизованное управление данными.</w:t>
      </w:r>
    </w:p>
    <w:p w14:paraId="1B545E9A" w14:textId="0510D104" w:rsidR="00950075" w:rsidRPr="00950075" w:rsidRDefault="00950075" w:rsidP="00950075">
      <w:pPr>
        <w:pStyle w:val="a3"/>
      </w:pPr>
      <w:r w:rsidRPr="00950075">
        <w:t>Для многих организаций владение сотрудниками английским языком является критически важным фактором. Однако традиционные методы обучения, опирающиеся на типовые учебники и ручное ведение словарей, часто неэффективны, так как не</w:t>
      </w:r>
      <w:r w:rsidR="00847501">
        <w:t xml:space="preserve"> предоставляют интерактивности, не</w:t>
      </w:r>
      <w:r w:rsidRPr="00950075">
        <w:t xml:space="preserve"> учитывают текущий уровень знаний и профессиональную специфику. </w:t>
      </w:r>
      <w:r w:rsidR="00847501">
        <w:t>Кроме того, о</w:t>
      </w:r>
      <w:r w:rsidRPr="00950075">
        <w:t xml:space="preserve">тсутствие автоматизации </w:t>
      </w:r>
      <w:r w:rsidR="00847501" w:rsidRPr="00847501">
        <w:t>влечет за собой существенные финансовые</w:t>
      </w:r>
      <w:r w:rsidR="00847501">
        <w:t xml:space="preserve"> и временные</w:t>
      </w:r>
      <w:r w:rsidR="00847501" w:rsidRPr="00847501">
        <w:t xml:space="preserve"> издержки на организацию учебного процесса</w:t>
      </w:r>
      <w:r w:rsidR="00847501">
        <w:t>.</w:t>
      </w:r>
    </w:p>
    <w:p w14:paraId="0EBDFB23" w14:textId="25E458AE" w:rsidR="00950075" w:rsidRPr="00950075" w:rsidRDefault="00950075" w:rsidP="00950075">
      <w:pPr>
        <w:pStyle w:val="a3"/>
      </w:pPr>
      <w:r w:rsidRPr="00950075">
        <w:t xml:space="preserve">Разработка веб-приложения для генерации уроков с применением </w:t>
      </w:r>
      <w:r>
        <w:t>искусственного интеллекта</w:t>
      </w:r>
      <w:r w:rsidRPr="00950075">
        <w:t xml:space="preserve"> позволяет решить эти проблемы. Внедрение такого продукта в корпоративное обучение автоматизирует языковую подготовку и обеспечит глубокую персонализацию: </w:t>
      </w:r>
      <w:r w:rsidR="00847501">
        <w:t>веб-приложение</w:t>
      </w:r>
      <w:r w:rsidRPr="00950075">
        <w:t xml:space="preserve"> будет формировать уникальный план и задания на основе словарного запаса и прогресса сотрудника. Это предоставит компании эффективный инструмент для повышения квалификации кадров.</w:t>
      </w:r>
    </w:p>
    <w:p w14:paraId="2958223E" w14:textId="3BAAC084" w:rsidR="00950075" w:rsidRPr="00950075" w:rsidRDefault="00950075" w:rsidP="00950075">
      <w:pPr>
        <w:pStyle w:val="a3"/>
      </w:pPr>
      <w:r w:rsidRPr="00950075">
        <w:t>Актуальность</w:t>
      </w:r>
      <w:r>
        <w:t xml:space="preserve"> </w:t>
      </w:r>
      <w:r w:rsidRPr="00950075">
        <w:t>разрабатываемого курсового проекта заключается в интеллектуальной автоматизации создания учебных материалов, повышении качества обучения за счет персонализации</w:t>
      </w:r>
      <w:r w:rsidR="00847501">
        <w:t xml:space="preserve"> </w:t>
      </w:r>
      <w:r w:rsidRPr="00950075">
        <w:t>и обеспечении доступности профессионального развития.</w:t>
      </w:r>
    </w:p>
    <w:p w14:paraId="352664AA" w14:textId="77777777" w:rsidR="00950075" w:rsidRPr="00950075" w:rsidRDefault="00950075" w:rsidP="00950075">
      <w:pPr>
        <w:pStyle w:val="a3"/>
      </w:pPr>
      <w:r w:rsidRPr="00950075">
        <w:t xml:space="preserve">Целью курсового проектирования является разработка веб-приложения, которое обеспечит автоматическое формирование интерактивных занятий, </w:t>
      </w:r>
      <w:r w:rsidRPr="00950075">
        <w:lastRenderedPageBreak/>
        <w:t>ведение индивидуального словаря пользователя и администрирование процесса обучения.</w:t>
      </w:r>
    </w:p>
    <w:p w14:paraId="06581B2A" w14:textId="77777777" w:rsidR="00F07C21" w:rsidRPr="00950075" w:rsidRDefault="00F07C21" w:rsidP="00950075">
      <w:pPr>
        <w:pStyle w:val="a3"/>
      </w:pPr>
      <w:r w:rsidRPr="00950075">
        <w:t>Для достижения поставленной цели требуется решить следующие задачи:</w:t>
      </w:r>
    </w:p>
    <w:p w14:paraId="6FECB49F" w14:textId="77777777" w:rsidR="00D578A6" w:rsidRPr="00D578A6" w:rsidRDefault="000850DB" w:rsidP="000850DB">
      <w:pPr>
        <w:pStyle w:val="a1"/>
      </w:pPr>
      <w:r w:rsidRPr="000850DB">
        <w:t>проанализировать предметную област</w:t>
      </w:r>
      <w:r w:rsidR="00D578A6">
        <w:t>ь</w:t>
      </w:r>
      <w:r w:rsidR="00D578A6">
        <w:rPr>
          <w:lang w:val="en-US"/>
        </w:rPr>
        <w:t>;</w:t>
      </w:r>
    </w:p>
    <w:p w14:paraId="6CBA956F" w14:textId="66DA2767" w:rsidR="000850DB" w:rsidRPr="000850DB" w:rsidRDefault="000850DB" w:rsidP="000850DB">
      <w:pPr>
        <w:pStyle w:val="a1"/>
      </w:pPr>
      <w:r w:rsidRPr="000850DB">
        <w:t>определить требования к разрабатываемому программному средству;</w:t>
      </w:r>
    </w:p>
    <w:p w14:paraId="4D03B2AB" w14:textId="217C716E" w:rsidR="000850DB" w:rsidRPr="000850DB" w:rsidRDefault="000850DB" w:rsidP="000850DB">
      <w:pPr>
        <w:pStyle w:val="a1"/>
      </w:pPr>
      <w:r w:rsidRPr="000850DB">
        <w:t>спроектировать структуру базы данных для хранения информации, необходимой для функционирования веб-приложения;</w:t>
      </w:r>
    </w:p>
    <w:p w14:paraId="21EA20F7" w14:textId="77777777" w:rsidR="000850DB" w:rsidRPr="000850DB" w:rsidRDefault="000850DB" w:rsidP="000850DB">
      <w:pPr>
        <w:pStyle w:val="a1"/>
      </w:pPr>
      <w:r w:rsidRPr="000850DB">
        <w:t>разработать интуитивно понятный пользовательский интерфейс;</w:t>
      </w:r>
    </w:p>
    <w:p w14:paraId="2DFF6B37" w14:textId="23D0A5BA" w:rsidR="000850DB" w:rsidRPr="000850DB" w:rsidRDefault="000850DB" w:rsidP="000850DB">
      <w:pPr>
        <w:pStyle w:val="a1"/>
      </w:pPr>
      <w:r w:rsidRPr="000850DB">
        <w:t>реализовать серверную часть, обеспечивающую</w:t>
      </w:r>
      <w:r>
        <w:t xml:space="preserve"> </w:t>
      </w:r>
      <w:r w:rsidRPr="000850DB">
        <w:t>выполнение бизнес-логики приложения и разграничение прав доступа;</w:t>
      </w:r>
    </w:p>
    <w:p w14:paraId="3AC0DB65" w14:textId="77777777" w:rsidR="000850DB" w:rsidRPr="000850DB" w:rsidRDefault="000850DB" w:rsidP="000850DB">
      <w:pPr>
        <w:pStyle w:val="a1"/>
      </w:pPr>
      <w:r w:rsidRPr="000850DB">
        <w:t>провести тестирование разработанного программного продукта.</w:t>
      </w:r>
    </w:p>
    <w:p w14:paraId="2AB96B60" w14:textId="54E4EC65" w:rsidR="00E61A41" w:rsidRPr="00F07C21" w:rsidRDefault="00E61A41" w:rsidP="00F07C21">
      <w:pPr>
        <w:spacing w:after="160" w:line="259" w:lineRule="auto"/>
        <w:jc w:val="left"/>
      </w:pPr>
      <w:r>
        <w:br w:type="page"/>
      </w:r>
    </w:p>
    <w:p w14:paraId="24FED0B7" w14:textId="21029C06" w:rsidR="00BB22C1" w:rsidRPr="00AB3172" w:rsidRDefault="00654CC3" w:rsidP="00654CC3">
      <w:pPr>
        <w:pStyle w:val="1"/>
      </w:pPr>
      <w:bookmarkStart w:id="3" w:name="_Toc215922252"/>
      <w:r w:rsidRPr="00AB3172">
        <w:lastRenderedPageBreak/>
        <w:t>Сбор и анализ требований</w:t>
      </w:r>
      <w:bookmarkEnd w:id="3"/>
    </w:p>
    <w:p w14:paraId="5E99C10A" w14:textId="6CE6C8E6" w:rsidR="00654CC3" w:rsidRPr="00AB3172" w:rsidRDefault="00C53B8E" w:rsidP="00654CC3">
      <w:pPr>
        <w:pStyle w:val="2"/>
      </w:pPr>
      <w:bookmarkStart w:id="4" w:name="_Toc215922253"/>
      <w:r w:rsidRPr="00AB3172">
        <w:t>Назначение и область применения</w:t>
      </w:r>
      <w:bookmarkEnd w:id="4"/>
    </w:p>
    <w:p w14:paraId="643AFCD6" w14:textId="16F4B2A7" w:rsidR="00C53B8E" w:rsidRPr="00AB3172" w:rsidRDefault="00D935E3" w:rsidP="00E60BAE">
      <w:pPr>
        <w:pStyle w:val="a3"/>
        <w:rPr>
          <w:szCs w:val="28"/>
        </w:rPr>
      </w:pPr>
      <w:r w:rsidRPr="00AB3172">
        <w:t>Разра</w:t>
      </w:r>
      <w:r w:rsidR="0022612A" w:rsidRPr="00AB3172">
        <w:t>батываем</w:t>
      </w:r>
      <w:r w:rsidR="00EA7FC6" w:rsidRPr="00AB3172">
        <w:t>ый генератор уроков предназначен</w:t>
      </w:r>
      <w:r w:rsidRPr="00AB3172">
        <w:t xml:space="preserve"> для автоматизации</w:t>
      </w:r>
      <w:r w:rsidRPr="00AB3172">
        <w:rPr>
          <w:szCs w:val="28"/>
        </w:rPr>
        <w:t xml:space="preserve"> процесса создания интерактивных занятий</w:t>
      </w:r>
      <w:r w:rsidR="00C53B8E" w:rsidRPr="00AB3172">
        <w:rPr>
          <w:szCs w:val="28"/>
        </w:rPr>
        <w:t xml:space="preserve"> для изучения английского языка, повышени</w:t>
      </w:r>
      <w:r w:rsidR="00A718D9">
        <w:rPr>
          <w:szCs w:val="28"/>
        </w:rPr>
        <w:t>я</w:t>
      </w:r>
      <w:r w:rsidR="00C53B8E" w:rsidRPr="00AB3172">
        <w:rPr>
          <w:szCs w:val="28"/>
        </w:rPr>
        <w:t xml:space="preserve"> эффективности обучения</w:t>
      </w:r>
      <w:r w:rsidR="00E60BAE" w:rsidRPr="00AB3172">
        <w:rPr>
          <w:szCs w:val="28"/>
        </w:rPr>
        <w:t xml:space="preserve"> за счет высокого уровня адаптивности и персонализации генерируемых заданий, а также гибкого управления личным словарем. </w:t>
      </w:r>
    </w:p>
    <w:p w14:paraId="4B8F7E30" w14:textId="61DAA578" w:rsidR="00654CC3" w:rsidRPr="00AB3172" w:rsidRDefault="00C53B8E" w:rsidP="00E60BAE">
      <w:pPr>
        <w:pStyle w:val="a3"/>
        <w:rPr>
          <w:szCs w:val="28"/>
        </w:rPr>
      </w:pPr>
      <w:r w:rsidRPr="00AB3172">
        <w:rPr>
          <w:szCs w:val="28"/>
        </w:rPr>
        <w:t>Областью применения являются организации, в которых</w:t>
      </w:r>
      <w:r w:rsidR="00E60BAE" w:rsidRPr="00AB3172">
        <w:rPr>
          <w:szCs w:val="28"/>
        </w:rPr>
        <w:t xml:space="preserve"> требуется или жела</w:t>
      </w:r>
      <w:r w:rsidR="0022612A" w:rsidRPr="00AB3172">
        <w:rPr>
          <w:szCs w:val="28"/>
        </w:rPr>
        <w:t>тельно знание английского языка</w:t>
      </w:r>
      <w:r w:rsidR="000239F6">
        <w:rPr>
          <w:szCs w:val="28"/>
        </w:rPr>
        <w:t>.</w:t>
      </w:r>
      <w:r w:rsidR="00CC7260">
        <w:rPr>
          <w:szCs w:val="28"/>
        </w:rPr>
        <w:t xml:space="preserve"> Генератор </w:t>
      </w:r>
      <w:r w:rsidR="0022612A" w:rsidRPr="00AB3172">
        <w:rPr>
          <w:szCs w:val="28"/>
        </w:rPr>
        <w:t>может использова</w:t>
      </w:r>
      <w:r w:rsidR="00E60BAE" w:rsidRPr="00AB3172">
        <w:rPr>
          <w:szCs w:val="28"/>
        </w:rPr>
        <w:t>т</w:t>
      </w:r>
      <w:r w:rsidR="0022612A" w:rsidRPr="00AB3172">
        <w:rPr>
          <w:szCs w:val="28"/>
        </w:rPr>
        <w:t>ь</w:t>
      </w:r>
      <w:r w:rsidR="00E60BAE" w:rsidRPr="00AB3172">
        <w:rPr>
          <w:szCs w:val="28"/>
        </w:rPr>
        <w:t>ся в программе корпоративного обучения персонала.</w:t>
      </w:r>
      <w:r w:rsidRPr="00AB3172">
        <w:rPr>
          <w:szCs w:val="28"/>
        </w:rPr>
        <w:t xml:space="preserve"> Основн</w:t>
      </w:r>
      <w:r w:rsidR="00A718D9">
        <w:rPr>
          <w:szCs w:val="28"/>
        </w:rPr>
        <w:t>ой</w:t>
      </w:r>
      <w:r w:rsidRPr="00AB3172">
        <w:rPr>
          <w:szCs w:val="28"/>
        </w:rPr>
        <w:t xml:space="preserve"> категори</w:t>
      </w:r>
      <w:r w:rsidR="00A718D9">
        <w:rPr>
          <w:szCs w:val="28"/>
        </w:rPr>
        <w:t>ей</w:t>
      </w:r>
      <w:r w:rsidRPr="00AB3172">
        <w:rPr>
          <w:szCs w:val="28"/>
        </w:rPr>
        <w:t xml:space="preserve"> пользователей явля</w:t>
      </w:r>
      <w:r w:rsidR="00A718D9">
        <w:rPr>
          <w:szCs w:val="28"/>
        </w:rPr>
        <w:t>ю</w:t>
      </w:r>
      <w:r w:rsidRPr="00AB3172">
        <w:rPr>
          <w:szCs w:val="28"/>
        </w:rPr>
        <w:t>тся сотрудники, желающие повысить свой уровень владения английским языком</w:t>
      </w:r>
      <w:r w:rsidR="0022612A" w:rsidRPr="00AB3172">
        <w:rPr>
          <w:szCs w:val="28"/>
        </w:rPr>
        <w:t>.</w:t>
      </w:r>
    </w:p>
    <w:p w14:paraId="5AE8E44F" w14:textId="77777777" w:rsidR="0022612A" w:rsidRPr="00AB3172" w:rsidRDefault="0022612A" w:rsidP="0022612A">
      <w:pPr>
        <w:pStyle w:val="2"/>
      </w:pPr>
      <w:bookmarkStart w:id="5" w:name="_Toc215922254"/>
      <w:r w:rsidRPr="00AB3172">
        <w:t>Постановка задачи</w:t>
      </w:r>
      <w:bookmarkEnd w:id="5"/>
    </w:p>
    <w:p w14:paraId="338B819E" w14:textId="250DF20C" w:rsidR="005D68D5" w:rsidRPr="00AB3172" w:rsidRDefault="0022612A" w:rsidP="005D68D5">
      <w:pPr>
        <w:pStyle w:val="a3"/>
      </w:pPr>
      <w:r w:rsidRPr="00AB3172">
        <w:t xml:space="preserve">Требуется разработать </w:t>
      </w:r>
      <w:r w:rsidR="00EA7FC6" w:rsidRPr="00AB3172">
        <w:t>генератор уроков, предоставляющий</w:t>
      </w:r>
      <w:r w:rsidRPr="00AB3172">
        <w:t xml:space="preserve"> доступ к следующей функциона</w:t>
      </w:r>
      <w:r w:rsidR="00923717" w:rsidRPr="00AB3172">
        <w:t>льности</w:t>
      </w:r>
      <w:r w:rsidRPr="00AB3172">
        <w:t>:</w:t>
      </w:r>
    </w:p>
    <w:p w14:paraId="17755D7E" w14:textId="3C8968F4" w:rsidR="005D68D5" w:rsidRPr="00AB3172" w:rsidRDefault="005D68D5" w:rsidP="003B0C82">
      <w:pPr>
        <w:pStyle w:val="a1"/>
      </w:pPr>
      <w:r w:rsidRPr="00AB3172">
        <w:rPr>
          <w:szCs w:val="28"/>
        </w:rPr>
        <w:t>регистрация</w:t>
      </w:r>
      <w:r w:rsidR="00EA7FC6" w:rsidRPr="00AB3172">
        <w:rPr>
          <w:szCs w:val="28"/>
        </w:rPr>
        <w:t xml:space="preserve"> и </w:t>
      </w:r>
      <w:r w:rsidRPr="00AB3172">
        <w:rPr>
          <w:szCs w:val="28"/>
        </w:rPr>
        <w:t>авторизация</w:t>
      </w:r>
      <w:r w:rsidR="00EA7FC6" w:rsidRPr="00AB3172">
        <w:rPr>
          <w:szCs w:val="28"/>
        </w:rPr>
        <w:t xml:space="preserve"> пользователей</w:t>
      </w:r>
      <w:r w:rsidRPr="00AB3172">
        <w:rPr>
          <w:szCs w:val="28"/>
        </w:rPr>
        <w:t>;</w:t>
      </w:r>
    </w:p>
    <w:p w14:paraId="1B4E39F9" w14:textId="2ED98E5A" w:rsidR="0022612A" w:rsidRPr="00AB3172" w:rsidRDefault="005D68D5" w:rsidP="00F20FD9">
      <w:pPr>
        <w:pStyle w:val="a1"/>
      </w:pPr>
      <w:r w:rsidRPr="00AB3172">
        <w:rPr>
          <w:szCs w:val="28"/>
        </w:rPr>
        <w:t>просмотр</w:t>
      </w:r>
      <w:r w:rsidR="005D1D5C" w:rsidRPr="00AB3172">
        <w:rPr>
          <w:szCs w:val="28"/>
        </w:rPr>
        <w:t xml:space="preserve"> и изменение</w:t>
      </w:r>
      <w:r w:rsidRPr="00AB3172">
        <w:rPr>
          <w:szCs w:val="28"/>
        </w:rPr>
        <w:t xml:space="preserve"> информации о пользователях;</w:t>
      </w:r>
    </w:p>
    <w:p w14:paraId="2312CF6A" w14:textId="77777777" w:rsidR="005D68D5" w:rsidRPr="00AB3172" w:rsidRDefault="005D68D5" w:rsidP="00923717">
      <w:pPr>
        <w:pStyle w:val="a1"/>
      </w:pPr>
      <w:r w:rsidRPr="00AB3172">
        <w:rPr>
          <w:szCs w:val="28"/>
        </w:rPr>
        <w:t>ф</w:t>
      </w:r>
      <w:r w:rsidR="005D1D5C" w:rsidRPr="00AB3172">
        <w:rPr>
          <w:szCs w:val="28"/>
        </w:rPr>
        <w:t>ильтрация пользователей по уровню владения языком</w:t>
      </w:r>
      <w:r w:rsidRPr="00AB3172">
        <w:rPr>
          <w:szCs w:val="28"/>
        </w:rPr>
        <w:t>;</w:t>
      </w:r>
    </w:p>
    <w:p w14:paraId="23ABD3B3" w14:textId="77777777" w:rsidR="005D1D5C" w:rsidRPr="00AB3172" w:rsidRDefault="005D1D5C" w:rsidP="00923717">
      <w:pPr>
        <w:pStyle w:val="a1"/>
      </w:pPr>
      <w:r w:rsidRPr="00AB3172">
        <w:rPr>
          <w:szCs w:val="28"/>
        </w:rPr>
        <w:t>сортировка пользователей по имени</w:t>
      </w:r>
      <w:r w:rsidRPr="00AB3172">
        <w:rPr>
          <w:szCs w:val="28"/>
          <w:lang w:val="en-US"/>
        </w:rPr>
        <w:t>;</w:t>
      </w:r>
    </w:p>
    <w:p w14:paraId="24708D1A" w14:textId="13B26F1C" w:rsidR="00923717" w:rsidRPr="00AB3172" w:rsidRDefault="00923717" w:rsidP="0000368A">
      <w:pPr>
        <w:pStyle w:val="a1"/>
      </w:pPr>
      <w:r w:rsidRPr="00AB3172">
        <w:rPr>
          <w:szCs w:val="28"/>
        </w:rPr>
        <w:t>прохождение обучающих занятий;</w:t>
      </w:r>
    </w:p>
    <w:p w14:paraId="0CE1D585" w14:textId="77777777" w:rsidR="00923717" w:rsidRPr="00AB3172" w:rsidRDefault="005D68D5" w:rsidP="00923717">
      <w:pPr>
        <w:pStyle w:val="a1"/>
      </w:pPr>
      <w:r w:rsidRPr="00AB3172">
        <w:rPr>
          <w:szCs w:val="28"/>
        </w:rPr>
        <w:t>просмотр</w:t>
      </w:r>
      <w:r w:rsidR="00923717" w:rsidRPr="00AB3172">
        <w:rPr>
          <w:szCs w:val="28"/>
        </w:rPr>
        <w:t>,</w:t>
      </w:r>
      <w:r w:rsidRPr="00AB3172">
        <w:rPr>
          <w:szCs w:val="28"/>
        </w:rPr>
        <w:t xml:space="preserve"> добавление и удаление</w:t>
      </w:r>
      <w:r w:rsidR="00923717" w:rsidRPr="00AB3172">
        <w:rPr>
          <w:szCs w:val="28"/>
        </w:rPr>
        <w:t xml:space="preserve"> </w:t>
      </w:r>
      <w:r w:rsidRPr="00AB3172">
        <w:rPr>
          <w:szCs w:val="28"/>
        </w:rPr>
        <w:t>записей</w:t>
      </w:r>
      <w:r w:rsidR="00923717" w:rsidRPr="00AB3172">
        <w:rPr>
          <w:szCs w:val="28"/>
        </w:rPr>
        <w:t xml:space="preserve"> в личном словаре;</w:t>
      </w:r>
    </w:p>
    <w:p w14:paraId="4EC91633" w14:textId="31FC8191" w:rsidR="005D68D5" w:rsidRPr="00AB3172" w:rsidRDefault="005D68D5" w:rsidP="00923717">
      <w:pPr>
        <w:pStyle w:val="a1"/>
      </w:pPr>
      <w:r w:rsidRPr="00AB3172">
        <w:rPr>
          <w:szCs w:val="28"/>
        </w:rPr>
        <w:t xml:space="preserve">поиск слов в базе </w:t>
      </w:r>
      <w:r w:rsidR="007875A5">
        <w:rPr>
          <w:szCs w:val="28"/>
        </w:rPr>
        <w:t>данных</w:t>
      </w:r>
      <w:r w:rsidRPr="00AB3172">
        <w:rPr>
          <w:szCs w:val="28"/>
        </w:rPr>
        <w:t>;</w:t>
      </w:r>
    </w:p>
    <w:p w14:paraId="136575ED" w14:textId="1797F37C" w:rsidR="00923717" w:rsidRPr="00AB3172" w:rsidRDefault="005D68D5" w:rsidP="00923717">
      <w:pPr>
        <w:pStyle w:val="a1"/>
      </w:pPr>
      <w:r w:rsidRPr="00AB3172">
        <w:t>о</w:t>
      </w:r>
      <w:r w:rsidR="00923717" w:rsidRPr="00AB3172">
        <w:t>пределени</w:t>
      </w:r>
      <w:r w:rsidR="00EA7FC6" w:rsidRPr="00AB3172">
        <w:t>е</w:t>
      </w:r>
      <w:r w:rsidR="00923717" w:rsidRPr="00AB3172">
        <w:t xml:space="preserve"> уровня владения языком</w:t>
      </w:r>
      <w:r w:rsidRPr="00AB3172">
        <w:t xml:space="preserve"> на основе тестирования</w:t>
      </w:r>
      <w:r w:rsidR="00923717" w:rsidRPr="00AB3172">
        <w:t>;</w:t>
      </w:r>
    </w:p>
    <w:p w14:paraId="4350920F" w14:textId="51A8B967" w:rsidR="00923717" w:rsidRPr="00AB3172" w:rsidRDefault="00923717" w:rsidP="004A02A0">
      <w:pPr>
        <w:pStyle w:val="a1"/>
        <w:rPr>
          <w:szCs w:val="28"/>
        </w:rPr>
      </w:pPr>
      <w:r w:rsidRPr="00AB3172">
        <w:rPr>
          <w:szCs w:val="28"/>
        </w:rPr>
        <w:t xml:space="preserve">возможность экспорта выученных слов в формате </w:t>
      </w:r>
      <w:r w:rsidRPr="00AB3172">
        <w:rPr>
          <w:szCs w:val="28"/>
          <w:lang w:val="en-US"/>
        </w:rPr>
        <w:t>pdf</w:t>
      </w:r>
      <w:r w:rsidRPr="00AB3172">
        <w:rPr>
          <w:szCs w:val="28"/>
        </w:rPr>
        <w:t>.</w:t>
      </w:r>
    </w:p>
    <w:p w14:paraId="7558497E" w14:textId="056BC567" w:rsidR="004A02A0" w:rsidRPr="00AB3172" w:rsidRDefault="004A02A0" w:rsidP="001A1E72">
      <w:pPr>
        <w:pStyle w:val="a3"/>
      </w:pPr>
      <w:r w:rsidRPr="00AB3172">
        <w:t>В целях обеспечения безопасности требуется предварительная авторизация для доступа к</w:t>
      </w:r>
      <w:r w:rsidR="001A1E72" w:rsidRPr="00AB3172">
        <w:t xml:space="preserve"> административным возможностям и основной </w:t>
      </w:r>
      <w:r w:rsidR="001A1E72" w:rsidRPr="00AB3172">
        <w:lastRenderedPageBreak/>
        <w:t xml:space="preserve">функциональности </w:t>
      </w:r>
      <w:r w:rsidR="007875A5">
        <w:t>веб-приложения</w:t>
      </w:r>
      <w:r w:rsidR="001A1E72" w:rsidRPr="00AB3172">
        <w:t>. Интерфейс приложения должен быть интуитивно понятен для пользователя.</w:t>
      </w:r>
    </w:p>
    <w:p w14:paraId="15515D84" w14:textId="6035B560" w:rsidR="001A1E72" w:rsidRPr="00AB3172" w:rsidRDefault="001A1E72" w:rsidP="001A1E72">
      <w:pPr>
        <w:pStyle w:val="a3"/>
      </w:pPr>
      <w:r w:rsidRPr="00AB3172">
        <w:t xml:space="preserve">Неавторизованный пользователь должен иметь </w:t>
      </w:r>
      <w:r w:rsidR="002E11F8" w:rsidRPr="00AB3172">
        <w:t>доступ</w:t>
      </w:r>
      <w:r w:rsidRPr="00AB3172">
        <w:t xml:space="preserve"> </w:t>
      </w:r>
      <w:r w:rsidR="002E11F8" w:rsidRPr="00AB3172">
        <w:t>к прохождению</w:t>
      </w:r>
      <w:r w:rsidRPr="00AB3172">
        <w:t xml:space="preserve"> тестировани</w:t>
      </w:r>
      <w:r w:rsidR="002E11F8" w:rsidRPr="00AB3172">
        <w:t>я</w:t>
      </w:r>
      <w:r w:rsidRPr="00AB3172">
        <w:t xml:space="preserve"> для определения текущего уровня владения языком и</w:t>
      </w:r>
      <w:r w:rsidR="00EA7FC6" w:rsidRPr="00AB3172">
        <w:t xml:space="preserve"> регистрации</w:t>
      </w:r>
      <w:r w:rsidR="002E11F8" w:rsidRPr="00AB3172">
        <w:t>.</w:t>
      </w:r>
    </w:p>
    <w:p w14:paraId="0006AE41" w14:textId="1355EF40" w:rsidR="002E11F8" w:rsidRPr="00AB3172" w:rsidRDefault="002E11F8" w:rsidP="001A1E72">
      <w:pPr>
        <w:pStyle w:val="a3"/>
      </w:pPr>
      <w:r w:rsidRPr="00AB3172">
        <w:t>Авторизованный пользователь должен иметь доступ к просмотру,</w:t>
      </w:r>
      <w:r w:rsidR="00531F90" w:rsidRPr="00AB3172">
        <w:t xml:space="preserve"> добавлению и удалению записей личного словаря</w:t>
      </w:r>
      <w:r w:rsidRPr="00AB3172">
        <w:t xml:space="preserve">, прохождению занятий и экспорту выученных слов в формате </w:t>
      </w:r>
      <w:r w:rsidRPr="00AB3172">
        <w:rPr>
          <w:lang w:val="en-US"/>
        </w:rPr>
        <w:t>pdf</w:t>
      </w:r>
      <w:r w:rsidRPr="00AB3172">
        <w:t>.</w:t>
      </w:r>
    </w:p>
    <w:p w14:paraId="66A87C2B" w14:textId="28F50E55" w:rsidR="002E11F8" w:rsidRPr="00AB3172" w:rsidRDefault="002E11F8" w:rsidP="001A1E72">
      <w:pPr>
        <w:pStyle w:val="a3"/>
      </w:pPr>
      <w:r w:rsidRPr="00AB3172">
        <w:t xml:space="preserve">Администратор должен иметь доступ к </w:t>
      </w:r>
      <w:r w:rsidR="00250EB8" w:rsidRPr="00AB3172">
        <w:t>просмотру и изменению информации о пользователя</w:t>
      </w:r>
      <w:r w:rsidR="00F20FD9" w:rsidRPr="00AB3172">
        <w:t>х</w:t>
      </w:r>
      <w:r w:rsidR="00EA7FC6" w:rsidRPr="00AB3172">
        <w:t>, а также выполнению</w:t>
      </w:r>
      <w:r w:rsidR="00250EB8" w:rsidRPr="00AB3172">
        <w:t xml:space="preserve"> все</w:t>
      </w:r>
      <w:r w:rsidR="00EA7FC6" w:rsidRPr="00AB3172">
        <w:t>х действий, доступных</w:t>
      </w:r>
      <w:r w:rsidR="00250EB8" w:rsidRPr="00AB3172">
        <w:t xml:space="preserve"> авторизованному пользователю.</w:t>
      </w:r>
    </w:p>
    <w:p w14:paraId="43513BD4" w14:textId="57FFC789" w:rsidR="00531F90" w:rsidRPr="00AB3172" w:rsidRDefault="00250EB8" w:rsidP="00531F90">
      <w:pPr>
        <w:pStyle w:val="a3"/>
      </w:pPr>
      <w:r w:rsidRPr="00AB3172">
        <w:t>На рисунке 1 представлена диаграмма вариантов использования приложения различными категориями пользователей.</w:t>
      </w:r>
    </w:p>
    <w:p w14:paraId="045657BB" w14:textId="06BC284D" w:rsidR="00F20FD9" w:rsidRPr="00AB3172" w:rsidRDefault="00902AC4" w:rsidP="00F20FD9">
      <w:pPr>
        <w:pStyle w:val="afd"/>
        <w:rPr>
          <w:color w:val="auto"/>
          <w:lang w:val="en-US"/>
        </w:rPr>
      </w:pPr>
      <w:r w:rsidRPr="00AB3172">
        <w:rPr>
          <w:color w:val="auto"/>
          <w:lang w:eastAsia="ru-RU"/>
        </w:rPr>
        <w:drawing>
          <wp:inline distT="0" distB="0" distL="0" distR="0" wp14:anchorId="7B62C8E4" wp14:editId="70149927">
            <wp:extent cx="5518150" cy="4108231"/>
            <wp:effectExtent l="0" t="0" r="6350" b="6985"/>
            <wp:docPr id="161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1229" cy="41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DCF9" w14:textId="5726D69F" w:rsidR="00F20FD9" w:rsidRPr="00AB3172" w:rsidRDefault="00F20FD9" w:rsidP="00F20FD9">
      <w:pPr>
        <w:pStyle w:val="afe"/>
      </w:pPr>
      <w:r w:rsidRPr="00AB3172">
        <w:t>Рисунок 1 – Диаграмма вариантов использования</w:t>
      </w:r>
      <w:r w:rsidR="00DD5D17" w:rsidRPr="00AB3172">
        <w:br/>
      </w:r>
    </w:p>
    <w:p w14:paraId="0804684F" w14:textId="54D7162F" w:rsidR="00DD5D17" w:rsidRPr="00AB3172" w:rsidRDefault="00DD5D17" w:rsidP="00DD5D17">
      <w:pPr>
        <w:pStyle w:val="2"/>
      </w:pPr>
      <w:bookmarkStart w:id="6" w:name="_Toc215922255"/>
      <w:r w:rsidRPr="00AB3172">
        <w:lastRenderedPageBreak/>
        <w:t>Выбор состава программных и технических средств</w:t>
      </w:r>
      <w:bookmarkEnd w:id="6"/>
    </w:p>
    <w:p w14:paraId="5A7AE011" w14:textId="7363FF77" w:rsidR="00DD5D17" w:rsidRPr="00AB3172" w:rsidRDefault="003B6462" w:rsidP="00DD5D17">
      <w:pPr>
        <w:pStyle w:val="a3"/>
      </w:pPr>
      <w:r w:rsidRPr="00AB3172">
        <w:t xml:space="preserve">Для </w:t>
      </w:r>
      <w:r w:rsidR="00EA7FC6" w:rsidRPr="00AB3172">
        <w:t xml:space="preserve">достижения </w:t>
      </w:r>
      <w:r w:rsidRPr="00AB3172">
        <w:t xml:space="preserve">поставленной </w:t>
      </w:r>
      <w:r w:rsidR="00EA7FC6" w:rsidRPr="00AB3172">
        <w:t>цели необходимо разработать БД</w:t>
      </w:r>
      <w:r w:rsidRPr="00AB3172">
        <w:t xml:space="preserve">, обеспечивающую хранение основной информации </w:t>
      </w:r>
      <w:r w:rsidR="00522B64">
        <w:t>веб-приложения</w:t>
      </w:r>
      <w:r w:rsidRPr="00AB3172">
        <w:t>.</w:t>
      </w:r>
    </w:p>
    <w:p w14:paraId="575777A3" w14:textId="60939C3E" w:rsidR="003B6462" w:rsidRPr="00AB3172" w:rsidRDefault="003B6462" w:rsidP="00DD5D17">
      <w:pPr>
        <w:pStyle w:val="a3"/>
      </w:pPr>
      <w:r w:rsidRPr="00AB3172">
        <w:t xml:space="preserve">В качестве СУБД выбрана </w:t>
      </w:r>
      <w:r w:rsidRPr="00AB3172">
        <w:rPr>
          <w:lang w:val="en-US"/>
        </w:rPr>
        <w:t>MySQL</w:t>
      </w:r>
      <w:r w:rsidRPr="00AB3172">
        <w:t xml:space="preserve">, так как она имеет высокую производительность, обладает кроссплатформенностью и легко масштабируется. </w:t>
      </w:r>
    </w:p>
    <w:p w14:paraId="19DDCECB" w14:textId="28D490F4" w:rsidR="003B6462" w:rsidRPr="00AB3172" w:rsidRDefault="003B6462" w:rsidP="00DD5D17">
      <w:pPr>
        <w:pStyle w:val="a3"/>
      </w:pPr>
      <w:r w:rsidRPr="00AB3172">
        <w:t xml:space="preserve">Для разработки </w:t>
      </w:r>
      <w:r w:rsidR="00522B64">
        <w:t>ПО</w:t>
      </w:r>
      <w:r w:rsidRPr="00AB3172">
        <w:t xml:space="preserve"> выбран язык программирования </w:t>
      </w:r>
      <w:r w:rsidRPr="00AB3172">
        <w:rPr>
          <w:lang w:val="en-US"/>
        </w:rPr>
        <w:t>C</w:t>
      </w:r>
      <w:r w:rsidRPr="00AB3172">
        <w:t xml:space="preserve"># с использованием фреймворка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="00522B64">
        <w:t xml:space="preserve"> </w:t>
      </w:r>
      <w:r w:rsidR="00522B64">
        <w:rPr>
          <w:lang w:val="en-US"/>
        </w:rPr>
        <w:t>Core</w:t>
      </w:r>
      <w:r w:rsidRPr="00AB3172">
        <w:t xml:space="preserve"> </w:t>
      </w:r>
      <w:r w:rsidRPr="00AB3172">
        <w:rPr>
          <w:lang w:val="en-US"/>
        </w:rPr>
        <w:t>MVC</w:t>
      </w:r>
      <w:r w:rsidRPr="00AB3172">
        <w:t xml:space="preserve">, </w:t>
      </w:r>
      <w:r w:rsidR="00667BC4" w:rsidRPr="00AB3172">
        <w:t>который</w:t>
      </w:r>
      <w:r w:rsidRPr="00AB3172">
        <w:t xml:space="preserve"> обеспечивает высокую производительность, гибкую архитектуру</w:t>
      </w:r>
      <w:r w:rsidR="00522B64">
        <w:t xml:space="preserve"> и</w:t>
      </w:r>
      <w:r w:rsidR="00BA3E9B" w:rsidRPr="00AB3172">
        <w:t xml:space="preserve"> </w:t>
      </w:r>
      <w:r w:rsidR="00667BC4" w:rsidRPr="00AB3172">
        <w:t>удобство сопровождения</w:t>
      </w:r>
      <w:r w:rsidRPr="00AB3172">
        <w:t>.</w:t>
      </w:r>
    </w:p>
    <w:p w14:paraId="5138E5CC" w14:textId="23C4A404" w:rsidR="00AC7CE6" w:rsidRPr="00AB3172" w:rsidRDefault="003B6462" w:rsidP="00B47F75">
      <w:pPr>
        <w:pStyle w:val="a3"/>
      </w:pPr>
      <w:r w:rsidRPr="00AB3172">
        <w:t xml:space="preserve">В качестве средства разработки ПО выбрана </w:t>
      </w:r>
      <w:r w:rsidRPr="00AB3172">
        <w:rPr>
          <w:lang w:val="en-US"/>
        </w:rPr>
        <w:t>IDE</w:t>
      </w:r>
      <w:r w:rsidRPr="00AB3172">
        <w:t xml:space="preserve"> </w:t>
      </w:r>
      <w:r w:rsidRPr="00AB3172">
        <w:rPr>
          <w:lang w:val="en-US"/>
        </w:rPr>
        <w:t>Visual</w:t>
      </w:r>
      <w:r w:rsidRPr="00AB3172">
        <w:t xml:space="preserve"> </w:t>
      </w:r>
      <w:r w:rsidRPr="00AB3172">
        <w:rPr>
          <w:lang w:val="en-US"/>
        </w:rPr>
        <w:t>Studio</w:t>
      </w:r>
      <w:r w:rsidRPr="00AB3172">
        <w:t xml:space="preserve"> 2022, </w:t>
      </w:r>
      <w:r w:rsidR="00667BC4" w:rsidRPr="00AB3172">
        <w:t>поскольку она обеспечивает быстрый и удобный процесс разработки, а также интеграцию со всеми необходимыми инструментами.</w:t>
      </w:r>
    </w:p>
    <w:p w14:paraId="6A878AF6" w14:textId="412611A1" w:rsidR="00AC7CE6" w:rsidRPr="00AB3172" w:rsidRDefault="00AC7CE6" w:rsidP="00FF1FED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6B2D7D36" w14:textId="4916DC7F" w:rsidR="0096340A" w:rsidRPr="00AB3172" w:rsidRDefault="0096340A" w:rsidP="0096340A">
      <w:pPr>
        <w:pStyle w:val="a1"/>
      </w:pPr>
      <w:r w:rsidRPr="00AB3172">
        <w:t>ОС Windows x86 64-бит или Linux x86 64-бит;</w:t>
      </w:r>
    </w:p>
    <w:p w14:paraId="0D15BE52" w14:textId="622DEF5A" w:rsidR="0096340A" w:rsidRPr="00AB3172" w:rsidRDefault="0096340A" w:rsidP="0096340A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BD772AF" w14:textId="3B716EF8" w:rsidR="00AC7CE6" w:rsidRPr="00AB3172" w:rsidRDefault="00925766" w:rsidP="00AC7CE6">
      <w:pPr>
        <w:pStyle w:val="a1"/>
      </w:pPr>
      <w:r>
        <w:t>ПО</w:t>
      </w:r>
      <w:r w:rsidR="00AC7CE6" w:rsidRPr="00AB3172">
        <w:t xml:space="preserve"> для работы </w:t>
      </w:r>
      <w:r w:rsidR="00064167" w:rsidRPr="00AB3172">
        <w:t>сайта</w:t>
      </w:r>
      <w:r w:rsidR="00AC7CE6" w:rsidRPr="00AB3172">
        <w:t>: .</w:t>
      </w:r>
      <w:r w:rsidR="00AC7CE6" w:rsidRPr="00AB3172">
        <w:rPr>
          <w:lang w:val="en-US"/>
        </w:rPr>
        <w:t>NET</w:t>
      </w:r>
      <w:r w:rsidR="00AC7CE6" w:rsidRPr="00AB3172">
        <w:t xml:space="preserve"> </w:t>
      </w:r>
      <w:r w:rsidR="00AC7CE6" w:rsidRPr="00AB3172">
        <w:rPr>
          <w:lang w:val="en-US"/>
        </w:rPr>
        <w:t>SDK</w:t>
      </w:r>
      <w:r w:rsidR="00AC7CE6" w:rsidRPr="00AB3172">
        <w:t xml:space="preserve"> не ниже 8.0 и </w:t>
      </w:r>
      <w:r w:rsidR="00AC7CE6" w:rsidRPr="00AB3172">
        <w:rPr>
          <w:lang w:val="en-US"/>
        </w:rPr>
        <w:t>ASP</w:t>
      </w:r>
      <w:r w:rsidR="00AC7CE6" w:rsidRPr="00AB3172">
        <w:t>.</w:t>
      </w:r>
      <w:r w:rsidR="00AC7CE6" w:rsidRPr="00AB3172">
        <w:rPr>
          <w:lang w:val="en-US"/>
        </w:rPr>
        <w:t>NET</w:t>
      </w:r>
      <w:r w:rsidR="00AC7CE6" w:rsidRPr="00AB3172">
        <w:t xml:space="preserve"> </w:t>
      </w:r>
      <w:r w:rsidR="00C00EE9">
        <w:rPr>
          <w:lang w:val="en-US"/>
        </w:rPr>
        <w:t>Core</w:t>
      </w:r>
      <w:r w:rsidR="00C00EE9">
        <w:t xml:space="preserve"> 8.0</w:t>
      </w:r>
      <w:r w:rsidR="00AC7CE6" w:rsidRPr="00AB3172">
        <w:t>;</w:t>
      </w:r>
    </w:p>
    <w:p w14:paraId="63575925" w14:textId="6341DE47" w:rsidR="00AC7CE6" w:rsidRPr="00AB3172" w:rsidRDefault="00AC7CE6" w:rsidP="00AC7CE6">
      <w:pPr>
        <w:pStyle w:val="a1"/>
      </w:pPr>
      <w:r w:rsidRPr="00AB3172">
        <w:t>доступная оперативная память 3 ГБ;</w:t>
      </w:r>
    </w:p>
    <w:p w14:paraId="2903DBC6" w14:textId="57F9A187" w:rsidR="00AC7CE6" w:rsidRPr="00AB3172" w:rsidRDefault="00AC7CE6" w:rsidP="00AC7CE6">
      <w:pPr>
        <w:pStyle w:val="a1"/>
      </w:pPr>
      <w:r w:rsidRPr="00AB3172">
        <w:t>процессор с частотой не менее 1 ГГц и не менее 2 ядер;</w:t>
      </w:r>
    </w:p>
    <w:p w14:paraId="14131406" w14:textId="340216A8" w:rsidR="00AC7CE6" w:rsidRPr="00AB3172" w:rsidRDefault="00AC7CE6" w:rsidP="00AC7CE6">
      <w:pPr>
        <w:pStyle w:val="a1"/>
      </w:pPr>
      <w:r w:rsidRPr="00AB3172">
        <w:t>минимальный объем дискового пространства 10 ГБ.</w:t>
      </w:r>
    </w:p>
    <w:p w14:paraId="5C2A696B" w14:textId="7192A837" w:rsidR="00AC7CE6" w:rsidRPr="00AB3172" w:rsidRDefault="00F919E9" w:rsidP="00F919E9">
      <w:pPr>
        <w:pStyle w:val="a3"/>
      </w:pPr>
      <w:r w:rsidRPr="00AB3172">
        <w:t xml:space="preserve">Доступ к </w:t>
      </w:r>
      <w:r w:rsidR="00522B64">
        <w:t>веб-приложению</w:t>
      </w:r>
      <w:r w:rsidRPr="00AB3172">
        <w:t xml:space="preserve">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 xml:space="preserve">3, необходимых для функционирования системы на стороне клиента. </w:t>
      </w:r>
      <w:r w:rsidR="00B76BAC" w:rsidRPr="00AB3172">
        <w:t>Также н</w:t>
      </w:r>
      <w:r w:rsidR="00AC7CE6" w:rsidRPr="00AB3172">
        <w:t>еобходимы</w:t>
      </w:r>
      <w:r w:rsidRPr="00AB3172">
        <w:t xml:space="preserve"> </w:t>
      </w:r>
      <w:r w:rsidR="00AC7CE6" w:rsidRPr="00AB3172">
        <w:t>следующие технические средства:</w:t>
      </w:r>
    </w:p>
    <w:p w14:paraId="621B1CD7" w14:textId="03D964C9" w:rsidR="00AC7CE6" w:rsidRPr="00AB3172" w:rsidRDefault="00AC7CE6" w:rsidP="00AC7CE6">
      <w:pPr>
        <w:pStyle w:val="a1"/>
      </w:pPr>
      <w:r w:rsidRPr="00AB3172">
        <w:t>процессор с частотой 1 ГГц;</w:t>
      </w:r>
    </w:p>
    <w:p w14:paraId="27850A54" w14:textId="17806201" w:rsidR="001522C7" w:rsidRPr="00AB3172" w:rsidRDefault="00AC7CE6" w:rsidP="00AC7CE6">
      <w:pPr>
        <w:pStyle w:val="a1"/>
      </w:pPr>
      <w:r w:rsidRPr="00AB3172">
        <w:t>доступная оперативная память 2 ГБ.</w:t>
      </w:r>
    </w:p>
    <w:p w14:paraId="333C751D" w14:textId="77777777" w:rsidR="001522C7" w:rsidRPr="00AB3172" w:rsidRDefault="001522C7">
      <w:pPr>
        <w:spacing w:after="160" w:line="259" w:lineRule="auto"/>
        <w:jc w:val="left"/>
      </w:pPr>
      <w:r w:rsidRPr="00AB3172">
        <w:br w:type="page"/>
      </w:r>
    </w:p>
    <w:p w14:paraId="1CCA49DD" w14:textId="34461B85" w:rsidR="00AC7CE6" w:rsidRPr="00AB3172" w:rsidRDefault="0047761D" w:rsidP="001522C7">
      <w:pPr>
        <w:pStyle w:val="1"/>
      </w:pPr>
      <w:bookmarkStart w:id="7" w:name="_Toc215922256"/>
      <w:r w:rsidRPr="00AB3172">
        <w:lastRenderedPageBreak/>
        <w:t xml:space="preserve">Проектирование </w:t>
      </w:r>
      <w:r w:rsidR="00606490" w:rsidRPr="00AB3172">
        <w:t>программного обеспечения</w:t>
      </w:r>
      <w:bookmarkEnd w:id="7"/>
    </w:p>
    <w:p w14:paraId="2CFBA1B9" w14:textId="6180B955" w:rsidR="001522C7" w:rsidRPr="00AB3172" w:rsidRDefault="0047761D" w:rsidP="001522C7">
      <w:pPr>
        <w:pStyle w:val="2"/>
      </w:pPr>
      <w:bookmarkStart w:id="8" w:name="_Toc215922257"/>
      <w:r w:rsidRPr="00AB3172">
        <w:t>Проектирование интерфейса пользователя</w:t>
      </w:r>
      <w:bookmarkEnd w:id="8"/>
    </w:p>
    <w:p w14:paraId="64D7EB9E" w14:textId="3D402EC0" w:rsidR="00B747BA" w:rsidRPr="00AB3172" w:rsidRDefault="0047761D" w:rsidP="00606490">
      <w:pPr>
        <w:pStyle w:val="a3"/>
      </w:pPr>
      <w:r w:rsidRPr="00AB3172">
        <w:t xml:space="preserve">В </w:t>
      </w:r>
      <w:r w:rsidR="00B747BA" w:rsidRPr="00AB3172">
        <w:t xml:space="preserve">рамках разработки </w:t>
      </w:r>
      <w:r w:rsidR="00606490" w:rsidRPr="00AB3172">
        <w:t>ПО</w:t>
      </w:r>
      <w:r w:rsidR="00B747BA" w:rsidRPr="00AB3172">
        <w:t xml:space="preserve"> </w:t>
      </w:r>
      <w:r w:rsidR="00606490" w:rsidRPr="00AB3172">
        <w:t xml:space="preserve">с использованием </w:t>
      </w:r>
      <w:r w:rsidR="00606490" w:rsidRPr="00AB3172">
        <w:rPr>
          <w:lang w:val="en-US"/>
        </w:rPr>
        <w:t>draw</w:t>
      </w:r>
      <w:r w:rsidR="00606490" w:rsidRPr="00AB3172">
        <w:t>.</w:t>
      </w:r>
      <w:r w:rsidR="00606490" w:rsidRPr="00AB3172">
        <w:rPr>
          <w:lang w:val="en-US"/>
        </w:rPr>
        <w:t>io</w:t>
      </w:r>
      <w:r w:rsidR="00606490" w:rsidRPr="00AB3172">
        <w:t xml:space="preserve"> спроектирован</w:t>
      </w:r>
      <w:r w:rsidR="00B747BA" w:rsidRPr="00AB3172">
        <w:t xml:space="preserve"> по</w:t>
      </w:r>
      <w:r w:rsidR="00606490" w:rsidRPr="00AB3172">
        <w:t xml:space="preserve">льзовательский интерфейс в виде </w:t>
      </w:r>
      <w:r w:rsidR="00606490" w:rsidRPr="00AB3172">
        <w:rPr>
          <w:lang w:val="en-US"/>
        </w:rPr>
        <w:t>wireframe</w:t>
      </w:r>
      <w:r w:rsidR="00606490" w:rsidRPr="00AB3172">
        <w:t>,</w:t>
      </w:r>
      <w:r w:rsidR="00365EB4" w:rsidRPr="00AB3172">
        <w:t xml:space="preserve"> который</w:t>
      </w:r>
      <w:r w:rsidR="00B747BA" w:rsidRPr="00AB3172">
        <w:t xml:space="preserve"> </w:t>
      </w:r>
      <w:r w:rsidR="00365EB4" w:rsidRPr="00AB3172">
        <w:t>демонстрирует</w:t>
      </w:r>
      <w:r w:rsidR="00FE3FB4" w:rsidRPr="00AB3172">
        <w:t xml:space="preserve"> структуру сайта, его основные элементы и </w:t>
      </w:r>
      <w:r w:rsidR="00606490" w:rsidRPr="00AB3172">
        <w:t xml:space="preserve">доступную </w:t>
      </w:r>
      <w:r w:rsidR="00FE3FB4" w:rsidRPr="00AB3172">
        <w:t>функциональность.</w:t>
      </w:r>
      <w:r w:rsidR="00606490" w:rsidRPr="00AB3172">
        <w:t xml:space="preserve"> На рисунке 2 </w:t>
      </w:r>
      <w:r w:rsidR="00365EB4" w:rsidRPr="00AB3172">
        <w:t xml:space="preserve">в виде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606490" w:rsidRPr="00AB3172">
        <w:t>представлены следующи</w:t>
      </w:r>
      <w:r w:rsidR="00365EB4" w:rsidRPr="00AB3172">
        <w:t>е</w:t>
      </w:r>
      <w:r w:rsidR="00606490" w:rsidRPr="00AB3172">
        <w:t xml:space="preserve"> страниц</w:t>
      </w:r>
      <w:r w:rsidR="00365EB4" w:rsidRPr="00AB3172">
        <w:t>ы</w:t>
      </w:r>
      <w:r w:rsidR="00606490" w:rsidRPr="00AB3172">
        <w:t xml:space="preserve"> ПО: главная страница</w:t>
      </w:r>
      <w:r w:rsidR="00FE3FB4" w:rsidRPr="00AB3172">
        <w:t xml:space="preserve">, страница профиля пользователя и </w:t>
      </w:r>
      <w:r w:rsidR="00606490" w:rsidRPr="00AB3172">
        <w:t>страница со списком уроков.</w:t>
      </w:r>
    </w:p>
    <w:p w14:paraId="1AD47343" w14:textId="7DE7B8ED" w:rsidR="0047761D" w:rsidRPr="00AB3172" w:rsidRDefault="00FD752D" w:rsidP="0047761D">
      <w:pPr>
        <w:pStyle w:val="afd"/>
        <w:rPr>
          <w:color w:val="auto"/>
        </w:rPr>
      </w:pPr>
      <w:r w:rsidRPr="00FD752D">
        <w:rPr>
          <w:color w:val="auto"/>
          <w:lang w:eastAsia="ru-RU"/>
        </w:rPr>
        <w:drawing>
          <wp:inline distT="0" distB="0" distL="0" distR="0" wp14:anchorId="3DAE6571" wp14:editId="64A80B6D">
            <wp:extent cx="6038096" cy="370522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1789" cy="37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A3D5" w14:textId="3B13F280" w:rsidR="0047761D" w:rsidRPr="00AB3172" w:rsidRDefault="0047761D" w:rsidP="0047761D">
      <w:pPr>
        <w:pStyle w:val="afe"/>
      </w:pPr>
      <w:r w:rsidRPr="00AB3172">
        <w:t xml:space="preserve">Рисунок 2 </w:t>
      </w:r>
      <w:r w:rsidR="00FE3FB4" w:rsidRPr="00AB3172">
        <w:t>–</w:t>
      </w:r>
      <w:r w:rsidR="00606490" w:rsidRPr="00AB3172">
        <w:t xml:space="preserve"> </w:t>
      </w:r>
      <w:r w:rsidR="00365EB4" w:rsidRPr="00AB3172">
        <w:rPr>
          <w:lang w:val="en-US"/>
        </w:rPr>
        <w:t>Wireframe</w:t>
      </w:r>
      <w:r w:rsidR="00365EB4" w:rsidRPr="00AB3172">
        <w:t xml:space="preserve"> </w:t>
      </w:r>
      <w:r w:rsidR="00A05672" w:rsidRPr="00AB3172">
        <w:t>главной страницы, страниц профиля и списка уроков</w:t>
      </w:r>
    </w:p>
    <w:p w14:paraId="4E4216A9" w14:textId="5233A08C" w:rsidR="00FE3FB4" w:rsidRPr="00AB3172" w:rsidRDefault="002E075F" w:rsidP="00FE3FB4">
      <w:pPr>
        <w:pStyle w:val="a3"/>
      </w:pPr>
      <w:r w:rsidRPr="00AB3172">
        <w:t xml:space="preserve">Для интерфейса </w:t>
      </w:r>
      <w:r w:rsidR="00606490" w:rsidRPr="00AB3172">
        <w:t>ПО</w:t>
      </w:r>
      <w:r w:rsidRPr="00AB3172">
        <w:t xml:space="preserve"> выбрана следующая цветовая палитра:</w:t>
      </w:r>
    </w:p>
    <w:p w14:paraId="07F0EE84" w14:textId="34A1A69C" w:rsidR="002E075F" w:rsidRPr="00AB3172" w:rsidRDefault="00DE4438" w:rsidP="002E075F">
      <w:pPr>
        <w:pStyle w:val="a1"/>
      </w:pPr>
      <w:r w:rsidRPr="00AB3172">
        <w:t>#</w:t>
      </w:r>
      <w:r w:rsidRPr="00AB3172">
        <w:rPr>
          <w:lang w:val="en-US"/>
        </w:rPr>
        <w:t>FFFFFF</w:t>
      </w:r>
      <w:r w:rsidRPr="00AB3172">
        <w:t xml:space="preserve"> – цвет фона</w:t>
      </w:r>
      <w:r w:rsidR="003239B5" w:rsidRPr="00AB3172">
        <w:t xml:space="preserve"> и подписей кнопок;</w:t>
      </w:r>
    </w:p>
    <w:p w14:paraId="0CC64089" w14:textId="4CD91739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#D9D9D9 – </w:t>
      </w:r>
      <w:r w:rsidRPr="00AB3172">
        <w:t>вторичный цвет фона</w:t>
      </w:r>
      <w:r w:rsidR="003239B5" w:rsidRPr="00AB3172">
        <w:rPr>
          <w:lang w:val="en-US"/>
        </w:rPr>
        <w:t>;</w:t>
      </w:r>
    </w:p>
    <w:p w14:paraId="13B52D0C" w14:textId="74BE3491" w:rsidR="00DE4438" w:rsidRPr="00AB3172" w:rsidRDefault="00DE4438" w:rsidP="002E075F">
      <w:pPr>
        <w:pStyle w:val="a1"/>
      </w:pPr>
      <w:r w:rsidRPr="00AB3172">
        <w:rPr>
          <w:lang w:val="en-US"/>
        </w:rPr>
        <w:t xml:space="preserve">#000000 – </w:t>
      </w:r>
      <w:r w:rsidRPr="00AB3172">
        <w:t>основной цвет текста</w:t>
      </w:r>
      <w:r w:rsidR="003239B5" w:rsidRPr="00AB3172">
        <w:rPr>
          <w:lang w:val="en-US"/>
        </w:rPr>
        <w:t>;</w:t>
      </w:r>
    </w:p>
    <w:p w14:paraId="1C093F48" w14:textId="423532AE" w:rsidR="00DE4438" w:rsidRPr="00AB3172" w:rsidRDefault="00DE4438" w:rsidP="002E075F">
      <w:pPr>
        <w:pStyle w:val="a1"/>
      </w:pPr>
      <w:r w:rsidRPr="00AB3172">
        <w:rPr>
          <w:lang w:val="en-US"/>
        </w:rPr>
        <w:lastRenderedPageBreak/>
        <w:t>#</w:t>
      </w:r>
      <w:r w:rsidR="00F1068B" w:rsidRPr="00AB3172">
        <w:rPr>
          <w:lang w:val="en-US"/>
        </w:rPr>
        <w:t xml:space="preserve">666666 – </w:t>
      </w:r>
      <w:r w:rsidR="00F1068B" w:rsidRPr="00AB3172">
        <w:t>вторичный цвет текста</w:t>
      </w:r>
      <w:r w:rsidR="003239B5" w:rsidRPr="00AB3172">
        <w:rPr>
          <w:lang w:val="en-US"/>
        </w:rPr>
        <w:t>;</w:t>
      </w:r>
    </w:p>
    <w:p w14:paraId="594004BF" w14:textId="17D03BA0" w:rsidR="003239B5" w:rsidRPr="00AB3172" w:rsidRDefault="003239B5" w:rsidP="003239B5">
      <w:pPr>
        <w:pStyle w:val="a1"/>
      </w:pPr>
      <w:r w:rsidRPr="00AB3172">
        <w:rPr>
          <w:lang w:val="en-US"/>
        </w:rPr>
        <w:t xml:space="preserve">#007BFF – </w:t>
      </w:r>
      <w:r w:rsidRPr="00AB3172">
        <w:t>цвет кнопок</w:t>
      </w:r>
      <w:r w:rsidRPr="00AB3172">
        <w:rPr>
          <w:lang w:val="en-US"/>
        </w:rPr>
        <w:t>.</w:t>
      </w:r>
    </w:p>
    <w:p w14:paraId="2024C63B" w14:textId="0F4EF07C" w:rsidR="00C95175" w:rsidRPr="00AB3172" w:rsidRDefault="0047761D" w:rsidP="00C95175">
      <w:pPr>
        <w:pStyle w:val="2"/>
      </w:pPr>
      <w:bookmarkStart w:id="9" w:name="_Toc215922258"/>
      <w:r w:rsidRPr="00AB3172">
        <w:t>Разработка архитектуры программного обеспечения</w:t>
      </w:r>
      <w:bookmarkEnd w:id="9"/>
    </w:p>
    <w:p w14:paraId="6D796DB7" w14:textId="28DA8BE1" w:rsidR="00BF661F" w:rsidRPr="00FC4439" w:rsidRDefault="00E2560D" w:rsidP="0074222E">
      <w:pPr>
        <w:pStyle w:val="a3"/>
      </w:pPr>
      <w:r w:rsidRPr="00AB3172">
        <w:t xml:space="preserve">Архитектура </w:t>
      </w:r>
      <w:r w:rsidR="00606490" w:rsidRPr="00AB3172">
        <w:t>ПО</w:t>
      </w:r>
      <w:r w:rsidRPr="00AB3172">
        <w:t xml:space="preserve"> построена на основе клиент-серверной модели</w:t>
      </w:r>
      <w:r w:rsidR="00BF661F" w:rsidRPr="00AB3172">
        <w:t>.</w:t>
      </w:r>
      <w:r w:rsidR="00365EB4" w:rsidRPr="00AB3172">
        <w:t xml:space="preserve"> </w:t>
      </w:r>
      <w:r w:rsidR="00BF661F" w:rsidRPr="00AB3172">
        <w:t>Диаграмма развертывания компонентов представлена на рисунке 3.</w:t>
      </w:r>
    </w:p>
    <w:p w14:paraId="626C7107" w14:textId="643A9413" w:rsidR="00C95175" w:rsidRPr="00AB3172" w:rsidRDefault="00286523" w:rsidP="00286523">
      <w:pPr>
        <w:pStyle w:val="afd"/>
      </w:pPr>
      <w:r w:rsidRPr="00286523">
        <w:rPr>
          <w:lang w:eastAsia="ru-RU"/>
        </w:rPr>
        <w:drawing>
          <wp:inline distT="0" distB="0" distL="0" distR="0" wp14:anchorId="364F971C" wp14:editId="6A508C72">
            <wp:extent cx="5939790" cy="3329305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034" cy="33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D4E7" w14:textId="08F55B1A" w:rsidR="0064207D" w:rsidRPr="00AB3172" w:rsidRDefault="0074222E" w:rsidP="00BF661F">
      <w:pPr>
        <w:pStyle w:val="afe"/>
      </w:pPr>
      <w:r w:rsidRPr="00AB3172">
        <w:t>Рисунок 3</w:t>
      </w:r>
      <w:r w:rsidR="00BF661F" w:rsidRPr="00AB3172">
        <w:t xml:space="preserve"> – Диаграмма развертывания компонентов</w:t>
      </w:r>
    </w:p>
    <w:p w14:paraId="47B4AF1D" w14:textId="4FE41193" w:rsidR="00BF661F" w:rsidRPr="00AB3172" w:rsidRDefault="00303DF6" w:rsidP="00BF661F">
      <w:pPr>
        <w:pStyle w:val="2"/>
      </w:pPr>
      <w:bookmarkStart w:id="10" w:name="_Toc215922259"/>
      <w:r w:rsidRPr="00AB3172">
        <w:t>Проектирование базы данных</w:t>
      </w:r>
      <w:bookmarkEnd w:id="10"/>
    </w:p>
    <w:p w14:paraId="73AC989B" w14:textId="414E996C" w:rsidR="00D170D3" w:rsidRPr="00265A87" w:rsidRDefault="00BF661F" w:rsidP="00D170D3">
      <w:pPr>
        <w:pStyle w:val="a3"/>
      </w:pPr>
      <w:r w:rsidRPr="00AB3172">
        <w:t>В рамках курсового проектирования требуется разработать БД</w:t>
      </w:r>
      <w:r w:rsidR="00E44A6F" w:rsidRPr="00AB3172">
        <w:t xml:space="preserve"> для </w:t>
      </w:r>
      <w:r w:rsidR="00D170D3">
        <w:t>хранения лексической базы, данных о пользователях и уроках</w:t>
      </w:r>
      <w:r w:rsidR="003B3DD0" w:rsidRPr="003B3DD0">
        <w:t xml:space="preserve"> [3]</w:t>
      </w:r>
      <w:r w:rsidR="00E44A6F" w:rsidRPr="00AB3172">
        <w:t>. На рисунке</w:t>
      </w:r>
      <w:r w:rsidR="00786DFB" w:rsidRPr="00786DFB">
        <w:t> </w:t>
      </w:r>
      <w:r w:rsidR="00E44A6F" w:rsidRPr="00AB3172">
        <w:t xml:space="preserve">4 в виде </w:t>
      </w:r>
      <w:r w:rsidR="00E44A6F" w:rsidRPr="00AB3172">
        <w:rPr>
          <w:lang w:val="en-US"/>
        </w:rPr>
        <w:t>ERD</w:t>
      </w:r>
      <w:r w:rsidR="00E44A6F" w:rsidRPr="00AB3172">
        <w:t xml:space="preserve"> показана физическая модель предметной области</w:t>
      </w:r>
      <w:r w:rsidR="00365EB4" w:rsidRPr="00AB3172">
        <w:t xml:space="preserve">, созданная при помощи </w:t>
      </w:r>
      <w:r w:rsidR="00365EB4" w:rsidRPr="00AB3172">
        <w:rPr>
          <w:lang w:val="en-US"/>
        </w:rPr>
        <w:t>MySQL</w:t>
      </w:r>
      <w:r w:rsidR="00365EB4" w:rsidRPr="00AB3172">
        <w:t xml:space="preserve"> </w:t>
      </w:r>
      <w:r w:rsidR="00365EB4" w:rsidRPr="00AB3172">
        <w:rPr>
          <w:lang w:val="en-US"/>
        </w:rPr>
        <w:t>Workbench</w:t>
      </w:r>
      <w:r w:rsidR="00E44A6F" w:rsidRPr="00AB3172">
        <w:t>.</w:t>
      </w:r>
    </w:p>
    <w:p w14:paraId="26FB648E" w14:textId="23C0977C" w:rsidR="002705A3" w:rsidRPr="00AB3172" w:rsidRDefault="00480C36" w:rsidP="002705A3">
      <w:pPr>
        <w:pStyle w:val="afd"/>
        <w:rPr>
          <w:color w:val="auto"/>
          <w:lang w:val="en-US"/>
        </w:rPr>
      </w:pPr>
      <w:r w:rsidRPr="00480C36">
        <w:rPr>
          <w:color w:val="auto"/>
          <w:lang w:eastAsia="ru-RU"/>
        </w:rPr>
        <w:lastRenderedPageBreak/>
        <w:drawing>
          <wp:inline distT="0" distB="0" distL="0" distR="0" wp14:anchorId="2E803821" wp14:editId="75011F7A">
            <wp:extent cx="5939790" cy="3477260"/>
            <wp:effectExtent l="0" t="0" r="3810" b="8890"/>
            <wp:docPr id="164907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B01" w14:textId="13B89052" w:rsidR="009700B0" w:rsidRPr="00AB3172" w:rsidRDefault="00E44A6F" w:rsidP="00E44A6F">
      <w:pPr>
        <w:pStyle w:val="afe"/>
      </w:pPr>
      <w:r w:rsidRPr="00AB3172">
        <w:t>Рисунок 4 –</w:t>
      </w:r>
      <w:r w:rsidR="00303DF6" w:rsidRPr="00AB3172">
        <w:t xml:space="preserve"> </w:t>
      </w:r>
      <w:r w:rsidRPr="00AB3172">
        <w:t>Физическая модель данных</w:t>
      </w:r>
    </w:p>
    <w:p w14:paraId="2A854ADE" w14:textId="77777777" w:rsidR="009700B0" w:rsidRPr="00AB3172" w:rsidRDefault="009700B0">
      <w:pPr>
        <w:spacing w:after="160" w:line="259" w:lineRule="auto"/>
        <w:jc w:val="left"/>
        <w:rPr>
          <w:lang w:val="en-US"/>
        </w:rPr>
      </w:pPr>
      <w:r w:rsidRPr="00AB3172">
        <w:br w:type="page"/>
      </w:r>
    </w:p>
    <w:p w14:paraId="75608AC5" w14:textId="49E98B30" w:rsidR="00E44A6F" w:rsidRPr="00AB3172" w:rsidRDefault="009700B0" w:rsidP="00C67004">
      <w:pPr>
        <w:pStyle w:val="1"/>
        <w:jc w:val="both"/>
        <w:rPr>
          <w:rFonts w:cs="Times New Roman"/>
          <w:bCs/>
          <w:szCs w:val="32"/>
        </w:rPr>
      </w:pPr>
      <w:bookmarkStart w:id="11" w:name="_Toc215922260"/>
      <w:r w:rsidRPr="00AB3172">
        <w:rPr>
          <w:rFonts w:cs="Times New Roman"/>
          <w:bCs/>
          <w:szCs w:val="32"/>
        </w:rPr>
        <w:lastRenderedPageBreak/>
        <w:t>Разработка и интеграция модулей программного обеспечения</w:t>
      </w:r>
      <w:bookmarkEnd w:id="11"/>
    </w:p>
    <w:p w14:paraId="1F8D887B" w14:textId="7C08959D" w:rsidR="009700B0" w:rsidRPr="00AB3172" w:rsidRDefault="009700B0" w:rsidP="0066761E">
      <w:pPr>
        <w:pStyle w:val="2"/>
      </w:pPr>
      <w:bookmarkStart w:id="12" w:name="_Toc215922261"/>
      <w:r w:rsidRPr="00AB3172">
        <w:t>Разработка программных модулей</w:t>
      </w:r>
      <w:bookmarkEnd w:id="12"/>
    </w:p>
    <w:p w14:paraId="35359349" w14:textId="393D337E" w:rsidR="008C031B" w:rsidRPr="00AB3172" w:rsidRDefault="00D90A3D" w:rsidP="0066761E">
      <w:pPr>
        <w:pStyle w:val="a3"/>
      </w:pPr>
      <w:r w:rsidRPr="00AB3172">
        <w:t>В</w:t>
      </w:r>
      <w:r w:rsidR="004B2703" w:rsidRPr="00AB3172">
        <w:t xml:space="preserve"> качестве серверного решения выбран</w:t>
      </w:r>
      <w:r w:rsidRPr="00AB3172">
        <w:t>ы</w:t>
      </w:r>
      <w:r w:rsidR="004B2703" w:rsidRPr="00AB3172">
        <w:t xml:space="preserve"> фреймворк </w:t>
      </w:r>
      <w:r w:rsidR="004B2703" w:rsidRPr="00AB3172">
        <w:rPr>
          <w:lang w:val="en-US"/>
        </w:rPr>
        <w:t>ASP</w:t>
      </w:r>
      <w:r w:rsidR="004B2703" w:rsidRPr="00AB3172">
        <w:t>.</w:t>
      </w:r>
      <w:r w:rsidR="004B2703" w:rsidRPr="00AB3172">
        <w:rPr>
          <w:lang w:val="en-US"/>
        </w:rPr>
        <w:t>NET</w:t>
      </w:r>
      <w:r w:rsidR="004B2703" w:rsidRPr="00AB3172">
        <w:t xml:space="preserve"> </w:t>
      </w:r>
      <w:r w:rsidR="004B2703" w:rsidRPr="00AB3172">
        <w:rPr>
          <w:lang w:val="en-US"/>
        </w:rPr>
        <w:t>Core</w:t>
      </w:r>
      <w:r w:rsidR="004B2703" w:rsidRPr="00AB3172">
        <w:t xml:space="preserve"> </w:t>
      </w:r>
      <w:r w:rsidR="004B2703" w:rsidRPr="00AB3172">
        <w:rPr>
          <w:lang w:val="en-US"/>
        </w:rPr>
        <w:t>MVC</w:t>
      </w:r>
      <w:r w:rsidR="004B2703" w:rsidRPr="00AB3172">
        <w:t xml:space="preserve"> и язык программирования </w:t>
      </w:r>
      <w:r w:rsidR="004B2703" w:rsidRPr="00AB3172">
        <w:rPr>
          <w:lang w:val="en-US"/>
        </w:rPr>
        <w:t>C</w:t>
      </w:r>
      <w:r w:rsidR="004B2703" w:rsidRPr="00AB3172">
        <w:t>#</w:t>
      </w:r>
      <w:r w:rsidR="003B3DD0" w:rsidRPr="003B3DD0">
        <w:t xml:space="preserve"> [2] [4]</w:t>
      </w:r>
      <w:r w:rsidR="004B2703" w:rsidRPr="00AB3172">
        <w:t>.</w:t>
      </w:r>
      <w:r w:rsidR="00346A86" w:rsidRPr="00AB3172">
        <w:t xml:space="preserve"> Для обеспечения четкого разграничения ответственности</w:t>
      </w:r>
      <w:r w:rsidR="00137873" w:rsidRPr="00AB3172">
        <w:t xml:space="preserve"> и повышения масштабируемости</w:t>
      </w:r>
      <w:r w:rsidR="003B3DD0" w:rsidRPr="003B3DD0">
        <w:t xml:space="preserve"> [5]</w:t>
      </w:r>
      <w:r w:rsidR="00137873" w:rsidRPr="00AB3172">
        <w:t xml:space="preserve"> решение</w:t>
      </w:r>
      <w:r w:rsidR="00346A86" w:rsidRPr="00AB3172">
        <w:t xml:space="preserve"> </w:t>
      </w:r>
      <w:r w:rsidR="00137873" w:rsidRPr="00AB3172">
        <w:t>разделено</w:t>
      </w:r>
      <w:r w:rsidR="004B2703" w:rsidRPr="00AB3172">
        <w:t xml:space="preserve"> на следующие слои:</w:t>
      </w:r>
    </w:p>
    <w:p w14:paraId="4563CCF2" w14:textId="34864910" w:rsidR="004B2703" w:rsidRPr="00AB3172" w:rsidRDefault="004B2703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Data</w:t>
      </w:r>
      <w:r w:rsidRPr="00AB3172">
        <w:t xml:space="preserve">, реализующая взаимодействие с БД, посредством </w:t>
      </w:r>
      <w:r w:rsidRPr="00AB3172">
        <w:rPr>
          <w:lang w:val="en-US"/>
        </w:rPr>
        <w:t>ORM</w:t>
      </w:r>
      <w:r w:rsidRPr="00AB3172">
        <w:t xml:space="preserve"> </w:t>
      </w:r>
      <w:r w:rsidRPr="00AB3172">
        <w:rPr>
          <w:lang w:val="en-US"/>
        </w:rPr>
        <w:t>Entity</w:t>
      </w:r>
      <w:r w:rsidRPr="00AB3172">
        <w:t xml:space="preserve"> </w:t>
      </w:r>
      <w:r w:rsidRPr="00AB3172">
        <w:rPr>
          <w:lang w:val="en-US"/>
        </w:rPr>
        <w:t>Frame</w:t>
      </w:r>
      <w:r w:rsidR="00DD2A97" w:rsidRPr="00AB3172">
        <w:rPr>
          <w:lang w:val="en-US"/>
        </w:rPr>
        <w:t>work</w:t>
      </w:r>
      <w:r w:rsidR="00DD2A97" w:rsidRPr="00AB3172">
        <w:t xml:space="preserve"> </w:t>
      </w:r>
      <w:r w:rsidR="00DD2A97" w:rsidRPr="00AB3172">
        <w:rPr>
          <w:lang w:val="en-US"/>
        </w:rPr>
        <w:t>Core</w:t>
      </w:r>
      <w:r w:rsidR="00DD2A97" w:rsidRPr="00AB3172">
        <w:t>;</w:t>
      </w:r>
    </w:p>
    <w:p w14:paraId="1EADB931" w14:textId="7410A25D" w:rsidR="00DD2A97" w:rsidRPr="00AB3172" w:rsidRDefault="00DD2A97" w:rsidP="004B2703">
      <w:pPr>
        <w:pStyle w:val="a1"/>
      </w:pPr>
      <w:r w:rsidRPr="00AB3172">
        <w:t xml:space="preserve">библиотека классов </w:t>
      </w:r>
      <w:r w:rsidRPr="00AB3172">
        <w:rPr>
          <w:lang w:val="en-US"/>
        </w:rPr>
        <w:t>Services</w:t>
      </w:r>
      <w:r w:rsidRPr="00AB3172">
        <w:t xml:space="preserve">, реализующая бизнес-логику </w:t>
      </w:r>
      <w:r w:rsidR="00265A87">
        <w:t>ПО</w:t>
      </w:r>
      <w:r w:rsidRPr="00AB3172">
        <w:t>;</w:t>
      </w:r>
    </w:p>
    <w:p w14:paraId="679703DB" w14:textId="74E36176" w:rsidR="00DD2A97" w:rsidRPr="00AB3172" w:rsidRDefault="00346A86" w:rsidP="004B2703">
      <w:pPr>
        <w:pStyle w:val="a1"/>
      </w:pPr>
      <w:r w:rsidRPr="00AB3172">
        <w:t xml:space="preserve">проект </w:t>
      </w:r>
      <w:r w:rsidRPr="00AB3172">
        <w:rPr>
          <w:lang w:val="en-US"/>
        </w:rPr>
        <w:t>ASP</w:t>
      </w:r>
      <w:r w:rsidRPr="00AB3172">
        <w:t>.</w:t>
      </w:r>
      <w:r w:rsidRPr="00AB3172">
        <w:rPr>
          <w:lang w:val="en-US"/>
        </w:rPr>
        <w:t>NET</w:t>
      </w:r>
      <w:r w:rsidRPr="00AB3172">
        <w:t xml:space="preserve">, реализующий обработку запросов пользователей, управление доступом и взаимодействие с </w:t>
      </w:r>
      <w:r w:rsidR="00D90A3D" w:rsidRPr="00AB3172">
        <w:t>БД</w:t>
      </w:r>
      <w:r w:rsidRPr="00AB3172">
        <w:t>, посредством сервисного слоя.</w:t>
      </w:r>
    </w:p>
    <w:p w14:paraId="580DEEE1" w14:textId="3791A009" w:rsidR="00C459FD" w:rsidRPr="00AB3172" w:rsidRDefault="0093087F" w:rsidP="00662132">
      <w:pPr>
        <w:pStyle w:val="a3"/>
      </w:pPr>
      <w:r w:rsidRPr="00AB3172">
        <w:t>При работе</w:t>
      </w:r>
      <w:r w:rsidR="00D90A3D" w:rsidRPr="00AB3172">
        <w:t xml:space="preserve"> с личным словарём пользователя</w:t>
      </w:r>
      <w:r w:rsidRPr="00AB3172">
        <w:t xml:space="preserve"> </w:t>
      </w:r>
      <w:r w:rsidR="00265A87">
        <w:t>веб-приложение</w:t>
      </w:r>
      <w:r w:rsidRPr="00AB3172">
        <w:t xml:space="preserve"> предоставляет возможность динамического поиска слов в </w:t>
      </w:r>
      <w:r w:rsidR="00D90A3D" w:rsidRPr="00AB3172">
        <w:t>БД</w:t>
      </w:r>
      <w:r w:rsidRPr="00AB3172">
        <w:t xml:space="preserve"> для последующего добавления их в словарь. Для реализации </w:t>
      </w:r>
      <w:r w:rsidR="00D90A3D" w:rsidRPr="00AB3172">
        <w:t>этой</w:t>
      </w:r>
      <w:r w:rsidRPr="00AB3172">
        <w:t xml:space="preserve"> функци</w:t>
      </w:r>
      <w:r w:rsidR="00AB3172" w:rsidRPr="00AB3172">
        <w:t>ональности</w:t>
      </w:r>
      <w:r w:rsidRPr="00AB3172">
        <w:t xml:space="preserve"> в контроллере </w:t>
      </w:r>
      <w:proofErr w:type="spellStart"/>
      <w:r w:rsidRPr="00AB3172">
        <w:t>AccountController</w:t>
      </w:r>
      <w:proofErr w:type="spellEnd"/>
      <w:r w:rsidRPr="00AB3172">
        <w:t xml:space="preserve"> разработан метод </w:t>
      </w:r>
      <w:proofErr w:type="spellStart"/>
      <w:r w:rsidRPr="00AB3172">
        <w:t>SearchWords</w:t>
      </w:r>
      <w:proofErr w:type="spellEnd"/>
      <w:r w:rsidRPr="00AB3172">
        <w:t>, представленный листингом</w:t>
      </w:r>
      <w:r w:rsidR="00AB3172" w:rsidRPr="00AB3172">
        <w:t> </w:t>
      </w:r>
      <w:r w:rsidRPr="00AB3172">
        <w:t>1.</w:t>
      </w:r>
    </w:p>
    <w:p w14:paraId="6AC538B4" w14:textId="00CC6F96" w:rsidR="006B30CE" w:rsidRPr="00AB3172" w:rsidRDefault="006B30CE" w:rsidP="006B30CE">
      <w:pPr>
        <w:pStyle w:val="aff2"/>
      </w:pPr>
      <w:r w:rsidRPr="00C459FD">
        <w:t xml:space="preserve">Листинг 1 – </w:t>
      </w:r>
      <w:r w:rsidR="00AB3172" w:rsidRPr="00C459FD">
        <w:t>Код м</w:t>
      </w:r>
      <w:r w:rsidRPr="00C459FD">
        <w:t>етод</w:t>
      </w:r>
      <w:r w:rsidR="00AB3172" w:rsidRPr="00C459FD">
        <w:t>а</w:t>
      </w:r>
      <w:r w:rsidRPr="00C459FD">
        <w:t xml:space="preserve"> поиска слов</w:t>
      </w:r>
    </w:p>
    <w:p w14:paraId="211F235D" w14:textId="77777777" w:rsidR="0093087F" w:rsidRPr="00AB3172" w:rsidRDefault="0093087F" w:rsidP="0093087F">
      <w:pPr>
        <w:pStyle w:val="aff0"/>
      </w:pPr>
      <w:r w:rsidRPr="00AB3172">
        <w:t>[</w:t>
      </w:r>
      <w:r w:rsidRPr="00AB3172">
        <w:rPr>
          <w:lang w:val="en-US"/>
        </w:rPr>
        <w:t>Authorize</w:t>
      </w:r>
      <w:r w:rsidRPr="00AB3172">
        <w:t>]</w:t>
      </w:r>
    </w:p>
    <w:p w14:paraId="429C69FF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[</w:t>
      </w:r>
      <w:proofErr w:type="spellStart"/>
      <w:r w:rsidRPr="00AB3172">
        <w:rPr>
          <w:lang w:val="en-US"/>
        </w:rPr>
        <w:t>HttpGet</w:t>
      </w:r>
      <w:proofErr w:type="spellEnd"/>
      <w:r w:rsidRPr="00AB3172">
        <w:rPr>
          <w:lang w:val="en-US"/>
        </w:rPr>
        <w:t>]</w:t>
      </w:r>
    </w:p>
    <w:p w14:paraId="059B32DB" w14:textId="77777777" w:rsidR="0093087F" w:rsidRPr="00AB3172" w:rsidRDefault="0093087F" w:rsidP="0093087F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spellStart"/>
      <w:r w:rsidRPr="00AB3172">
        <w:rPr>
          <w:lang w:val="en-US"/>
        </w:rPr>
        <w:t>IActionResult</w:t>
      </w:r>
      <w:proofErr w:type="spellEnd"/>
      <w:r w:rsidRPr="00AB3172">
        <w:rPr>
          <w:lang w:val="en-US"/>
        </w:rPr>
        <w:t xml:space="preserve">&gt; </w:t>
      </w:r>
      <w:proofErr w:type="spellStart"/>
      <w:proofErr w:type="gramStart"/>
      <w:r w:rsidRPr="00AB3172">
        <w:rPr>
          <w:lang w:val="en-US"/>
        </w:rPr>
        <w:t>SearchWords</w:t>
      </w:r>
      <w:proofErr w:type="spellEnd"/>
      <w:r w:rsidRPr="00AB3172">
        <w:rPr>
          <w:lang w:val="en-US"/>
        </w:rPr>
        <w:t>(</w:t>
      </w:r>
      <w:proofErr w:type="gramEnd"/>
      <w:r w:rsidRPr="00AB3172">
        <w:rPr>
          <w:lang w:val="en-US"/>
        </w:rPr>
        <w:t xml:space="preserve">string query,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2DFABF85" w14:textId="77777777" w:rsidR="0093087F" w:rsidRDefault="0093087F" w:rsidP="0093087F">
      <w:pPr>
        <w:pStyle w:val="aff0"/>
      </w:pPr>
      <w:r w:rsidRPr="00C67004">
        <w:t>{</w:t>
      </w:r>
    </w:p>
    <w:p w14:paraId="77B5B081" w14:textId="1A8BACCA" w:rsidR="00F06056" w:rsidRPr="00F06056" w:rsidRDefault="00F06056" w:rsidP="0093087F">
      <w:pPr>
        <w:pStyle w:val="aff0"/>
      </w:pPr>
      <w:r>
        <w:t xml:space="preserve">    </w:t>
      </w:r>
      <w:r w:rsidRPr="00F06056">
        <w:t>//Проверка наличия идентификатора пользователя.</w:t>
      </w:r>
    </w:p>
    <w:p w14:paraId="0792217E" w14:textId="77777777" w:rsidR="0093087F" w:rsidRPr="009B4C8C" w:rsidRDefault="0093087F" w:rsidP="0093087F">
      <w:pPr>
        <w:pStyle w:val="aff0"/>
        <w:rPr>
          <w:lang w:val="en-US"/>
        </w:rPr>
      </w:pPr>
      <w:r w:rsidRPr="00C67004">
        <w:t xml:space="preserve">    </w:t>
      </w:r>
      <w:r w:rsidRPr="00AB3172">
        <w:rPr>
          <w:lang w:val="en-US"/>
        </w:rPr>
        <w:t>if</w:t>
      </w:r>
      <w:r w:rsidRPr="009B4C8C">
        <w:rPr>
          <w:lang w:val="en-US"/>
        </w:rPr>
        <w:t xml:space="preserve"> </w:t>
      </w:r>
      <w:proofErr w:type="gramStart"/>
      <w:r w:rsidRPr="009B4C8C">
        <w:rPr>
          <w:lang w:val="en-US"/>
        </w:rPr>
        <w:t>(!</w:t>
      </w:r>
      <w:proofErr w:type="spellStart"/>
      <w:r w:rsidRPr="00AB3172">
        <w:rPr>
          <w:lang w:val="en-US"/>
        </w:rPr>
        <w:t>TryGetUserId</w:t>
      </w:r>
      <w:proofErr w:type="spellEnd"/>
      <w:proofErr w:type="gramEnd"/>
      <w:r w:rsidRPr="009B4C8C">
        <w:rPr>
          <w:lang w:val="en-US"/>
        </w:rPr>
        <w:t>(</w:t>
      </w:r>
      <w:r w:rsidRPr="00AB3172">
        <w:rPr>
          <w:lang w:val="en-US"/>
        </w:rPr>
        <w:t>out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var</w:t>
      </w:r>
      <w:r w:rsidRPr="009B4C8C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9B4C8C">
        <w:rPr>
          <w:lang w:val="en-US"/>
        </w:rPr>
        <w:t>))</w:t>
      </w:r>
    </w:p>
    <w:p w14:paraId="0C1B9FE4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{</w:t>
      </w:r>
    </w:p>
    <w:p w14:paraId="28DD5871" w14:textId="5B84DD1B" w:rsidR="00F06056" w:rsidRPr="009B4C8C" w:rsidRDefault="00F06056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//</w:t>
      </w:r>
      <w:r>
        <w:t>Вызов</w:t>
      </w:r>
      <w:r w:rsidRPr="009B4C8C">
        <w:rPr>
          <w:lang w:val="en-US"/>
        </w:rPr>
        <w:t xml:space="preserve"> </w:t>
      </w:r>
      <w:r w:rsidRPr="00F06056">
        <w:t>механизма</w:t>
      </w:r>
      <w:r w:rsidRPr="009B4C8C">
        <w:rPr>
          <w:lang w:val="en-US"/>
        </w:rPr>
        <w:t xml:space="preserve"> </w:t>
      </w:r>
      <w:r w:rsidRPr="00F06056">
        <w:t>аутентификации</w:t>
      </w:r>
    </w:p>
    <w:p w14:paraId="1AD19B63" w14:textId="77777777" w:rsidR="0093087F" w:rsidRPr="009B4C8C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r w:rsidRPr="00AB3172">
        <w:rPr>
          <w:lang w:val="en-US"/>
        </w:rPr>
        <w:t>return</w:t>
      </w:r>
      <w:r w:rsidRPr="009B4C8C">
        <w:rPr>
          <w:lang w:val="en-US"/>
        </w:rPr>
        <w:t xml:space="preserve"> </w:t>
      </w:r>
      <w:proofErr w:type="gramStart"/>
      <w:r w:rsidRPr="00AB3172">
        <w:rPr>
          <w:lang w:val="en-US"/>
        </w:rPr>
        <w:t>Challenge</w:t>
      </w:r>
      <w:r w:rsidRPr="009B4C8C">
        <w:rPr>
          <w:lang w:val="en-US"/>
        </w:rPr>
        <w:t>(</w:t>
      </w:r>
      <w:proofErr w:type="gramEnd"/>
      <w:r w:rsidRPr="009B4C8C">
        <w:rPr>
          <w:lang w:val="en-US"/>
        </w:rPr>
        <w:t>);</w:t>
      </w:r>
    </w:p>
    <w:p w14:paraId="7642E939" w14:textId="77777777" w:rsidR="0093087F" w:rsidRPr="00C67004" w:rsidRDefault="0093087F" w:rsidP="0093087F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C67004">
        <w:rPr>
          <w:lang w:val="en-US"/>
        </w:rPr>
        <w:t>}</w:t>
      </w:r>
    </w:p>
    <w:p w14:paraId="7FFA1BC0" w14:textId="77777777" w:rsidR="0093087F" w:rsidRPr="00C67004" w:rsidRDefault="0093087F" w:rsidP="0093087F">
      <w:pPr>
        <w:pStyle w:val="aff0"/>
        <w:rPr>
          <w:lang w:val="en-US"/>
        </w:rPr>
      </w:pPr>
    </w:p>
    <w:p w14:paraId="117BA183" w14:textId="40489976" w:rsidR="00F06056" w:rsidRPr="00C67004" w:rsidRDefault="00F06056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//</w:t>
      </w:r>
      <w:r>
        <w:t>Валидация</w:t>
      </w:r>
      <w:r w:rsidRPr="00C67004">
        <w:rPr>
          <w:lang w:val="en-US"/>
        </w:rPr>
        <w:t xml:space="preserve"> </w:t>
      </w:r>
      <w:r>
        <w:t>запроса</w:t>
      </w:r>
    </w:p>
    <w:p w14:paraId="6A6EDBBE" w14:textId="77777777" w:rsidR="00AA47EF" w:rsidRPr="00F06056" w:rsidRDefault="0093087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Pr="00AB3172">
        <w:rPr>
          <w:lang w:val="en-US"/>
        </w:rPr>
        <w:t>if (</w:t>
      </w:r>
      <w:proofErr w:type="spellStart"/>
      <w:proofErr w:type="gramStart"/>
      <w:r w:rsidRPr="00AB3172">
        <w:rPr>
          <w:lang w:val="en-US"/>
        </w:rPr>
        <w:t>string.IsNullOrWhiteSpace</w:t>
      </w:r>
      <w:proofErr w:type="spellEnd"/>
      <w:proofErr w:type="gramEnd"/>
      <w:r w:rsidRPr="00AB3172">
        <w:rPr>
          <w:lang w:val="en-US"/>
        </w:rPr>
        <w:t xml:space="preserve">(query) </w:t>
      </w:r>
    </w:p>
    <w:p w14:paraId="39079241" w14:textId="2C22B3D5" w:rsidR="0093087F" w:rsidRPr="009B4C8C" w:rsidRDefault="00AA47EF" w:rsidP="00AA47EF">
      <w:pPr>
        <w:pStyle w:val="aff0"/>
        <w:rPr>
          <w:lang w:val="en-US"/>
        </w:rPr>
      </w:pPr>
      <w:r w:rsidRPr="00F06056">
        <w:rPr>
          <w:lang w:val="en-US"/>
        </w:rPr>
        <w:lastRenderedPageBreak/>
        <w:t xml:space="preserve">        </w:t>
      </w:r>
      <w:r w:rsidR="0093087F" w:rsidRPr="009B4C8C">
        <w:rPr>
          <w:lang w:val="en-US"/>
        </w:rPr>
        <w:t xml:space="preserve">|| </w:t>
      </w:r>
      <w:proofErr w:type="spellStart"/>
      <w:proofErr w:type="gramStart"/>
      <w:r w:rsidR="0093087F" w:rsidRPr="00AB3172">
        <w:rPr>
          <w:lang w:val="en-US"/>
        </w:rPr>
        <w:t>query</w:t>
      </w:r>
      <w:r w:rsidR="0093087F" w:rsidRPr="009B4C8C">
        <w:rPr>
          <w:lang w:val="en-US"/>
        </w:rPr>
        <w:t>.</w:t>
      </w:r>
      <w:r w:rsidR="0093087F" w:rsidRPr="00AB3172">
        <w:rPr>
          <w:lang w:val="en-US"/>
        </w:rPr>
        <w:t>Trim</w:t>
      </w:r>
      <w:proofErr w:type="spellEnd"/>
      <w:proofErr w:type="gramEnd"/>
      <w:r w:rsidR="0093087F" w:rsidRPr="009B4C8C">
        <w:rPr>
          <w:lang w:val="en-US"/>
        </w:rPr>
        <w:t>(</w:t>
      </w:r>
      <w:proofErr w:type="gramStart"/>
      <w:r w:rsidR="0093087F" w:rsidRPr="009B4C8C">
        <w:rPr>
          <w:lang w:val="en-US"/>
        </w:rPr>
        <w:t>).</w:t>
      </w:r>
      <w:r w:rsidR="0093087F" w:rsidRPr="00AB3172">
        <w:rPr>
          <w:lang w:val="en-US"/>
        </w:rPr>
        <w:t>Length</w:t>
      </w:r>
      <w:proofErr w:type="gramEnd"/>
      <w:r w:rsidR="0093087F" w:rsidRPr="009B4C8C">
        <w:rPr>
          <w:lang w:val="en-US"/>
        </w:rPr>
        <w:t xml:space="preserve"> &lt; 2)</w:t>
      </w:r>
    </w:p>
    <w:p w14:paraId="7282AB0A" w14:textId="77777777" w:rsidR="0093087F" w:rsidRDefault="0093087F" w:rsidP="0093087F">
      <w:pPr>
        <w:pStyle w:val="aff0"/>
      </w:pPr>
      <w:r w:rsidRPr="009B4C8C">
        <w:rPr>
          <w:lang w:val="en-US"/>
        </w:rPr>
        <w:t xml:space="preserve">    </w:t>
      </w:r>
      <w:r w:rsidRPr="00C67004">
        <w:t>{</w:t>
      </w:r>
    </w:p>
    <w:p w14:paraId="4C33B4C3" w14:textId="5B947777" w:rsidR="00F06056" w:rsidRPr="00F06056" w:rsidRDefault="00F06056" w:rsidP="0093087F">
      <w:pPr>
        <w:pStyle w:val="aff0"/>
      </w:pPr>
      <w:r>
        <w:t xml:space="preserve">        </w:t>
      </w:r>
      <w:r w:rsidRPr="00F06056">
        <w:t>//</w:t>
      </w:r>
      <w:r>
        <w:t xml:space="preserve">Возврат </w:t>
      </w:r>
      <w:r w:rsidRPr="00F06056">
        <w:t>пустого ответа при некорректном запросе</w:t>
      </w:r>
    </w:p>
    <w:p w14:paraId="19E8A043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    </w:t>
      </w:r>
      <w:r w:rsidRPr="00AB3172">
        <w:rPr>
          <w:lang w:val="en-US"/>
        </w:rPr>
        <w:t xml:space="preserve">return </w:t>
      </w:r>
      <w:proofErr w:type="gramStart"/>
      <w:r w:rsidRPr="00AB3172">
        <w:rPr>
          <w:lang w:val="en-US"/>
        </w:rPr>
        <w:t>Json(</w:t>
      </w:r>
      <w:proofErr w:type="spellStart"/>
      <w:proofErr w:type="gramEnd"/>
      <w:r w:rsidRPr="00AB3172">
        <w:rPr>
          <w:lang w:val="en-US"/>
        </w:rPr>
        <w:t>Array.Empty</w:t>
      </w:r>
      <w:proofErr w:type="spellEnd"/>
      <w:r w:rsidRPr="00AB3172">
        <w:rPr>
          <w:lang w:val="en-US"/>
        </w:rPr>
        <w:t>&lt;</w:t>
      </w:r>
      <w:proofErr w:type="spellStart"/>
      <w:r w:rsidRPr="00AB3172">
        <w:rPr>
          <w:lang w:val="en-US"/>
        </w:rPr>
        <w:t>WordSuggestionViewModel</w:t>
      </w:r>
      <w:proofErr w:type="spellEnd"/>
      <w:proofErr w:type="gramStart"/>
      <w:r w:rsidRPr="00AB3172">
        <w:rPr>
          <w:lang w:val="en-US"/>
        </w:rPr>
        <w:t>&gt;(</w:t>
      </w:r>
      <w:proofErr w:type="gramEnd"/>
      <w:r w:rsidRPr="00AB3172">
        <w:rPr>
          <w:lang w:val="en-US"/>
        </w:rPr>
        <w:t>));</w:t>
      </w:r>
    </w:p>
    <w:p w14:paraId="0C58E71C" w14:textId="77777777" w:rsidR="0093087F" w:rsidRPr="00C67004" w:rsidRDefault="0093087F" w:rsidP="0093087F">
      <w:pPr>
        <w:pStyle w:val="aff0"/>
      </w:pPr>
      <w:r w:rsidRPr="00AB3172">
        <w:rPr>
          <w:lang w:val="en-US"/>
        </w:rPr>
        <w:t xml:space="preserve">    </w:t>
      </w:r>
      <w:r w:rsidRPr="00C67004">
        <w:t>}</w:t>
      </w:r>
    </w:p>
    <w:p w14:paraId="49A6DC90" w14:textId="77777777" w:rsidR="0093087F" w:rsidRDefault="0093087F" w:rsidP="0093087F">
      <w:pPr>
        <w:pStyle w:val="aff0"/>
      </w:pPr>
    </w:p>
    <w:p w14:paraId="37E5A919" w14:textId="061898EB" w:rsidR="00F06056" w:rsidRPr="00F06056" w:rsidRDefault="00F06056" w:rsidP="0093087F">
      <w:pPr>
        <w:pStyle w:val="aff0"/>
      </w:pPr>
      <w:r>
        <w:t xml:space="preserve">    </w:t>
      </w:r>
      <w:r w:rsidRPr="00F06056">
        <w:t>//</w:t>
      </w:r>
      <w:r>
        <w:t>Получение списка релевантных запросу слов</w:t>
      </w:r>
    </w:p>
    <w:p w14:paraId="6CFA4BB1" w14:textId="77777777" w:rsidR="00AA47EF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F06056">
        <w:t xml:space="preserve"> </w:t>
      </w:r>
      <w:r w:rsidRPr="00AB3172">
        <w:rPr>
          <w:lang w:val="en-US"/>
        </w:rPr>
        <w:t>suggestions</w:t>
      </w:r>
      <w:r w:rsidRPr="00F06056">
        <w:t xml:space="preserve"> = </w:t>
      </w:r>
    </w:p>
    <w:p w14:paraId="45B08D86" w14:textId="77777777" w:rsidR="00AA47EF" w:rsidRPr="00C67004" w:rsidRDefault="00AA47EF" w:rsidP="0093087F">
      <w:pPr>
        <w:pStyle w:val="aff0"/>
        <w:rPr>
          <w:lang w:val="en-US"/>
        </w:rPr>
      </w:pPr>
      <w:r w:rsidRPr="00F06056">
        <w:t xml:space="preserve">        </w:t>
      </w:r>
      <w:r w:rsidR="0093087F" w:rsidRPr="00AB3172">
        <w:rPr>
          <w:lang w:val="en-US"/>
        </w:rPr>
        <w:t>await _</w:t>
      </w:r>
      <w:proofErr w:type="spellStart"/>
      <w:r w:rsidR="0093087F" w:rsidRPr="00AB3172">
        <w:rPr>
          <w:lang w:val="en-US"/>
        </w:rPr>
        <w:t>memorizedWordsService.SearchAsync</w:t>
      </w:r>
      <w:proofErr w:type="spellEnd"/>
      <w:r w:rsidR="0093087F" w:rsidRPr="00AB3172">
        <w:rPr>
          <w:lang w:val="en-US"/>
        </w:rPr>
        <w:t>(</w:t>
      </w:r>
      <w:proofErr w:type="spellStart"/>
      <w:r w:rsidR="0093087F" w:rsidRPr="00AB3172">
        <w:rPr>
          <w:lang w:val="en-US"/>
        </w:rPr>
        <w:t>userId</w:t>
      </w:r>
      <w:proofErr w:type="spellEnd"/>
      <w:r w:rsidR="0093087F" w:rsidRPr="00AB3172">
        <w:rPr>
          <w:lang w:val="en-US"/>
        </w:rPr>
        <w:t xml:space="preserve">, </w:t>
      </w:r>
    </w:p>
    <w:p w14:paraId="19DB653E" w14:textId="15A6267B" w:rsidR="00AA47EF" w:rsidRPr="00C67004" w:rsidRDefault="00AA47EF" w:rsidP="0093087F">
      <w:pPr>
        <w:pStyle w:val="aff0"/>
        <w:rPr>
          <w:lang w:val="en-US"/>
        </w:rPr>
      </w:pPr>
      <w:r w:rsidRPr="00C67004">
        <w:rPr>
          <w:lang w:val="en-US"/>
        </w:rPr>
        <w:t xml:space="preserve">            </w:t>
      </w:r>
      <w:r w:rsidR="0093087F" w:rsidRPr="00AB3172">
        <w:rPr>
          <w:lang w:val="en-US"/>
        </w:rPr>
        <w:t xml:space="preserve">query, </w:t>
      </w:r>
    </w:p>
    <w:p w14:paraId="21684D6A" w14:textId="3F34D875" w:rsidR="0093087F" w:rsidRDefault="00AA47EF" w:rsidP="0093087F">
      <w:pPr>
        <w:pStyle w:val="aff0"/>
      </w:pPr>
      <w:r w:rsidRPr="00C67004">
        <w:rPr>
          <w:lang w:val="en-US"/>
        </w:rPr>
        <w:t xml:space="preserve">           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 xml:space="preserve">: </w:t>
      </w:r>
      <w:proofErr w:type="spellStart"/>
      <w:r w:rsidR="0093087F" w:rsidRPr="00AB3172">
        <w:rPr>
          <w:lang w:val="en-US"/>
        </w:rPr>
        <w:t>cancellationToken</w:t>
      </w:r>
      <w:proofErr w:type="spellEnd"/>
      <w:r w:rsidR="0093087F" w:rsidRPr="00C67004">
        <w:t>);</w:t>
      </w:r>
    </w:p>
    <w:p w14:paraId="5341BC2E" w14:textId="77777777" w:rsidR="00F06056" w:rsidRDefault="00F06056" w:rsidP="0093087F">
      <w:pPr>
        <w:pStyle w:val="aff0"/>
      </w:pPr>
    </w:p>
    <w:p w14:paraId="0A5AAFDB" w14:textId="27243940" w:rsidR="00F06056" w:rsidRPr="00F06056" w:rsidRDefault="00F06056" w:rsidP="0093087F">
      <w:pPr>
        <w:pStyle w:val="aff0"/>
      </w:pPr>
      <w:r>
        <w:t xml:space="preserve">    </w:t>
      </w:r>
      <w:r w:rsidRPr="00F06056">
        <w:t xml:space="preserve">//Преобразование </w:t>
      </w:r>
      <w:r w:rsidRPr="00F06056">
        <w:rPr>
          <w:lang w:val="en-US"/>
        </w:rPr>
        <w:t>DTO</w:t>
      </w:r>
      <w:r w:rsidRPr="00F06056">
        <w:t xml:space="preserve"> в формат модели представления</w:t>
      </w:r>
    </w:p>
    <w:p w14:paraId="396EB1D3" w14:textId="77777777" w:rsidR="0093087F" w:rsidRPr="009B4C8C" w:rsidRDefault="0093087F" w:rsidP="0093087F">
      <w:pPr>
        <w:pStyle w:val="aff0"/>
      </w:pPr>
      <w:r w:rsidRPr="00F06056">
        <w:t xml:space="preserve">    </w:t>
      </w:r>
      <w:r w:rsidRPr="00AB3172">
        <w:rPr>
          <w:lang w:val="en-US"/>
        </w:rPr>
        <w:t>var</w:t>
      </w:r>
      <w:r w:rsidRPr="009B4C8C">
        <w:t xml:space="preserve"> </w:t>
      </w:r>
      <w:proofErr w:type="spellStart"/>
      <w:r w:rsidRPr="00AB3172">
        <w:rPr>
          <w:lang w:val="en-US"/>
        </w:rPr>
        <w:t>viewModels</w:t>
      </w:r>
      <w:proofErr w:type="spellEnd"/>
      <w:r w:rsidRPr="009B4C8C">
        <w:t xml:space="preserve"> = </w:t>
      </w:r>
      <w:r w:rsidRPr="00AB3172">
        <w:rPr>
          <w:lang w:val="en-US"/>
        </w:rPr>
        <w:t>suggestions</w:t>
      </w:r>
    </w:p>
    <w:p w14:paraId="66A8CF15" w14:textId="77777777" w:rsidR="0093087F" w:rsidRPr="009B4C8C" w:rsidRDefault="0093087F" w:rsidP="0093087F">
      <w:pPr>
        <w:pStyle w:val="aff0"/>
      </w:pPr>
      <w:r w:rsidRPr="009B4C8C">
        <w:t xml:space="preserve">        </w:t>
      </w:r>
      <w:proofErr w:type="gramStart"/>
      <w:r w:rsidRPr="009B4C8C">
        <w:t>.</w:t>
      </w:r>
      <w:r w:rsidRPr="00AB3172">
        <w:rPr>
          <w:lang w:val="en-US"/>
        </w:rPr>
        <w:t>Select</w:t>
      </w:r>
      <w:proofErr w:type="gramEnd"/>
      <w:r w:rsidRPr="009B4C8C">
        <w:t>(</w:t>
      </w:r>
      <w:proofErr w:type="spellStart"/>
      <w:r w:rsidRPr="00AB3172">
        <w:rPr>
          <w:lang w:val="en-US"/>
        </w:rPr>
        <w:t>WordSuggestionViewModel</w:t>
      </w:r>
      <w:proofErr w:type="spellEnd"/>
      <w:r w:rsidRPr="009B4C8C">
        <w:t>.</w:t>
      </w:r>
      <w:proofErr w:type="spellStart"/>
      <w:r w:rsidRPr="00AB3172">
        <w:rPr>
          <w:lang w:val="en-US"/>
        </w:rPr>
        <w:t>FromDto</w:t>
      </w:r>
      <w:proofErr w:type="spellEnd"/>
      <w:r w:rsidRPr="009B4C8C">
        <w:t>)</w:t>
      </w:r>
    </w:p>
    <w:p w14:paraId="751D33E3" w14:textId="77777777" w:rsidR="0093087F" w:rsidRDefault="0093087F" w:rsidP="0093087F">
      <w:pPr>
        <w:pStyle w:val="aff0"/>
      </w:pPr>
      <w:r w:rsidRPr="009B4C8C">
        <w:t xml:space="preserve">        </w:t>
      </w:r>
      <w:proofErr w:type="gramStart"/>
      <w:r w:rsidRPr="00C67004">
        <w:t>.</w:t>
      </w:r>
      <w:proofErr w:type="spellStart"/>
      <w:r w:rsidRPr="00AB3172">
        <w:rPr>
          <w:lang w:val="en-US"/>
        </w:rPr>
        <w:t>ToList</w:t>
      </w:r>
      <w:proofErr w:type="spellEnd"/>
      <w:proofErr w:type="gramEnd"/>
      <w:r w:rsidRPr="00C67004">
        <w:t>();</w:t>
      </w:r>
    </w:p>
    <w:p w14:paraId="672F3495" w14:textId="77777777" w:rsidR="00F06056" w:rsidRPr="00F06056" w:rsidRDefault="00F06056" w:rsidP="0093087F">
      <w:pPr>
        <w:pStyle w:val="aff0"/>
      </w:pPr>
    </w:p>
    <w:p w14:paraId="7C5C94CE" w14:textId="73A9042A" w:rsidR="0093087F" w:rsidRPr="00F06056" w:rsidRDefault="00F06056" w:rsidP="0093087F">
      <w:pPr>
        <w:pStyle w:val="aff0"/>
      </w:pPr>
      <w:r w:rsidRPr="00F06056">
        <w:t xml:space="preserve">    //Формирование</w:t>
      </w:r>
      <w:r>
        <w:t xml:space="preserve"> и возврат </w:t>
      </w:r>
      <w:r>
        <w:rPr>
          <w:lang w:val="en-US"/>
        </w:rPr>
        <w:t>JSON</w:t>
      </w:r>
      <w:r w:rsidRPr="00F06056">
        <w:t>-ответа для клиента</w:t>
      </w:r>
    </w:p>
    <w:p w14:paraId="06C5A118" w14:textId="77777777" w:rsidR="0093087F" w:rsidRPr="00AB3172" w:rsidRDefault="0093087F" w:rsidP="0093087F">
      <w:pPr>
        <w:pStyle w:val="aff0"/>
        <w:rPr>
          <w:lang w:val="en-US"/>
        </w:rPr>
      </w:pPr>
      <w:r w:rsidRPr="00F06056">
        <w:t xml:space="preserve">    </w:t>
      </w:r>
      <w:r w:rsidRPr="00AB3172">
        <w:rPr>
          <w:lang w:val="en-US"/>
        </w:rPr>
        <w:t>return Json(</w:t>
      </w:r>
      <w:proofErr w:type="spellStart"/>
      <w:r w:rsidRPr="00AB3172">
        <w:rPr>
          <w:lang w:val="en-US"/>
        </w:rPr>
        <w:t>viewModels</w:t>
      </w:r>
      <w:proofErr w:type="spellEnd"/>
      <w:r w:rsidRPr="00AB3172">
        <w:rPr>
          <w:lang w:val="en-US"/>
        </w:rPr>
        <w:t>);</w:t>
      </w:r>
    </w:p>
    <w:p w14:paraId="48EC0E67" w14:textId="66C1CBBD" w:rsidR="0093087F" w:rsidRPr="00AB3172" w:rsidRDefault="0093087F" w:rsidP="0093087F">
      <w:pPr>
        <w:pStyle w:val="aff0"/>
        <w:rPr>
          <w:lang w:val="en-US"/>
        </w:rPr>
      </w:pPr>
      <w:r w:rsidRPr="00AB3172">
        <w:t>}</w:t>
      </w:r>
    </w:p>
    <w:p w14:paraId="028757C4" w14:textId="4E01ED21" w:rsidR="002167E2" w:rsidRPr="00AB3172" w:rsidRDefault="002167E2" w:rsidP="002167E2">
      <w:pPr>
        <w:pStyle w:val="2"/>
      </w:pPr>
      <w:bookmarkStart w:id="13" w:name="_Toc215922262"/>
      <w:r w:rsidRPr="00AB3172">
        <w:t>Реализация интерфейса пользователя</w:t>
      </w:r>
      <w:bookmarkEnd w:id="13"/>
    </w:p>
    <w:p w14:paraId="70609401" w14:textId="661D08E7" w:rsidR="009700B0" w:rsidRPr="00AB3172" w:rsidRDefault="00A40830" w:rsidP="002167E2">
      <w:pPr>
        <w:pStyle w:val="a3"/>
      </w:pPr>
      <w:r>
        <w:t>Д</w:t>
      </w:r>
      <w:r w:rsidRPr="00AB3172">
        <w:t xml:space="preserve">ля оформления страниц </w:t>
      </w:r>
      <w:r>
        <w:t xml:space="preserve">применен фреймворк </w:t>
      </w:r>
      <w:proofErr w:type="spellStart"/>
      <w:r>
        <w:t>Bootstrap</w:t>
      </w:r>
      <w:proofErr w:type="spellEnd"/>
      <w:r w:rsidR="002167E2" w:rsidRPr="00AB3172">
        <w:t>, а также использова</w:t>
      </w:r>
      <w:r>
        <w:t>на</w:t>
      </w:r>
      <w:r w:rsidR="002167E2" w:rsidRPr="00AB3172">
        <w:t xml:space="preserve"> технология </w:t>
      </w:r>
      <w:proofErr w:type="spellStart"/>
      <w:r w:rsidR="002167E2" w:rsidRPr="00AB3172">
        <w:t>Razor</w:t>
      </w:r>
      <w:proofErr w:type="spellEnd"/>
      <w:r w:rsidR="002167E2" w:rsidRPr="00AB3172">
        <w:t xml:space="preserve"> </w:t>
      </w:r>
      <w:proofErr w:type="spellStart"/>
      <w:r w:rsidR="002167E2" w:rsidRPr="00AB3172">
        <w:t>Pages</w:t>
      </w:r>
      <w:proofErr w:type="spellEnd"/>
      <w:r w:rsidR="002167E2" w:rsidRPr="00AB3172">
        <w:t>, которая позволила использовать вставки C# кода на страницах.</w:t>
      </w:r>
    </w:p>
    <w:p w14:paraId="46A09A23" w14:textId="62DE5A00" w:rsidR="006E4F2B" w:rsidRPr="00EB7269" w:rsidRDefault="006E4F2B" w:rsidP="002167E2">
      <w:pPr>
        <w:pStyle w:val="a3"/>
      </w:pPr>
      <w:r w:rsidRPr="00AB3172">
        <w:t xml:space="preserve">Для отображения списка слов на странице с профилем пользователя разработан компонент, </w:t>
      </w:r>
      <w:r w:rsidR="00624757">
        <w:t xml:space="preserve">код </w:t>
      </w:r>
      <w:r w:rsidR="00C67004">
        <w:t>верстки</w:t>
      </w:r>
      <w:r w:rsidR="00624757">
        <w:t xml:space="preserve"> которого представлен</w:t>
      </w:r>
      <w:r w:rsidRPr="00AB3172">
        <w:t xml:space="preserve"> листингом 2.</w:t>
      </w:r>
      <w:r w:rsidR="00EB7269">
        <w:t xml:space="preserve"> Этот компонент использует </w:t>
      </w:r>
      <w:r w:rsidR="00C67004">
        <w:t>стиль, который описан</w:t>
      </w:r>
      <w:r w:rsidR="00EB7269">
        <w:t xml:space="preserve"> в </w:t>
      </w:r>
      <w:r w:rsidR="00EB7269">
        <w:rPr>
          <w:lang w:val="en-US"/>
        </w:rPr>
        <w:t>site</w:t>
      </w:r>
      <w:r w:rsidR="00EB7269" w:rsidRPr="00EB7269">
        <w:t>.</w:t>
      </w:r>
      <w:proofErr w:type="spellStart"/>
      <w:r w:rsidR="00EB7269">
        <w:rPr>
          <w:lang w:val="en-US"/>
        </w:rPr>
        <w:t>css</w:t>
      </w:r>
      <w:proofErr w:type="spellEnd"/>
      <w:r w:rsidR="00C67004">
        <w:t xml:space="preserve"> и </w:t>
      </w:r>
      <w:r w:rsidR="00EB7269">
        <w:t>представлен листингом 3.</w:t>
      </w:r>
    </w:p>
    <w:p w14:paraId="6A44BF6D" w14:textId="60B55F24" w:rsidR="006B30CE" w:rsidRPr="00AB3172" w:rsidRDefault="006B30CE" w:rsidP="006B30CE">
      <w:pPr>
        <w:pStyle w:val="aff2"/>
      </w:pPr>
      <w:r w:rsidRPr="00AB3172">
        <w:t xml:space="preserve">Листинг 2 – Код </w:t>
      </w:r>
      <w:r w:rsidR="00C67004">
        <w:t xml:space="preserve">верстки </w:t>
      </w:r>
      <w:r w:rsidRPr="00AB3172">
        <w:t>компонента отображения списка слов</w:t>
      </w:r>
    </w:p>
    <w:p w14:paraId="6E6BE295" w14:textId="3FD608D1" w:rsidR="006B2761" w:rsidRDefault="006B2761" w:rsidP="006E4F2B">
      <w:pPr>
        <w:pStyle w:val="aff0"/>
      </w:pPr>
      <w:r w:rsidRPr="006B2761">
        <w:t xml:space="preserve">@* Определение контейнера списка слов </w:t>
      </w:r>
      <w:r>
        <w:t xml:space="preserve">и его </w:t>
      </w:r>
      <w:proofErr w:type="spellStart"/>
      <w:r>
        <w:t>артибутов</w:t>
      </w:r>
      <w:proofErr w:type="spellEnd"/>
      <w:r>
        <w:t xml:space="preserve"> </w:t>
      </w:r>
      <w:r w:rsidRPr="006B2761">
        <w:t>*@</w:t>
      </w:r>
    </w:p>
    <w:p w14:paraId="1CD08F9D" w14:textId="215FAC90" w:rsidR="00EE295B" w:rsidRDefault="006E4F2B" w:rsidP="006E4F2B">
      <w:pPr>
        <w:pStyle w:val="aff0"/>
      </w:pPr>
      <w:r w:rsidRPr="006B2761">
        <w:t>&lt;</w:t>
      </w:r>
      <w:r w:rsidRPr="00AB3172">
        <w:rPr>
          <w:lang w:val="en-US"/>
        </w:rPr>
        <w:t>div</w:t>
      </w:r>
      <w:r w:rsidRPr="006B2761">
        <w:t xml:space="preserve"> </w:t>
      </w:r>
      <w:r w:rsidRPr="00AB3172">
        <w:rPr>
          <w:lang w:val="en-US"/>
        </w:rPr>
        <w:t>class</w:t>
      </w:r>
      <w:r w:rsidRPr="006B2761">
        <w:t>="</w:t>
      </w:r>
      <w:r w:rsidRPr="00AB3172">
        <w:rPr>
          <w:lang w:val="en-US"/>
        </w:rPr>
        <w:t>profile</w:t>
      </w:r>
      <w:r w:rsidRPr="006B2761">
        <w:t>-</w:t>
      </w:r>
      <w:r w:rsidRPr="00AB3172">
        <w:rPr>
          <w:lang w:val="en-US"/>
        </w:rPr>
        <w:t>words</w:t>
      </w:r>
      <w:r w:rsidRPr="006B2761">
        <w:t>-</w:t>
      </w:r>
      <w:r w:rsidRPr="00AB3172">
        <w:rPr>
          <w:lang w:val="en-US"/>
        </w:rPr>
        <w:t>list</w:t>
      </w:r>
      <w:proofErr w:type="gramStart"/>
      <w:r w:rsidRPr="006B2761">
        <w:t>@(</w:t>
      </w:r>
      <w:r w:rsidRPr="00AB3172">
        <w:rPr>
          <w:lang w:val="en-US"/>
        </w:rPr>
        <w:t>Model</w:t>
      </w:r>
      <w:r w:rsidRPr="006B2761">
        <w:t>.</w:t>
      </w:r>
      <w:proofErr w:type="spellStart"/>
      <w:r w:rsidRPr="00AB3172">
        <w:rPr>
          <w:lang w:val="en-US"/>
        </w:rPr>
        <w:t>HasWords</w:t>
      </w:r>
      <w:proofErr w:type="spellEnd"/>
      <w:r w:rsidRPr="006B2761">
        <w:t xml:space="preserve"> ?</w:t>
      </w:r>
      <w:proofErr w:type="gramEnd"/>
      <w:r w:rsidRPr="006B2761">
        <w:t xml:space="preserve"> </w:t>
      </w:r>
    </w:p>
    <w:p w14:paraId="695E6C00" w14:textId="6EF25A0B" w:rsidR="006E4F2B" w:rsidRPr="00AB3172" w:rsidRDefault="00AA47EF" w:rsidP="00AA47EF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="006E4F2B" w:rsidRPr="00AB3172">
        <w:rPr>
          <w:lang w:val="en-US"/>
        </w:rPr>
        <w:t>string.Empty</w:t>
      </w:r>
      <w:proofErr w:type="spellEnd"/>
      <w:proofErr w:type="gramEnd"/>
      <w:r w:rsidR="006E4F2B" w:rsidRPr="00AB3172">
        <w:rPr>
          <w:lang w:val="en-US"/>
        </w:rPr>
        <w:t xml:space="preserve"> : " d-none")"</w:t>
      </w:r>
    </w:p>
    <w:p w14:paraId="66621C48" w14:textId="43097A66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data-profile-words-list</w:t>
      </w:r>
    </w:p>
    <w:p w14:paraId="5CE3DFA7" w14:textId="5DA96BC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data-selected-date="@</w:t>
      </w:r>
      <w:proofErr w:type="spellStart"/>
      <w:r w:rsidRPr="00AB3172">
        <w:rPr>
          <w:lang w:val="en-US"/>
        </w:rPr>
        <w:t>Model.SelectedDateIso</w:t>
      </w:r>
      <w:proofErr w:type="spellEnd"/>
      <w:r w:rsidRPr="00AB3172">
        <w:rPr>
          <w:lang w:val="en-US"/>
        </w:rPr>
        <w:t>"</w:t>
      </w:r>
    </w:p>
    <w:p w14:paraId="2D080048" w14:textId="479796A4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data-today-date="@</w:t>
      </w:r>
      <w:proofErr w:type="spellStart"/>
      <w:r w:rsidRPr="00AB3172">
        <w:rPr>
          <w:lang w:val="en-US"/>
        </w:rPr>
        <w:t>Model.TodayIso</w:t>
      </w:r>
      <w:proofErr w:type="spellEnd"/>
      <w:r w:rsidRPr="00AB3172">
        <w:rPr>
          <w:lang w:val="en-US"/>
        </w:rPr>
        <w:t>"</w:t>
      </w:r>
    </w:p>
    <w:p w14:paraId="3993F02C" w14:textId="1D7AEF04" w:rsidR="00EE295B" w:rsidRPr="00AA47EF" w:rsidRDefault="006E4F2B" w:rsidP="00EE295B">
      <w:pPr>
        <w:pStyle w:val="aff0"/>
        <w:rPr>
          <w:lang w:val="en-US"/>
        </w:rPr>
      </w:pPr>
      <w:r w:rsidRPr="00AB3172">
        <w:rPr>
          <w:lang w:val="en-US"/>
        </w:rPr>
        <w:t xml:space="preserve">    data-remove-</w:t>
      </w:r>
      <w:proofErr w:type="spellStart"/>
      <w:r w:rsidRPr="00AB3172">
        <w:rPr>
          <w:lang w:val="en-US"/>
        </w:rPr>
        <w:t>url</w:t>
      </w:r>
      <w:proofErr w:type="spellEnd"/>
      <w:r w:rsidRPr="00AB3172">
        <w:rPr>
          <w:lang w:val="en-US"/>
        </w:rPr>
        <w:t>="@</w:t>
      </w:r>
      <w:proofErr w:type="spellStart"/>
      <w:r w:rsidRPr="00AB3172">
        <w:rPr>
          <w:lang w:val="en-US"/>
        </w:rPr>
        <w:t>Url.Action</w:t>
      </w:r>
      <w:proofErr w:type="spellEnd"/>
      <w:r w:rsidRPr="00AB3172">
        <w:rPr>
          <w:lang w:val="en-US"/>
        </w:rPr>
        <w:t>("</w:t>
      </w:r>
      <w:proofErr w:type="spellStart"/>
      <w:r w:rsidRPr="00AB3172">
        <w:rPr>
          <w:lang w:val="en-US"/>
        </w:rPr>
        <w:t>RemoveMemorizedWord</w:t>
      </w:r>
      <w:proofErr w:type="spellEnd"/>
      <w:r w:rsidRPr="00AB3172">
        <w:rPr>
          <w:lang w:val="en-US"/>
        </w:rPr>
        <w:t>",</w:t>
      </w:r>
    </w:p>
    <w:p w14:paraId="26FF923D" w14:textId="1CFF766D" w:rsidR="006E4F2B" w:rsidRPr="00C67004" w:rsidRDefault="006E4F2B" w:rsidP="00EE295B">
      <w:pPr>
        <w:pStyle w:val="aff0"/>
      </w:pPr>
      <w:r w:rsidRPr="00AB3172">
        <w:rPr>
          <w:lang w:val="en-US"/>
        </w:rPr>
        <w:t xml:space="preserve"> </w:t>
      </w:r>
      <w:r w:rsidR="00EE295B" w:rsidRPr="00EE295B">
        <w:rPr>
          <w:lang w:val="en-US"/>
        </w:rPr>
        <w:t xml:space="preserve">       </w:t>
      </w:r>
      <w:r w:rsidRPr="00C67004">
        <w:t>"</w:t>
      </w:r>
      <w:r w:rsidRPr="00AB3172">
        <w:rPr>
          <w:lang w:val="en-US"/>
        </w:rPr>
        <w:t>Account</w:t>
      </w:r>
      <w:r w:rsidRPr="00C67004">
        <w:t>")"&gt;</w:t>
      </w:r>
    </w:p>
    <w:p w14:paraId="0FAAA1E0" w14:textId="77777777" w:rsidR="006B2761" w:rsidRPr="00C67004" w:rsidRDefault="006B2761" w:rsidP="00EE295B">
      <w:pPr>
        <w:pStyle w:val="aff0"/>
      </w:pPr>
    </w:p>
    <w:p w14:paraId="5B9AA50C" w14:textId="037E026E" w:rsidR="006B2761" w:rsidRPr="00C67004" w:rsidRDefault="006B2761" w:rsidP="00EE295B">
      <w:pPr>
        <w:pStyle w:val="aff0"/>
      </w:pPr>
      <w:r w:rsidRPr="00C67004">
        <w:t xml:space="preserve">    @* Отображение списка слов пользователя *@</w:t>
      </w:r>
    </w:p>
    <w:p w14:paraId="3599FDF6" w14:textId="77777777" w:rsidR="006E4F2B" w:rsidRPr="00AB3172" w:rsidRDefault="006E4F2B" w:rsidP="006E4F2B">
      <w:pPr>
        <w:pStyle w:val="aff0"/>
        <w:rPr>
          <w:lang w:val="en-US"/>
        </w:rPr>
      </w:pPr>
      <w:r w:rsidRPr="00C67004">
        <w:lastRenderedPageBreak/>
        <w:t xml:space="preserve">    </w:t>
      </w:r>
      <w:r w:rsidRPr="00AB3172">
        <w:rPr>
          <w:lang w:val="en-US"/>
        </w:rPr>
        <w:t xml:space="preserve">@foreach (var word in </w:t>
      </w:r>
      <w:proofErr w:type="spellStart"/>
      <w:r w:rsidRPr="00AB3172">
        <w:rPr>
          <w:lang w:val="en-US"/>
        </w:rPr>
        <w:t>Model.Words</w:t>
      </w:r>
      <w:proofErr w:type="spellEnd"/>
      <w:r w:rsidRPr="00AB3172">
        <w:rPr>
          <w:lang w:val="en-US"/>
        </w:rPr>
        <w:t>)</w:t>
      </w:r>
    </w:p>
    <w:p w14:paraId="6FB08B00" w14:textId="77777777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{</w:t>
      </w:r>
    </w:p>
    <w:p w14:paraId="62D16786" w14:textId="444799E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&lt;div class="profile-word-row"</w:t>
      </w:r>
    </w:p>
    <w:p w14:paraId="167D6882" w14:textId="2ACCF2B1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</w:t>
      </w:r>
      <w:r w:rsidR="00AA47EF" w:rsidRPr="00AA47EF">
        <w:rPr>
          <w:lang w:val="en-US"/>
        </w:rPr>
        <w:t xml:space="preserve">     </w:t>
      </w:r>
      <w:r w:rsidRPr="00AB3172">
        <w:rPr>
          <w:lang w:val="en-US"/>
        </w:rPr>
        <w:t>data-profile-word</w:t>
      </w:r>
    </w:p>
    <w:p w14:paraId="641EFB1F" w14:textId="4A9F5800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data-word-id="@</w:t>
      </w:r>
      <w:proofErr w:type="spellStart"/>
      <w:proofErr w:type="gramStart"/>
      <w:r w:rsidRPr="00AB3172">
        <w:rPr>
          <w:lang w:val="en-US"/>
        </w:rPr>
        <w:t>word.WordId</w:t>
      </w:r>
      <w:proofErr w:type="spellEnd"/>
      <w:proofErr w:type="gramEnd"/>
      <w:r w:rsidRPr="00AB3172">
        <w:rPr>
          <w:lang w:val="en-US"/>
        </w:rPr>
        <w:t>"</w:t>
      </w:r>
    </w:p>
    <w:p w14:paraId="1394C16F" w14:textId="492E10D1" w:rsidR="006E4F2B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data-concept-id="@</w:t>
      </w:r>
      <w:proofErr w:type="spellStart"/>
      <w:proofErr w:type="gramStart"/>
      <w:r w:rsidRPr="00AB3172">
        <w:rPr>
          <w:lang w:val="en-US"/>
        </w:rPr>
        <w:t>word.ConceptId</w:t>
      </w:r>
      <w:proofErr w:type="spellEnd"/>
      <w:proofErr w:type="gramEnd"/>
      <w:r w:rsidRPr="00AB3172">
        <w:rPr>
          <w:lang w:val="en-US"/>
        </w:rPr>
        <w:t>"&gt;</w:t>
      </w:r>
    </w:p>
    <w:p w14:paraId="40C3B905" w14:textId="77777777" w:rsidR="006B2761" w:rsidRDefault="006B2761" w:rsidP="006E4F2B">
      <w:pPr>
        <w:pStyle w:val="aff0"/>
        <w:rPr>
          <w:lang w:val="en-US"/>
        </w:rPr>
      </w:pPr>
    </w:p>
    <w:p w14:paraId="5258E85C" w14:textId="04360C7C" w:rsidR="006B2761" w:rsidRPr="00C67004" w:rsidRDefault="006B2761" w:rsidP="006E4F2B">
      <w:pPr>
        <w:pStyle w:val="aff0"/>
      </w:pPr>
      <w:r>
        <w:rPr>
          <w:lang w:val="en-US"/>
        </w:rPr>
        <w:t xml:space="preserve">            </w:t>
      </w:r>
      <w:r w:rsidRPr="00C67004">
        <w:t>@* Вывод начальной формы слова *@</w:t>
      </w:r>
    </w:p>
    <w:p w14:paraId="4CCD8BC0" w14:textId="65BA85BA" w:rsidR="006E4F2B" w:rsidRPr="009B4C8C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9B4C8C">
        <w:rPr>
          <w:lang w:val="en-US"/>
        </w:rPr>
        <w:t>&lt;</w:t>
      </w:r>
      <w:r w:rsidRPr="00AB3172">
        <w:rPr>
          <w:lang w:val="en-US"/>
        </w:rPr>
        <w:t>span</w:t>
      </w:r>
      <w:r w:rsidRPr="009B4C8C">
        <w:rPr>
          <w:lang w:val="en-US"/>
        </w:rPr>
        <w:t xml:space="preserve"> </w:t>
      </w:r>
      <w:r w:rsidRPr="00AB3172">
        <w:rPr>
          <w:lang w:val="en-US"/>
        </w:rPr>
        <w:t>class</w:t>
      </w:r>
      <w:r w:rsidRPr="009B4C8C">
        <w:rPr>
          <w:lang w:val="en-US"/>
        </w:rPr>
        <w:t>="</w:t>
      </w:r>
      <w:r w:rsidRPr="00AB3172">
        <w:rPr>
          <w:lang w:val="en-US"/>
        </w:rPr>
        <w:t>profile</w:t>
      </w:r>
      <w:r w:rsidRPr="009B4C8C">
        <w:rPr>
          <w:lang w:val="en-US"/>
        </w:rPr>
        <w:t>-</w:t>
      </w:r>
      <w:r w:rsidRPr="00AB3172">
        <w:rPr>
          <w:lang w:val="en-US"/>
        </w:rPr>
        <w:t>word</w:t>
      </w:r>
      <w:r w:rsidRPr="009B4C8C">
        <w:rPr>
          <w:lang w:val="en-US"/>
        </w:rPr>
        <w:t>-</w:t>
      </w:r>
      <w:r w:rsidRPr="00AB3172">
        <w:rPr>
          <w:lang w:val="en-US"/>
        </w:rPr>
        <w:t>lemma</w:t>
      </w:r>
      <w:r w:rsidRPr="009B4C8C">
        <w:rPr>
          <w:lang w:val="en-US"/>
        </w:rPr>
        <w:t>"&gt;@</w:t>
      </w:r>
      <w:proofErr w:type="gramStart"/>
      <w:r w:rsidRPr="00AB3172">
        <w:rPr>
          <w:lang w:val="en-US"/>
        </w:rPr>
        <w:t>word</w:t>
      </w:r>
      <w:r w:rsidRPr="009B4C8C">
        <w:rPr>
          <w:lang w:val="en-US"/>
        </w:rPr>
        <w:t>.</w:t>
      </w:r>
      <w:r w:rsidRPr="00AB3172">
        <w:rPr>
          <w:lang w:val="en-US"/>
        </w:rPr>
        <w:t>Lemma</w:t>
      </w:r>
      <w:proofErr w:type="gramEnd"/>
      <w:r w:rsidRPr="009B4C8C">
        <w:rPr>
          <w:lang w:val="en-US"/>
        </w:rPr>
        <w:t>&lt;/</w:t>
      </w:r>
      <w:r w:rsidRPr="00AB3172">
        <w:rPr>
          <w:lang w:val="en-US"/>
        </w:rPr>
        <w:t>span</w:t>
      </w:r>
      <w:r w:rsidRPr="009B4C8C">
        <w:rPr>
          <w:lang w:val="en-US"/>
        </w:rPr>
        <w:t>&gt;</w:t>
      </w:r>
    </w:p>
    <w:p w14:paraId="448A8E11" w14:textId="77777777" w:rsidR="006B2761" w:rsidRPr="009B4C8C" w:rsidRDefault="006B2761" w:rsidP="006E4F2B">
      <w:pPr>
        <w:pStyle w:val="aff0"/>
        <w:rPr>
          <w:lang w:val="en-US"/>
        </w:rPr>
      </w:pPr>
    </w:p>
    <w:p w14:paraId="4529E57B" w14:textId="291FC69D" w:rsidR="006B2761" w:rsidRPr="00AB3172" w:rsidRDefault="006B2761" w:rsidP="006E4F2B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r w:rsidRPr="006B2761">
        <w:rPr>
          <w:lang w:val="en-US"/>
        </w:rPr>
        <w:t xml:space="preserve">@* </w:t>
      </w:r>
      <w:proofErr w:type="spellStart"/>
      <w:r w:rsidRPr="006B2761">
        <w:rPr>
          <w:lang w:val="en-US"/>
        </w:rPr>
        <w:t>Вывод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транскрипции</w:t>
      </w:r>
      <w:proofErr w:type="spellEnd"/>
      <w:r w:rsidRPr="006B2761">
        <w:rPr>
          <w:lang w:val="en-US"/>
        </w:rPr>
        <w:t xml:space="preserve"> </w:t>
      </w:r>
      <w:proofErr w:type="spellStart"/>
      <w:r w:rsidRPr="006B2761">
        <w:rPr>
          <w:lang w:val="en-US"/>
        </w:rPr>
        <w:t>или</w:t>
      </w:r>
      <w:proofErr w:type="spellEnd"/>
      <w:r w:rsidRPr="006B2761">
        <w:rPr>
          <w:lang w:val="en-US"/>
        </w:rPr>
        <w:t xml:space="preserve"> placeholder *@</w:t>
      </w:r>
    </w:p>
    <w:p w14:paraId="04772915" w14:textId="1D982E03" w:rsidR="006E4F2B" w:rsidRPr="00AB3172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&lt;span class="profile-word-transcription"&gt;</w:t>
      </w:r>
    </w:p>
    <w:p w14:paraId="66F08D38" w14:textId="77777777" w:rsidR="00AA47EF" w:rsidRPr="00C67004" w:rsidRDefault="006E4F2B" w:rsidP="006E4F2B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word.Transcription</w:t>
      </w:r>
      <w:proofErr w:type="gramEnd"/>
      <w:r w:rsidR="00EE295B" w:rsidRPr="00AA47EF">
        <w:rPr>
          <w:lang w:val="en-US"/>
        </w:rPr>
        <w:t>)</w:t>
      </w:r>
      <w:r w:rsidR="00AA47EF" w:rsidRPr="00AA47EF">
        <w:rPr>
          <w:lang w:val="en-US"/>
        </w:rPr>
        <w:t xml:space="preserve"> </w:t>
      </w:r>
    </w:p>
    <w:p w14:paraId="6A6FC66B" w14:textId="7A9B44D6" w:rsidR="006E4F2B" w:rsidRPr="00AA47EF" w:rsidRDefault="00AA47EF" w:rsidP="006E4F2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? 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$"[{</w:t>
      </w:r>
      <w:proofErr w:type="spellStart"/>
      <w:proofErr w:type="gramStart"/>
      <w:r w:rsidR="006E4F2B" w:rsidRPr="00AB3172">
        <w:rPr>
          <w:lang w:val="en-US"/>
        </w:rPr>
        <w:t>word.Transcription</w:t>
      </w:r>
      <w:proofErr w:type="spellEnd"/>
      <w:proofErr w:type="gramEnd"/>
      <w:r w:rsidR="006E4F2B" w:rsidRPr="00AB3172">
        <w:rPr>
          <w:lang w:val="en-US"/>
        </w:rPr>
        <w:t>}]")</w:t>
      </w:r>
    </w:p>
    <w:p w14:paraId="5D1BF520" w14:textId="325F05D9" w:rsidR="006E4F2B" w:rsidRPr="00C67004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AA47EF">
        <w:rPr>
          <w:lang w:val="en-US"/>
        </w:rPr>
        <w:t xml:space="preserve">    </w:t>
      </w:r>
      <w:r w:rsidRPr="00C67004">
        <w:t>&lt;/</w:t>
      </w:r>
      <w:r w:rsidRPr="00AB3172">
        <w:rPr>
          <w:lang w:val="en-US"/>
        </w:rPr>
        <w:t>span</w:t>
      </w:r>
      <w:r w:rsidRPr="00C67004">
        <w:t>&gt;</w:t>
      </w:r>
    </w:p>
    <w:p w14:paraId="568C3BA2" w14:textId="77777777" w:rsidR="006B2761" w:rsidRPr="00C67004" w:rsidRDefault="006B2761" w:rsidP="006E4F2B">
      <w:pPr>
        <w:pStyle w:val="aff0"/>
      </w:pPr>
    </w:p>
    <w:p w14:paraId="7BD681EB" w14:textId="5615E785" w:rsidR="006B2761" w:rsidRPr="006B2761" w:rsidRDefault="006B2761" w:rsidP="006E4F2B">
      <w:pPr>
        <w:pStyle w:val="aff0"/>
      </w:pPr>
      <w:r w:rsidRPr="00C67004">
        <w:t xml:space="preserve">            @* Вывод перевода или </w:t>
      </w:r>
      <w:r w:rsidRPr="006B2761">
        <w:rPr>
          <w:lang w:val="en-US"/>
        </w:rPr>
        <w:t>placeholder</w:t>
      </w:r>
      <w:r w:rsidRPr="00C67004">
        <w:t xml:space="preserve"> *@</w:t>
      </w:r>
    </w:p>
    <w:p w14:paraId="1497A8F1" w14:textId="6A008E46" w:rsidR="006E4F2B" w:rsidRPr="00AB3172" w:rsidRDefault="006E4F2B" w:rsidP="006E4F2B">
      <w:pPr>
        <w:pStyle w:val="aff0"/>
        <w:rPr>
          <w:lang w:val="en-US"/>
        </w:rPr>
      </w:pPr>
      <w:r w:rsidRPr="00C67004">
        <w:t xml:space="preserve">        </w:t>
      </w:r>
      <w:r w:rsidR="00AA47EF" w:rsidRPr="00C67004">
        <w:t xml:space="preserve">    </w:t>
      </w:r>
      <w:r w:rsidRPr="00AB3172">
        <w:rPr>
          <w:lang w:val="en-US"/>
        </w:rPr>
        <w:t>&lt;span class="profile-word-translation"&gt;</w:t>
      </w:r>
    </w:p>
    <w:p w14:paraId="0CD6EDC0" w14:textId="77777777" w:rsidR="00AA47EF" w:rsidRPr="00C67004" w:rsidRDefault="006E4F2B" w:rsidP="00AA47EF">
      <w:pPr>
        <w:pStyle w:val="aff0"/>
        <w:rPr>
          <w:lang w:val="en-US"/>
        </w:rPr>
      </w:pPr>
      <w:r w:rsidRPr="00AB3172">
        <w:rPr>
          <w:lang w:val="en-US"/>
        </w:rPr>
        <w:t xml:space="preserve">            </w:t>
      </w:r>
      <w:r w:rsidR="00AA47EF" w:rsidRPr="00AA47EF">
        <w:rPr>
          <w:lang w:val="en-US"/>
        </w:rPr>
        <w:t xml:space="preserve">    </w:t>
      </w:r>
      <w:r w:rsidRPr="00AB3172">
        <w:rPr>
          <w:lang w:val="en-US"/>
        </w:rPr>
        <w:t>@(</w:t>
      </w:r>
      <w:proofErr w:type="gramStart"/>
      <w:r w:rsidRPr="00AB3172">
        <w:rPr>
          <w:lang w:val="en-US"/>
        </w:rPr>
        <w:t>string.IsNullOrWhiteSpace</w:t>
      </w:r>
      <w:proofErr w:type="gramEnd"/>
      <w:r w:rsidRPr="00AB3172">
        <w:rPr>
          <w:lang w:val="en-US"/>
        </w:rPr>
        <w:t>(</w:t>
      </w:r>
      <w:proofErr w:type="gramStart"/>
      <w:r w:rsidRPr="00AB3172">
        <w:rPr>
          <w:lang w:val="en-US"/>
        </w:rPr>
        <w:t>word.Translation) ?</w:t>
      </w:r>
      <w:proofErr w:type="gramEnd"/>
      <w:r w:rsidR="00AA47EF" w:rsidRPr="00AA47EF">
        <w:rPr>
          <w:lang w:val="en-US"/>
        </w:rPr>
        <w:t xml:space="preserve"> </w:t>
      </w:r>
    </w:p>
    <w:p w14:paraId="1938D0A3" w14:textId="2BE4BF38" w:rsidR="006E4F2B" w:rsidRPr="00AA47EF" w:rsidRDefault="00AA47EF" w:rsidP="00AA47EF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</w:t>
      </w:r>
      <w:r w:rsidR="006E4F2B" w:rsidRPr="00AB3172">
        <w:rPr>
          <w:lang w:val="en-US"/>
        </w:rPr>
        <w:t>"—</w:t>
      </w:r>
      <w:proofErr w:type="gramStart"/>
      <w:r w:rsidR="006E4F2B" w:rsidRPr="00AB3172">
        <w:rPr>
          <w:lang w:val="en-US"/>
        </w:rPr>
        <w:t>" :</w:t>
      </w:r>
      <w:proofErr w:type="gramEnd"/>
      <w:r w:rsidR="006E4F2B" w:rsidRPr="00AB3172">
        <w:rPr>
          <w:lang w:val="en-US"/>
        </w:rPr>
        <w:t xml:space="preserve"> </w:t>
      </w:r>
      <w:proofErr w:type="spellStart"/>
      <w:proofErr w:type="gramStart"/>
      <w:r w:rsidR="006E4F2B" w:rsidRPr="00AB3172">
        <w:rPr>
          <w:lang w:val="en-US"/>
        </w:rPr>
        <w:t>word.Translation</w:t>
      </w:r>
      <w:proofErr w:type="spellEnd"/>
      <w:proofErr w:type="gramEnd"/>
      <w:r w:rsidR="006E4F2B" w:rsidRPr="00AB3172">
        <w:rPr>
          <w:lang w:val="en-US"/>
        </w:rPr>
        <w:t>)</w:t>
      </w:r>
    </w:p>
    <w:p w14:paraId="33A8C1B3" w14:textId="0CEEDFB9" w:rsidR="006E4F2B" w:rsidRPr="00AB3172" w:rsidRDefault="006E4F2B" w:rsidP="006E4F2B">
      <w:pPr>
        <w:pStyle w:val="aff0"/>
      </w:pPr>
      <w:r w:rsidRPr="00AB3172">
        <w:rPr>
          <w:lang w:val="en-US"/>
        </w:rPr>
        <w:t xml:space="preserve">        </w:t>
      </w:r>
      <w:r w:rsidR="00AA47EF" w:rsidRPr="00C67004">
        <w:rPr>
          <w:lang w:val="en-US"/>
        </w:rPr>
        <w:t xml:space="preserve">    </w:t>
      </w:r>
      <w:r w:rsidRPr="00AB3172">
        <w:t>&lt;/</w:t>
      </w:r>
      <w:proofErr w:type="spellStart"/>
      <w:r w:rsidRPr="00AB3172">
        <w:t>span</w:t>
      </w:r>
      <w:proofErr w:type="spellEnd"/>
      <w:r w:rsidRPr="00AB3172">
        <w:t>&gt;</w:t>
      </w:r>
    </w:p>
    <w:p w14:paraId="6C1BCA9D" w14:textId="2A54BB97" w:rsidR="006E4F2B" w:rsidRPr="00AB3172" w:rsidRDefault="006E4F2B" w:rsidP="006E4F2B">
      <w:pPr>
        <w:pStyle w:val="aff0"/>
      </w:pPr>
      <w:r w:rsidRPr="00AB3172">
        <w:t xml:space="preserve">    </w:t>
      </w:r>
      <w:r w:rsidR="00AA47EF">
        <w:t xml:space="preserve">    </w:t>
      </w: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0138DA08" w14:textId="77777777" w:rsidR="006E4F2B" w:rsidRPr="00AB3172" w:rsidRDefault="006E4F2B" w:rsidP="006E4F2B">
      <w:pPr>
        <w:pStyle w:val="aff0"/>
      </w:pPr>
      <w:r w:rsidRPr="00AB3172">
        <w:t xml:space="preserve">    }</w:t>
      </w:r>
    </w:p>
    <w:p w14:paraId="41F4ADCE" w14:textId="74EE37E5" w:rsidR="00EB7269" w:rsidRDefault="006E4F2B" w:rsidP="00EB7269">
      <w:pPr>
        <w:pStyle w:val="aff0"/>
      </w:pPr>
      <w:r w:rsidRPr="00AB3172">
        <w:t>&lt;/</w:t>
      </w:r>
      <w:proofErr w:type="spellStart"/>
      <w:r w:rsidRPr="00AB3172">
        <w:t>div</w:t>
      </w:r>
      <w:proofErr w:type="spellEnd"/>
      <w:r w:rsidRPr="00AB3172">
        <w:t>&gt;</w:t>
      </w:r>
    </w:p>
    <w:p w14:paraId="3583ECA2" w14:textId="7CDDCACD" w:rsidR="00EB7269" w:rsidRDefault="00EB7269" w:rsidP="00EB7269">
      <w:pPr>
        <w:pStyle w:val="aff2"/>
      </w:pPr>
      <w:r>
        <w:t>Листинг 3 – Код стиля для отображения списка слов</w:t>
      </w:r>
    </w:p>
    <w:p w14:paraId="208556B3" w14:textId="77777777" w:rsidR="00856ED6" w:rsidRPr="00856ED6" w:rsidRDefault="00856ED6" w:rsidP="00856ED6">
      <w:pPr>
        <w:pStyle w:val="aff0"/>
        <w:rPr>
          <w:lang w:val="en-US"/>
        </w:rPr>
      </w:pPr>
      <w:proofErr w:type="gramStart"/>
      <w:r w:rsidRPr="00856ED6">
        <w:rPr>
          <w:lang w:val="en-US"/>
        </w:rPr>
        <w:t>.profile</w:t>
      </w:r>
      <w:proofErr w:type="gramEnd"/>
      <w:r w:rsidRPr="00856ED6">
        <w:rPr>
          <w:lang w:val="en-US"/>
        </w:rPr>
        <w:t>-words-list {</w:t>
      </w:r>
    </w:p>
    <w:p w14:paraId="365BDDC1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/* </w:t>
      </w:r>
      <w:r>
        <w:t>Настройка</w:t>
      </w:r>
      <w:r w:rsidRPr="00856ED6">
        <w:rPr>
          <w:lang w:val="en-US"/>
        </w:rPr>
        <w:t xml:space="preserve"> </w:t>
      </w:r>
      <w:r>
        <w:t>контейнера</w:t>
      </w:r>
      <w:r w:rsidRPr="00856ED6">
        <w:rPr>
          <w:lang w:val="en-US"/>
        </w:rPr>
        <w:t xml:space="preserve"> */</w:t>
      </w:r>
    </w:p>
    <w:p w14:paraId="7D570EF3" w14:textId="77777777" w:rsidR="00856ED6" w:rsidRPr="00856ED6" w:rsidRDefault="00856ED6" w:rsidP="00856ED6">
      <w:pPr>
        <w:pStyle w:val="aff0"/>
        <w:rPr>
          <w:lang w:val="en-US"/>
        </w:rPr>
      </w:pPr>
      <w:r w:rsidRPr="00856ED6">
        <w:rPr>
          <w:lang w:val="en-US"/>
        </w:rPr>
        <w:t xml:space="preserve">  display: flex;</w:t>
      </w:r>
    </w:p>
    <w:p w14:paraId="0FE57851" w14:textId="09595C64" w:rsidR="00856ED6" w:rsidRDefault="00856ED6" w:rsidP="00856ED6">
      <w:pPr>
        <w:pStyle w:val="aff0"/>
      </w:pPr>
      <w:r w:rsidRPr="00C67004">
        <w:rPr>
          <w:lang w:val="en-US"/>
        </w:rPr>
        <w:t xml:space="preserve">  </w:t>
      </w:r>
      <w:r w:rsidRPr="00856ED6">
        <w:t>/* Настройка направления размещения */</w:t>
      </w:r>
    </w:p>
    <w:p w14:paraId="71456E99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FB0E61C" w14:textId="015AB173" w:rsidR="00856ED6" w:rsidRPr="00856ED6" w:rsidRDefault="00856ED6" w:rsidP="00856ED6">
      <w:pPr>
        <w:pStyle w:val="aff0"/>
      </w:pPr>
      <w:r>
        <w:t xml:space="preserve">  </w:t>
      </w:r>
      <w:r w:rsidRPr="00856ED6">
        <w:t>/* Настройка внешнего оформления */</w:t>
      </w:r>
    </w:p>
    <w:p w14:paraId="107883D6" w14:textId="77777777" w:rsidR="00856ED6" w:rsidRPr="00FC4439" w:rsidRDefault="00856ED6" w:rsidP="00856ED6">
      <w:pPr>
        <w:pStyle w:val="aff0"/>
      </w:pPr>
      <w:r w:rsidRPr="00856ED6">
        <w:t xml:space="preserve">  </w:t>
      </w:r>
      <w:r w:rsidRPr="00856ED6">
        <w:rPr>
          <w:lang w:val="en-US"/>
        </w:rPr>
        <w:t>border</w:t>
      </w:r>
      <w:r w:rsidRPr="00FC4439">
        <w:t>: 1</w:t>
      </w:r>
      <w:r w:rsidRPr="00856ED6">
        <w:rPr>
          <w:lang w:val="en-US"/>
        </w:rPr>
        <w:t>px</w:t>
      </w:r>
      <w:r w:rsidRPr="00FC4439">
        <w:t xml:space="preserve"> </w:t>
      </w:r>
      <w:r w:rsidRPr="00856ED6">
        <w:rPr>
          <w:lang w:val="en-US"/>
        </w:rPr>
        <w:t>solid</w:t>
      </w:r>
      <w:r w:rsidRPr="00FC4439">
        <w:t xml:space="preserve"> </w:t>
      </w:r>
      <w:r w:rsidRPr="00856ED6">
        <w:rPr>
          <w:lang w:val="en-US"/>
        </w:rPr>
        <w:t>var</w:t>
      </w:r>
      <w:r w:rsidRPr="00FC4439">
        <w:t>(--</w:t>
      </w:r>
      <w:r w:rsidRPr="00856ED6">
        <w:rPr>
          <w:lang w:val="en-US"/>
        </w:rPr>
        <w:t>card</w:t>
      </w:r>
      <w:r w:rsidRPr="00FC4439">
        <w:t>-</w:t>
      </w:r>
      <w:r w:rsidRPr="00856ED6">
        <w:rPr>
          <w:lang w:val="en-US"/>
        </w:rPr>
        <w:t>border</w:t>
      </w:r>
      <w:r w:rsidRPr="00FC4439">
        <w:t>);</w:t>
      </w:r>
    </w:p>
    <w:p w14:paraId="7A665D0A" w14:textId="76F212D9" w:rsidR="00856ED6" w:rsidRPr="00C67004" w:rsidRDefault="00856ED6" w:rsidP="00856ED6">
      <w:pPr>
        <w:pStyle w:val="aff0"/>
      </w:pPr>
      <w:r w:rsidRPr="00FC4439">
        <w:t xml:space="preserve">  </w:t>
      </w:r>
      <w:r w:rsidRPr="00C67004">
        <w:t xml:space="preserve">/* </w:t>
      </w:r>
      <w:r>
        <w:t>Установка степени скругление</w:t>
      </w:r>
      <w:r w:rsidRPr="00C67004">
        <w:t xml:space="preserve"> </w:t>
      </w:r>
      <w:r>
        <w:t>углов</w:t>
      </w:r>
      <w:r w:rsidRPr="00C67004">
        <w:t xml:space="preserve"> */</w:t>
      </w:r>
    </w:p>
    <w:p w14:paraId="440C4098" w14:textId="77777777" w:rsidR="00856ED6" w:rsidRPr="00C67004" w:rsidRDefault="00856ED6" w:rsidP="00856ED6">
      <w:pPr>
        <w:pStyle w:val="aff0"/>
      </w:pPr>
      <w:r w:rsidRPr="00C67004">
        <w:t xml:space="preserve">  </w:t>
      </w:r>
      <w:r w:rsidRPr="00856ED6">
        <w:rPr>
          <w:lang w:val="en-US"/>
        </w:rPr>
        <w:t>border</w:t>
      </w:r>
      <w:r w:rsidRPr="00C67004">
        <w:t>-</w:t>
      </w:r>
      <w:r w:rsidRPr="00856ED6">
        <w:rPr>
          <w:lang w:val="en-US"/>
        </w:rPr>
        <w:t>radius</w:t>
      </w:r>
      <w:r w:rsidRPr="00C67004">
        <w:t>: 1.15</w:t>
      </w:r>
      <w:r w:rsidRPr="00856ED6">
        <w:rPr>
          <w:lang w:val="en-US"/>
        </w:rPr>
        <w:t>rem</w:t>
      </w:r>
      <w:r w:rsidRPr="00C67004">
        <w:t>;</w:t>
      </w:r>
    </w:p>
    <w:p w14:paraId="2516D9B7" w14:textId="79712147" w:rsidR="00856ED6" w:rsidRDefault="00856ED6" w:rsidP="00856ED6">
      <w:pPr>
        <w:pStyle w:val="aff0"/>
      </w:pPr>
      <w:r w:rsidRPr="00C67004">
        <w:t xml:space="preserve">  </w:t>
      </w:r>
      <w:r>
        <w:t>/* Установка значения вертикальной прокрутки */</w:t>
      </w:r>
    </w:p>
    <w:p w14:paraId="78AB1AC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-y: </w:t>
      </w:r>
      <w:proofErr w:type="spellStart"/>
      <w:r>
        <w:t>auto</w:t>
      </w:r>
      <w:proofErr w:type="spellEnd"/>
      <w:r>
        <w:t>;</w:t>
      </w:r>
    </w:p>
    <w:p w14:paraId="572FCB5D" w14:textId="77777777" w:rsidR="00856ED6" w:rsidRDefault="00856ED6" w:rsidP="00856ED6">
      <w:pPr>
        <w:pStyle w:val="aff0"/>
      </w:pPr>
      <w:r>
        <w:t xml:space="preserve">  /* Скрытие горизонтальной прокрутки */</w:t>
      </w:r>
    </w:p>
    <w:p w14:paraId="5F99A518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overflow</w:t>
      </w:r>
      <w:proofErr w:type="spellEnd"/>
      <w:r>
        <w:t xml:space="preserve">-x: </w:t>
      </w:r>
      <w:proofErr w:type="spellStart"/>
      <w:r>
        <w:t>hidden</w:t>
      </w:r>
      <w:proofErr w:type="spellEnd"/>
      <w:r>
        <w:t>;</w:t>
      </w:r>
    </w:p>
    <w:p w14:paraId="245F82A8" w14:textId="77777777" w:rsidR="00856ED6" w:rsidRDefault="00856ED6" w:rsidP="00856ED6">
      <w:pPr>
        <w:pStyle w:val="aff0"/>
      </w:pPr>
      <w:r>
        <w:t xml:space="preserve">  /* Настройка поведения в родительском блоке */</w:t>
      </w:r>
    </w:p>
    <w:p w14:paraId="7F2420F3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flex</w:t>
      </w:r>
      <w:proofErr w:type="spellEnd"/>
      <w:r>
        <w:t xml:space="preserve">: 1 1 </w:t>
      </w:r>
      <w:proofErr w:type="spellStart"/>
      <w:r>
        <w:t>auto</w:t>
      </w:r>
      <w:proofErr w:type="spellEnd"/>
      <w:r>
        <w:t>;</w:t>
      </w:r>
    </w:p>
    <w:p w14:paraId="2810F3C7" w14:textId="1656BC62" w:rsidR="00856ED6" w:rsidRDefault="00856ED6" w:rsidP="00856ED6">
      <w:pPr>
        <w:pStyle w:val="aff0"/>
      </w:pPr>
      <w:r>
        <w:t xml:space="preserve">  /* Установка минимальной высоты */</w:t>
      </w:r>
    </w:p>
    <w:p w14:paraId="2D64E98B" w14:textId="77777777" w:rsidR="00856ED6" w:rsidRDefault="00856ED6" w:rsidP="00856ED6">
      <w:pPr>
        <w:pStyle w:val="aff0"/>
      </w:pPr>
      <w:r>
        <w:t xml:space="preserve">  </w:t>
      </w:r>
      <w:proofErr w:type="spellStart"/>
      <w:r>
        <w:t>min-height</w:t>
      </w:r>
      <w:proofErr w:type="spellEnd"/>
      <w:r>
        <w:t>: 0;</w:t>
      </w:r>
    </w:p>
    <w:p w14:paraId="5DDFF9DB" w14:textId="7970BA25" w:rsidR="007D7EAB" w:rsidRPr="00856ED6" w:rsidRDefault="00856ED6" w:rsidP="007D7EAB">
      <w:pPr>
        <w:pStyle w:val="aff0"/>
      </w:pPr>
      <w:r>
        <w:t>}</w:t>
      </w:r>
    </w:p>
    <w:p w14:paraId="0E062E76" w14:textId="51318FDD" w:rsidR="00E427F5" w:rsidRPr="00AB3172" w:rsidRDefault="00E427F5" w:rsidP="00E427F5">
      <w:pPr>
        <w:pStyle w:val="2"/>
      </w:pPr>
      <w:bookmarkStart w:id="14" w:name="_Toc215922263"/>
      <w:r w:rsidRPr="00AB3172">
        <w:lastRenderedPageBreak/>
        <w:t>Разграничение прав доступа пользователей</w:t>
      </w:r>
      <w:bookmarkEnd w:id="14"/>
    </w:p>
    <w:p w14:paraId="1AA76589" w14:textId="7A35EC83" w:rsidR="00E427F5" w:rsidRDefault="00897E41" w:rsidP="00897E41">
      <w:pPr>
        <w:pStyle w:val="a3"/>
      </w:pPr>
      <w:r w:rsidRPr="00AA47EF">
        <w:t xml:space="preserve">В веб-приложении реализовано разграничение прав доступа пользователей посредством механизма </w:t>
      </w:r>
      <w:proofErr w:type="spellStart"/>
      <w:r w:rsidRPr="00AA47EF">
        <w:t>cookie</w:t>
      </w:r>
      <w:proofErr w:type="spellEnd"/>
      <w:r w:rsidRPr="00AA47EF">
        <w:t>-аутентификации.</w:t>
      </w:r>
      <w:r w:rsidR="004C30FE">
        <w:t xml:space="preserve"> </w:t>
      </w:r>
      <w:r w:rsidRPr="00AB3172">
        <w:t xml:space="preserve">Код </w:t>
      </w:r>
      <w:r w:rsidR="00EF7DD9" w:rsidRPr="00AB3172">
        <w:t>формирования</w:t>
      </w:r>
      <w:r w:rsidRPr="00AB3172">
        <w:t xml:space="preserve"> </w:t>
      </w:r>
      <w:proofErr w:type="spellStart"/>
      <w:r w:rsidRPr="00AB3172">
        <w:t>cookie</w:t>
      </w:r>
      <w:proofErr w:type="spellEnd"/>
      <w:r w:rsidRPr="00AB3172">
        <w:t xml:space="preserve"> представлен листингом </w:t>
      </w:r>
      <w:r w:rsidR="00994951">
        <w:t>4</w:t>
      </w:r>
      <w:r w:rsidRPr="00AB3172">
        <w:t>.</w:t>
      </w:r>
    </w:p>
    <w:p w14:paraId="0E038C5E" w14:textId="1E9AD5F3" w:rsidR="00AA47EF" w:rsidRPr="00CC5B4D" w:rsidRDefault="00CC5B4D" w:rsidP="00CC5B4D">
      <w:pPr>
        <w:pStyle w:val="a3"/>
      </w:pPr>
      <w:r w:rsidRPr="00CC5B4D">
        <w:t xml:space="preserve">На панели навигации размещена кнопка перехода к панели администратора. Она отображается только для пользователей, имеющих права администратора. </w:t>
      </w:r>
      <w:r w:rsidR="00001E6F">
        <w:t>К</w:t>
      </w:r>
      <w:r w:rsidR="00001E6F" w:rsidRPr="00CC5B4D">
        <w:t xml:space="preserve">од </w:t>
      </w:r>
      <w:r w:rsidRPr="00CC5B4D">
        <w:t>реализации этой логики в файле _</w:t>
      </w:r>
      <w:proofErr w:type="spellStart"/>
      <w:r w:rsidRPr="00CC5B4D">
        <w:t>Layout.cshtml</w:t>
      </w:r>
      <w:proofErr w:type="spellEnd"/>
      <w:r w:rsidRPr="00CC5B4D">
        <w:t xml:space="preserve"> </w:t>
      </w:r>
      <w:r w:rsidR="00994951" w:rsidRPr="00CC5B4D">
        <w:t>представлен листингом 5.</w:t>
      </w:r>
    </w:p>
    <w:p w14:paraId="4D4BDF9F" w14:textId="20EC8DFC" w:rsidR="006B30CE" w:rsidRPr="00CC5B4D" w:rsidRDefault="006B30CE" w:rsidP="006B30CE">
      <w:pPr>
        <w:pStyle w:val="aff2"/>
        <w:rPr>
          <w:lang w:val="en-US"/>
        </w:rPr>
      </w:pPr>
      <w:r w:rsidRPr="00AB3172">
        <w:t>Листинг</w:t>
      </w:r>
      <w:r w:rsidRPr="00CC5B4D">
        <w:rPr>
          <w:lang w:val="en-US"/>
        </w:rPr>
        <w:t xml:space="preserve"> </w:t>
      </w:r>
      <w:r w:rsidR="00994951" w:rsidRPr="00CC5B4D">
        <w:rPr>
          <w:lang w:val="en-US"/>
        </w:rPr>
        <w:t>4</w:t>
      </w:r>
      <w:r w:rsidRPr="00CC5B4D">
        <w:rPr>
          <w:lang w:val="en-US"/>
        </w:rPr>
        <w:t xml:space="preserve"> – </w:t>
      </w:r>
      <w:r w:rsidRPr="00AB3172">
        <w:t>Код</w:t>
      </w:r>
      <w:r w:rsidRPr="00CC5B4D">
        <w:rPr>
          <w:lang w:val="en-US"/>
        </w:rPr>
        <w:t xml:space="preserve"> </w:t>
      </w:r>
      <w:r w:rsidRPr="00AB3172">
        <w:t>формирования</w:t>
      </w:r>
      <w:r w:rsidRPr="00CC5B4D">
        <w:rPr>
          <w:lang w:val="en-US"/>
        </w:rPr>
        <w:t xml:space="preserve"> </w:t>
      </w:r>
      <w:r w:rsidRPr="00AB3172">
        <w:rPr>
          <w:lang w:val="en-US"/>
        </w:rPr>
        <w:t>cookie</w:t>
      </w:r>
    </w:p>
    <w:p w14:paraId="571F255B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services</w:t>
      </w:r>
    </w:p>
    <w:p w14:paraId="0315C1DA" w14:textId="77777777" w:rsidR="00CC5B4D" w:rsidRPr="00C67004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.AddAuthentication</w:t>
      </w:r>
      <w:proofErr w:type="gramEnd"/>
      <w:r w:rsidRPr="00CC5B4D">
        <w:rPr>
          <w:lang w:val="en-US"/>
        </w:rPr>
        <w:t>(</w:t>
      </w:r>
    </w:p>
    <w:p w14:paraId="60E8F756" w14:textId="6A9400A2" w:rsidR="00CC5B4D" w:rsidRPr="00CC5B4D" w:rsidRDefault="00CC5B4D" w:rsidP="00CC5B4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proofErr w:type="spellStart"/>
      <w:r w:rsidRPr="00CC5B4D">
        <w:rPr>
          <w:lang w:val="en-US"/>
        </w:rPr>
        <w:t>CookieAuthenticationDefaults.AuthenticationScheme</w:t>
      </w:r>
      <w:proofErr w:type="spellEnd"/>
      <w:r w:rsidRPr="00CC5B4D">
        <w:rPr>
          <w:lang w:val="en-US"/>
        </w:rPr>
        <w:t>)</w:t>
      </w:r>
    </w:p>
    <w:p w14:paraId="646591EE" w14:textId="77777777" w:rsidR="00CC5B4D" w:rsidRPr="00CC5B4D" w:rsidRDefault="00CC5B4D" w:rsidP="00CC5B4D">
      <w:pPr>
        <w:pStyle w:val="aff0"/>
        <w:rPr>
          <w:lang w:val="en-US"/>
        </w:rPr>
      </w:pPr>
      <w:proofErr w:type="gramStart"/>
      <w:r w:rsidRPr="00CC5B4D">
        <w:rPr>
          <w:lang w:val="en-US"/>
        </w:rPr>
        <w:t>.</w:t>
      </w:r>
      <w:proofErr w:type="spellStart"/>
      <w:r w:rsidRPr="00CC5B4D">
        <w:rPr>
          <w:lang w:val="en-US"/>
        </w:rPr>
        <w:t>AddCookie</w:t>
      </w:r>
      <w:proofErr w:type="spellEnd"/>
      <w:proofErr w:type="gramEnd"/>
      <w:r w:rsidRPr="00CC5B4D">
        <w:rPr>
          <w:lang w:val="en-US"/>
        </w:rPr>
        <w:t>(options =&gt;</w:t>
      </w:r>
    </w:p>
    <w:p w14:paraId="279C42AF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>{</w:t>
      </w:r>
    </w:p>
    <w:p w14:paraId="30B70AA4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схемы</w:t>
      </w:r>
      <w:r w:rsidRPr="00CC5B4D">
        <w:rPr>
          <w:lang w:val="en-US"/>
        </w:rPr>
        <w:t xml:space="preserve"> </w:t>
      </w:r>
      <w:r>
        <w:t>аутентификации</w:t>
      </w:r>
    </w:p>
    <w:p w14:paraId="792011F6" w14:textId="77777777" w:rsidR="00CC5B4D" w:rsidRPr="009B4C8C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</w:t>
      </w:r>
      <w:r w:rsidRPr="009B4C8C">
        <w:rPr>
          <w:lang w:val="en-US"/>
        </w:rPr>
        <w:t>.</w:t>
      </w:r>
      <w:r w:rsidRPr="00CC5B4D">
        <w:rPr>
          <w:lang w:val="en-US"/>
        </w:rPr>
        <w:t>LoginPath</w:t>
      </w:r>
      <w:proofErr w:type="spellEnd"/>
      <w:proofErr w:type="gramEnd"/>
      <w:r w:rsidRPr="009B4C8C">
        <w:rPr>
          <w:lang w:val="en-US"/>
        </w:rPr>
        <w:t xml:space="preserve"> = "/</w:t>
      </w:r>
      <w:r w:rsidRPr="00CC5B4D">
        <w:rPr>
          <w:lang w:val="en-US"/>
        </w:rPr>
        <w:t>Account</w:t>
      </w:r>
      <w:r w:rsidRPr="009B4C8C">
        <w:rPr>
          <w:lang w:val="en-US"/>
        </w:rPr>
        <w:t>/</w:t>
      </w:r>
      <w:r w:rsidRPr="00CC5B4D">
        <w:rPr>
          <w:lang w:val="en-US"/>
        </w:rPr>
        <w:t>Login</w:t>
      </w:r>
      <w:r w:rsidRPr="009B4C8C">
        <w:rPr>
          <w:lang w:val="en-US"/>
        </w:rPr>
        <w:t>";</w:t>
      </w:r>
    </w:p>
    <w:p w14:paraId="65C48808" w14:textId="77777777" w:rsidR="00CC5B4D" w:rsidRPr="009B4C8C" w:rsidRDefault="00CC5B4D" w:rsidP="00CC5B4D">
      <w:pPr>
        <w:pStyle w:val="aff0"/>
        <w:rPr>
          <w:lang w:val="en-US"/>
        </w:rPr>
      </w:pPr>
    </w:p>
    <w:p w14:paraId="5E5E0925" w14:textId="77777777" w:rsidR="00CC5B4D" w:rsidRPr="009B4C8C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>
        <w:t>Настройка</w:t>
      </w:r>
      <w:r w:rsidRPr="009B4C8C">
        <w:rPr>
          <w:lang w:val="en-US"/>
        </w:rPr>
        <w:t xml:space="preserve"> </w:t>
      </w:r>
      <w:r>
        <w:t>пути</w:t>
      </w:r>
      <w:r w:rsidRPr="009B4C8C">
        <w:rPr>
          <w:lang w:val="en-US"/>
        </w:rPr>
        <w:t xml:space="preserve"> </w:t>
      </w:r>
      <w:r>
        <w:t>при</w:t>
      </w:r>
      <w:r w:rsidRPr="009B4C8C">
        <w:rPr>
          <w:lang w:val="en-US"/>
        </w:rPr>
        <w:t xml:space="preserve"> </w:t>
      </w:r>
      <w:r>
        <w:t>отсутствии</w:t>
      </w:r>
      <w:r w:rsidRPr="009B4C8C">
        <w:rPr>
          <w:lang w:val="en-US"/>
        </w:rPr>
        <w:t xml:space="preserve"> </w:t>
      </w:r>
      <w:r>
        <w:t>доступа</w:t>
      </w:r>
    </w:p>
    <w:p w14:paraId="5891B72B" w14:textId="77777777" w:rsidR="00CC5B4D" w:rsidRPr="00C67004" w:rsidRDefault="00CC5B4D" w:rsidP="00CC5B4D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options.AccessDeniedPath</w:t>
      </w:r>
      <w:proofErr w:type="spellEnd"/>
      <w:proofErr w:type="gramEnd"/>
      <w:r w:rsidRPr="00CC5B4D">
        <w:rPr>
          <w:lang w:val="en-US"/>
        </w:rPr>
        <w:t xml:space="preserve"> = "/Account/</w:t>
      </w:r>
      <w:proofErr w:type="spellStart"/>
      <w:r w:rsidRPr="00CC5B4D">
        <w:rPr>
          <w:lang w:val="en-US"/>
        </w:rPr>
        <w:t>AccessDenied</w:t>
      </w:r>
      <w:proofErr w:type="spellEnd"/>
      <w:r w:rsidRPr="00CC5B4D">
        <w:rPr>
          <w:lang w:val="en-US"/>
        </w:rPr>
        <w:t>";</w:t>
      </w:r>
    </w:p>
    <w:p w14:paraId="00EFE4F4" w14:textId="77777777" w:rsidR="00CC5B4D" w:rsidRPr="00C67004" w:rsidRDefault="00CC5B4D" w:rsidP="00CC5B4D">
      <w:pPr>
        <w:pStyle w:val="aff0"/>
        <w:rPr>
          <w:lang w:val="en-US"/>
        </w:rPr>
      </w:pPr>
    </w:p>
    <w:p w14:paraId="692CC795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параметров</w:t>
      </w:r>
      <w:r w:rsidRPr="00CC5B4D">
        <w:rPr>
          <w:lang w:val="en-US"/>
        </w:rPr>
        <w:t xml:space="preserve"> cookie</w:t>
      </w:r>
    </w:p>
    <w:p w14:paraId="75F18C99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options.Cookie.Name</w:t>
      </w:r>
      <w:proofErr w:type="spellEnd"/>
      <w:proofErr w:type="gramEnd"/>
      <w:r w:rsidRPr="00CC5B4D">
        <w:rPr>
          <w:lang w:val="en-US"/>
        </w:rPr>
        <w:t xml:space="preserve"> = "</w:t>
      </w:r>
      <w:proofErr w:type="spellStart"/>
      <w:r w:rsidRPr="00CC5B4D">
        <w:rPr>
          <w:lang w:val="en-US"/>
        </w:rPr>
        <w:t>SmartLang.Auth</w:t>
      </w:r>
      <w:proofErr w:type="spellEnd"/>
      <w:r w:rsidRPr="00CC5B4D">
        <w:rPr>
          <w:lang w:val="en-US"/>
        </w:rPr>
        <w:t>";</w:t>
      </w:r>
    </w:p>
    <w:p w14:paraId="4EABB1E2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options.Cookie.HttpOnly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2BD3FEF3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options.Cookie.SecurePolicy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CookieSecurePolicy.Always</w:t>
      </w:r>
      <w:proofErr w:type="spellEnd"/>
      <w:r w:rsidRPr="00CC5B4D">
        <w:rPr>
          <w:lang w:val="en-US"/>
        </w:rPr>
        <w:t>;</w:t>
      </w:r>
    </w:p>
    <w:p w14:paraId="7EE86D91" w14:textId="77777777" w:rsidR="00CC5B4D" w:rsidRPr="00C67004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options.Cookie.SameSite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SameSiteMode.Strict</w:t>
      </w:r>
      <w:proofErr w:type="spellEnd"/>
      <w:r w:rsidRPr="00CC5B4D">
        <w:rPr>
          <w:lang w:val="en-US"/>
        </w:rPr>
        <w:t>;</w:t>
      </w:r>
    </w:p>
    <w:p w14:paraId="3FE546C3" w14:textId="77777777" w:rsidR="00CC5B4D" w:rsidRPr="00C67004" w:rsidRDefault="00CC5B4D" w:rsidP="00CC5B4D">
      <w:pPr>
        <w:pStyle w:val="aff0"/>
        <w:rPr>
          <w:lang w:val="en-US"/>
        </w:rPr>
      </w:pPr>
    </w:p>
    <w:p w14:paraId="35C043D8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// </w:t>
      </w:r>
      <w:r>
        <w:t>Настройка</w:t>
      </w:r>
      <w:r w:rsidRPr="00CC5B4D">
        <w:rPr>
          <w:lang w:val="en-US"/>
        </w:rPr>
        <w:t xml:space="preserve"> </w:t>
      </w:r>
      <w:r>
        <w:t>срока</w:t>
      </w:r>
      <w:r w:rsidRPr="00CC5B4D">
        <w:rPr>
          <w:lang w:val="en-US"/>
        </w:rPr>
        <w:t xml:space="preserve"> </w:t>
      </w:r>
      <w:r>
        <w:t>действия</w:t>
      </w:r>
      <w:r w:rsidRPr="00CC5B4D">
        <w:rPr>
          <w:lang w:val="en-US"/>
        </w:rPr>
        <w:t xml:space="preserve"> cookie</w:t>
      </w:r>
    </w:p>
    <w:p w14:paraId="2BF78C2A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options.SlidingExpiration</w:t>
      </w:r>
      <w:proofErr w:type="spellEnd"/>
      <w:proofErr w:type="gramEnd"/>
      <w:r w:rsidRPr="00CC5B4D">
        <w:rPr>
          <w:lang w:val="en-US"/>
        </w:rPr>
        <w:t xml:space="preserve"> = true;</w:t>
      </w:r>
    </w:p>
    <w:p w14:paraId="52C8E0CD" w14:textId="77777777" w:rsidR="00CC5B4D" w:rsidRPr="00CC5B4D" w:rsidRDefault="00CC5B4D" w:rsidP="00CC5B4D">
      <w:pPr>
        <w:pStyle w:val="aff0"/>
        <w:rPr>
          <w:lang w:val="en-US"/>
        </w:rPr>
      </w:pPr>
      <w:r w:rsidRPr="00CC5B4D">
        <w:rPr>
          <w:lang w:val="en-US"/>
        </w:rPr>
        <w:t xml:space="preserve">    </w:t>
      </w:r>
      <w:proofErr w:type="spellStart"/>
      <w:proofErr w:type="gramStart"/>
      <w:r w:rsidRPr="00CC5B4D">
        <w:rPr>
          <w:lang w:val="en-US"/>
        </w:rPr>
        <w:t>options.ExpireTimeSpan</w:t>
      </w:r>
      <w:proofErr w:type="spellEnd"/>
      <w:proofErr w:type="gramEnd"/>
      <w:r w:rsidRPr="00CC5B4D">
        <w:rPr>
          <w:lang w:val="en-US"/>
        </w:rPr>
        <w:t xml:space="preserve"> = </w:t>
      </w:r>
      <w:proofErr w:type="spellStart"/>
      <w:r w:rsidRPr="00CC5B4D">
        <w:rPr>
          <w:lang w:val="en-US"/>
        </w:rPr>
        <w:t>TimeSpan.FromHours</w:t>
      </w:r>
      <w:proofErr w:type="spellEnd"/>
      <w:r w:rsidRPr="00CC5B4D">
        <w:rPr>
          <w:lang w:val="en-US"/>
        </w:rPr>
        <w:t>(12);</w:t>
      </w:r>
    </w:p>
    <w:p w14:paraId="32AB7631" w14:textId="7F65057D" w:rsidR="00EF7DD9" w:rsidRPr="009B4C8C" w:rsidRDefault="00CC5B4D" w:rsidP="00CC5B4D">
      <w:pPr>
        <w:pStyle w:val="aff0"/>
      </w:pPr>
      <w:r w:rsidRPr="009B4C8C">
        <w:t>});</w:t>
      </w:r>
    </w:p>
    <w:p w14:paraId="04C6D08C" w14:textId="2547DDA6" w:rsidR="00994951" w:rsidRPr="009B4C8C" w:rsidRDefault="00994951" w:rsidP="00994951">
      <w:pPr>
        <w:pStyle w:val="aff2"/>
      </w:pPr>
      <w:r>
        <w:t>Листинг</w:t>
      </w:r>
      <w:r w:rsidRPr="009B4C8C">
        <w:t xml:space="preserve"> 5 – </w:t>
      </w:r>
      <w:r>
        <w:t>Код</w:t>
      </w:r>
      <w:r w:rsidRPr="009B4C8C">
        <w:t xml:space="preserve"> </w:t>
      </w:r>
      <w:r w:rsidR="001639E9">
        <w:t>отображения</w:t>
      </w:r>
      <w:r w:rsidRPr="009B4C8C">
        <w:t xml:space="preserve"> </w:t>
      </w:r>
      <w:r>
        <w:t>кнопки</w:t>
      </w:r>
      <w:r w:rsidRPr="009B4C8C">
        <w:t xml:space="preserve"> «</w:t>
      </w:r>
      <w:r>
        <w:t>Админ</w:t>
      </w:r>
      <w:r w:rsidRPr="009B4C8C">
        <w:t>-</w:t>
      </w:r>
      <w:r>
        <w:t>панель</w:t>
      </w:r>
      <w:r w:rsidRPr="009B4C8C">
        <w:t>»</w:t>
      </w:r>
    </w:p>
    <w:p w14:paraId="4CB3A13F" w14:textId="627DA821" w:rsidR="00CC5B4D" w:rsidRPr="00CC5B4D" w:rsidRDefault="00CC5B4D" w:rsidP="00994951">
      <w:pPr>
        <w:pStyle w:val="aff0"/>
      </w:pPr>
      <w:r w:rsidRPr="00CC5B4D">
        <w:t>//</w:t>
      </w:r>
      <w:r>
        <w:t>Выполнение проверки соответствия роли</w:t>
      </w:r>
    </w:p>
    <w:p w14:paraId="3F9BB4C5" w14:textId="451834EF" w:rsidR="00994951" w:rsidRPr="00994951" w:rsidRDefault="00994951" w:rsidP="00994951">
      <w:pPr>
        <w:pStyle w:val="aff0"/>
      </w:pPr>
      <w:r w:rsidRPr="00994951">
        <w:rPr>
          <w:lang w:val="en-US"/>
        </w:rPr>
        <w:t>if</w:t>
      </w:r>
      <w:r w:rsidRPr="00994951">
        <w:t xml:space="preserve"> (</w:t>
      </w:r>
      <w:proofErr w:type="spellStart"/>
      <w:r w:rsidRPr="00994951">
        <w:rPr>
          <w:lang w:val="en-US"/>
        </w:rPr>
        <w:t>isAdmin</w:t>
      </w:r>
      <w:proofErr w:type="spellEnd"/>
      <w:r w:rsidRPr="00994951">
        <w:t>)</w:t>
      </w:r>
    </w:p>
    <w:p w14:paraId="5372C31B" w14:textId="77777777" w:rsidR="00994951" w:rsidRDefault="00994951" w:rsidP="00994951">
      <w:pPr>
        <w:pStyle w:val="aff0"/>
      </w:pPr>
      <w:r w:rsidRPr="00C67004">
        <w:t>{</w:t>
      </w:r>
    </w:p>
    <w:p w14:paraId="297F56DA" w14:textId="77511711" w:rsidR="00CC5B4D" w:rsidRPr="00CC5B4D" w:rsidRDefault="00CC5B4D" w:rsidP="00994951">
      <w:pPr>
        <w:pStyle w:val="aff0"/>
      </w:pPr>
      <w:r>
        <w:t xml:space="preserve">    </w:t>
      </w:r>
      <w:r w:rsidRPr="00CC5B4D">
        <w:t>//</w:t>
      </w:r>
      <w:r>
        <w:t>Отображение кнопки перехода в административный раздел</w:t>
      </w:r>
    </w:p>
    <w:p w14:paraId="1F745686" w14:textId="6805E467" w:rsidR="00CC5B4D" w:rsidRPr="00C67004" w:rsidRDefault="00CC5B4D" w:rsidP="00994951">
      <w:pPr>
        <w:pStyle w:val="aff0"/>
        <w:rPr>
          <w:lang w:val="en-US"/>
        </w:rPr>
      </w:pPr>
      <w:r>
        <w:t xml:space="preserve">    </w:t>
      </w:r>
      <w:r w:rsidRPr="00C67004">
        <w:rPr>
          <w:lang w:val="en-US"/>
        </w:rPr>
        <w:t>//</w:t>
      </w:r>
      <w:r>
        <w:t>Определение</w:t>
      </w:r>
      <w:r w:rsidRPr="00C67004">
        <w:rPr>
          <w:lang w:val="en-US"/>
        </w:rPr>
        <w:t xml:space="preserve"> </w:t>
      </w:r>
      <w:r>
        <w:t>атрибутов</w:t>
      </w:r>
      <w:r w:rsidRPr="00C67004">
        <w:rPr>
          <w:lang w:val="en-US"/>
        </w:rPr>
        <w:t xml:space="preserve"> </w:t>
      </w:r>
      <w:r>
        <w:t>элемента</w:t>
      </w:r>
    </w:p>
    <w:p w14:paraId="57665F58" w14:textId="77777777" w:rsidR="00994951" w:rsidRPr="00414788" w:rsidRDefault="00994951" w:rsidP="00994951">
      <w:pPr>
        <w:pStyle w:val="aff0"/>
        <w:rPr>
          <w:lang w:val="en-US"/>
        </w:rPr>
      </w:pPr>
      <w:r w:rsidRPr="00414788">
        <w:rPr>
          <w:lang w:val="en-US"/>
        </w:rPr>
        <w:lastRenderedPageBreak/>
        <w:t xml:space="preserve">    &lt;a class="</w:t>
      </w:r>
      <w:proofErr w:type="spellStart"/>
      <w:r w:rsidRPr="00414788">
        <w:rPr>
          <w:lang w:val="en-US"/>
        </w:rPr>
        <w:t>btn</w:t>
      </w:r>
      <w:proofErr w:type="spellEnd"/>
      <w:r w:rsidRPr="00414788">
        <w:rPr>
          <w:lang w:val="en-US"/>
        </w:rPr>
        <w:t xml:space="preserve"> </w:t>
      </w:r>
      <w:proofErr w:type="spellStart"/>
      <w:r w:rsidRPr="00414788">
        <w:rPr>
          <w:lang w:val="en-US"/>
        </w:rPr>
        <w:t>btn-sm</w:t>
      </w:r>
      <w:proofErr w:type="spellEnd"/>
      <w:r w:rsidRPr="00414788">
        <w:rPr>
          <w:lang w:val="en-US"/>
        </w:rPr>
        <w:t xml:space="preserve"> </w:t>
      </w:r>
      <w:proofErr w:type="spellStart"/>
      <w:r w:rsidRPr="00414788">
        <w:rPr>
          <w:lang w:val="en-US"/>
        </w:rPr>
        <w:t>btn</w:t>
      </w:r>
      <w:proofErr w:type="spellEnd"/>
      <w:r w:rsidRPr="00414788">
        <w:rPr>
          <w:lang w:val="en-US"/>
        </w:rPr>
        <w:t xml:space="preserve">-outline-primary </w:t>
      </w:r>
      <w:proofErr w:type="spellStart"/>
      <w:r w:rsidRPr="00414788">
        <w:rPr>
          <w:lang w:val="en-US"/>
        </w:rPr>
        <w:t>btn</w:t>
      </w:r>
      <w:proofErr w:type="spellEnd"/>
      <w:r w:rsidRPr="00414788">
        <w:rPr>
          <w:lang w:val="en-US"/>
        </w:rPr>
        <w:t>-admin-panel"</w:t>
      </w:r>
    </w:p>
    <w:p w14:paraId="63AA0CF5" w14:textId="77777777" w:rsidR="00994951" w:rsidRPr="00414788" w:rsidRDefault="00994951" w:rsidP="00994951">
      <w:pPr>
        <w:pStyle w:val="aff0"/>
        <w:rPr>
          <w:lang w:val="en-US"/>
        </w:rPr>
      </w:pPr>
      <w:r w:rsidRPr="00414788">
        <w:rPr>
          <w:lang w:val="en-US"/>
        </w:rPr>
        <w:t xml:space="preserve">        asp-area=""</w:t>
      </w:r>
    </w:p>
    <w:p w14:paraId="2AA552CC" w14:textId="77777777" w:rsidR="00994951" w:rsidRPr="00414788" w:rsidRDefault="00994951" w:rsidP="00994951">
      <w:pPr>
        <w:pStyle w:val="aff0"/>
        <w:rPr>
          <w:lang w:val="en-US"/>
        </w:rPr>
      </w:pPr>
      <w:r w:rsidRPr="00414788">
        <w:rPr>
          <w:lang w:val="en-US"/>
        </w:rPr>
        <w:t xml:space="preserve">        asp-controller="Admin"</w:t>
      </w:r>
    </w:p>
    <w:p w14:paraId="74B3BEF8" w14:textId="05F0361B" w:rsidR="00994951" w:rsidRPr="00414788" w:rsidRDefault="00994951" w:rsidP="00994951">
      <w:pPr>
        <w:pStyle w:val="aff0"/>
        <w:rPr>
          <w:lang w:val="en-US"/>
        </w:rPr>
      </w:pPr>
      <w:r w:rsidRPr="00414788">
        <w:rPr>
          <w:lang w:val="en-US"/>
        </w:rPr>
        <w:t xml:space="preserve">        asp-action="Index"&gt;</w:t>
      </w:r>
      <w:r w:rsidRPr="00414788">
        <w:t>Админ</w:t>
      </w:r>
      <w:r w:rsidRPr="00414788">
        <w:rPr>
          <w:lang w:val="en-US"/>
        </w:rPr>
        <w:t>-</w:t>
      </w:r>
      <w:r w:rsidRPr="00414788">
        <w:t>панель</w:t>
      </w:r>
      <w:r w:rsidRPr="00414788">
        <w:rPr>
          <w:lang w:val="en-US"/>
        </w:rPr>
        <w:t>&lt;/a&gt;</w:t>
      </w:r>
    </w:p>
    <w:p w14:paraId="17BFBC3A" w14:textId="2EB219F8" w:rsidR="00994951" w:rsidRDefault="00994951" w:rsidP="00994951">
      <w:pPr>
        <w:pStyle w:val="aff0"/>
      </w:pPr>
      <w:r w:rsidRPr="00994951">
        <w:t>}</w:t>
      </w:r>
    </w:p>
    <w:p w14:paraId="37EE4BF8" w14:textId="12240AAB" w:rsidR="00994951" w:rsidRDefault="001E253F" w:rsidP="00994951">
      <w:pPr>
        <w:pStyle w:val="a3"/>
      </w:pPr>
      <w:r>
        <w:t xml:space="preserve">При переходе к панели администратора </w:t>
      </w:r>
      <w:r w:rsidR="00662132">
        <w:t xml:space="preserve">в контроллере </w:t>
      </w:r>
      <w:proofErr w:type="spellStart"/>
      <w:r w:rsidR="00662132" w:rsidRPr="00662132">
        <w:t>AdminController</w:t>
      </w:r>
      <w:proofErr w:type="spellEnd"/>
      <w:r w:rsidR="00662132">
        <w:t xml:space="preserve"> </w:t>
      </w:r>
      <w:r w:rsidR="000840CC">
        <w:t xml:space="preserve">выполняется получение списка пользователей </w:t>
      </w:r>
      <w:r w:rsidR="007875A5">
        <w:t>сайта</w:t>
      </w:r>
      <w:r w:rsidR="000840CC">
        <w:t xml:space="preserve"> в методе </w:t>
      </w:r>
      <w:r w:rsidR="000840CC">
        <w:rPr>
          <w:lang w:val="en-US"/>
        </w:rPr>
        <w:t>Index</w:t>
      </w:r>
      <w:r w:rsidR="000840CC">
        <w:t xml:space="preserve">, </w:t>
      </w:r>
      <w:r w:rsidR="00662132">
        <w:t xml:space="preserve">код </w:t>
      </w:r>
      <w:r w:rsidR="000840CC">
        <w:t>метода</w:t>
      </w:r>
      <w:r w:rsidR="00662132">
        <w:t xml:space="preserve"> представлен листингом 6.</w:t>
      </w:r>
    </w:p>
    <w:p w14:paraId="718406AD" w14:textId="4CCE91B6" w:rsidR="00662132" w:rsidRDefault="00662132" w:rsidP="00662132">
      <w:pPr>
        <w:pStyle w:val="aff2"/>
      </w:pPr>
      <w:r>
        <w:t xml:space="preserve">Листинг 6 – Код метода </w:t>
      </w:r>
      <w:r>
        <w:rPr>
          <w:lang w:val="en-US"/>
        </w:rPr>
        <w:t>Index</w:t>
      </w:r>
    </w:p>
    <w:p w14:paraId="2D001DC8" w14:textId="17BC9D95" w:rsidR="00954F6D" w:rsidRPr="00C67004" w:rsidRDefault="00954F6D" w:rsidP="00662132">
      <w:pPr>
        <w:pStyle w:val="aff0"/>
      </w:pPr>
      <w:r w:rsidRPr="00C67004">
        <w:t>//</w:t>
      </w:r>
      <w:r>
        <w:t>Ограничение</w:t>
      </w:r>
      <w:r w:rsidRPr="00C67004">
        <w:t xml:space="preserve"> </w:t>
      </w:r>
      <w:r>
        <w:t>доступа по роли</w:t>
      </w:r>
    </w:p>
    <w:p w14:paraId="4A0CDDE9" w14:textId="75933FB6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gramStart"/>
      <w:r w:rsidRPr="00662132">
        <w:rPr>
          <w:lang w:val="en-US"/>
        </w:rPr>
        <w:t>Authorize(</w:t>
      </w:r>
      <w:proofErr w:type="gramEnd"/>
      <w:r w:rsidRPr="00662132">
        <w:rPr>
          <w:lang w:val="en-US"/>
        </w:rPr>
        <w:t>Roles = "Admin")]</w:t>
      </w:r>
    </w:p>
    <w:p w14:paraId="6AAA063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HttpGet</w:t>
      </w:r>
      <w:proofErr w:type="spellEnd"/>
      <w:r w:rsidRPr="00662132">
        <w:rPr>
          <w:lang w:val="en-US"/>
        </w:rPr>
        <w:t>]</w:t>
      </w:r>
    </w:p>
    <w:p w14:paraId="71FD7AA1" w14:textId="77777777" w:rsidR="00662132" w:rsidRPr="00C67004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public async Task&lt;</w:t>
      </w:r>
      <w:proofErr w:type="spellStart"/>
      <w:r w:rsidRPr="00662132">
        <w:rPr>
          <w:lang w:val="en-US"/>
        </w:rPr>
        <w:t>IActionResult</w:t>
      </w:r>
      <w:proofErr w:type="spellEnd"/>
      <w:r w:rsidRPr="00662132">
        <w:rPr>
          <w:lang w:val="en-US"/>
        </w:rPr>
        <w:t xml:space="preserve">&gt; </w:t>
      </w:r>
      <w:proofErr w:type="gramStart"/>
      <w:r w:rsidRPr="00662132">
        <w:rPr>
          <w:lang w:val="en-US"/>
        </w:rPr>
        <w:t>Index(</w:t>
      </w:r>
      <w:proofErr w:type="gramEnd"/>
    </w:p>
    <w:p w14:paraId="1F3F12E1" w14:textId="7DD219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</w:t>
      </w:r>
      <w:r w:rsidRPr="00C67004">
        <w:rPr>
          <w:lang w:val="en-US"/>
        </w:rPr>
        <w:t xml:space="preserve">  </w:t>
      </w:r>
      <w:r w:rsidRPr="00662132">
        <w:rPr>
          <w:lang w:val="en-US"/>
        </w:rPr>
        <w:t>[</w:t>
      </w:r>
      <w:proofErr w:type="spellStart"/>
      <w:r w:rsidRPr="00662132">
        <w:rPr>
          <w:lang w:val="en-US"/>
        </w:rPr>
        <w:t>FromQuery</w:t>
      </w:r>
      <w:proofErr w:type="spellEnd"/>
      <w:r w:rsidRPr="00662132">
        <w:rPr>
          <w:lang w:val="en-US"/>
        </w:rPr>
        <w:t xml:space="preserve">] </w:t>
      </w:r>
      <w:proofErr w:type="spellStart"/>
      <w:r w:rsidRPr="00662132">
        <w:rPr>
          <w:lang w:val="en-US"/>
        </w:rPr>
        <w:t>UserListFilterInputModel</w:t>
      </w:r>
      <w:proofErr w:type="spellEnd"/>
      <w:r w:rsidRPr="00662132">
        <w:rPr>
          <w:lang w:val="en-US"/>
        </w:rPr>
        <w:t xml:space="preserve">? request, </w:t>
      </w:r>
    </w:p>
    <w:p w14:paraId="17BD4C44" w14:textId="519545E1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 xml:space="preserve">   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 xml:space="preserve"> </w:t>
      </w:r>
      <w:proofErr w:type="spellStart"/>
      <w:r w:rsidRPr="00662132">
        <w:rPr>
          <w:lang w:val="en-US"/>
        </w:rPr>
        <w:t>cancellationToken</w:t>
      </w:r>
      <w:proofErr w:type="spellEnd"/>
      <w:r w:rsidRPr="00662132">
        <w:rPr>
          <w:lang w:val="en-US"/>
        </w:rPr>
        <w:t>)</w:t>
      </w:r>
    </w:p>
    <w:p w14:paraId="54238FD7" w14:textId="77777777" w:rsidR="00662132" w:rsidRPr="00662132" w:rsidRDefault="00662132" w:rsidP="00662132">
      <w:pPr>
        <w:pStyle w:val="aff0"/>
        <w:rPr>
          <w:lang w:val="en-US"/>
        </w:rPr>
      </w:pPr>
      <w:r w:rsidRPr="00662132">
        <w:rPr>
          <w:lang w:val="en-US"/>
        </w:rPr>
        <w:t>{</w:t>
      </w:r>
    </w:p>
    <w:p w14:paraId="5C1BC600" w14:textId="6A0AA85E" w:rsidR="00954F6D" w:rsidRPr="00C67004" w:rsidRDefault="00662132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</w:t>
      </w:r>
      <w:r w:rsidR="00954F6D" w:rsidRPr="00C67004">
        <w:rPr>
          <w:lang w:val="en-US"/>
        </w:rPr>
        <w:t>//</w:t>
      </w:r>
      <w:r w:rsidR="00954F6D" w:rsidRPr="00954F6D">
        <w:t>Проверка</w:t>
      </w:r>
      <w:r w:rsidR="00954F6D" w:rsidRPr="00C67004">
        <w:rPr>
          <w:lang w:val="en-US"/>
        </w:rPr>
        <w:t xml:space="preserve"> </w:t>
      </w:r>
      <w:r w:rsidR="00954F6D" w:rsidRPr="00954F6D">
        <w:t>наличия</w:t>
      </w:r>
      <w:r w:rsidR="00954F6D" w:rsidRPr="00C67004">
        <w:rPr>
          <w:lang w:val="en-US"/>
        </w:rPr>
        <w:t xml:space="preserve"> </w:t>
      </w:r>
      <w:r w:rsidR="00954F6D" w:rsidRPr="00954F6D">
        <w:t>идентификатора</w:t>
      </w:r>
      <w:r w:rsidR="00954F6D" w:rsidRPr="00C67004">
        <w:rPr>
          <w:lang w:val="en-US"/>
        </w:rPr>
        <w:t xml:space="preserve"> </w:t>
      </w:r>
      <w:r w:rsidR="00954F6D" w:rsidRPr="00954F6D">
        <w:t>текущего</w:t>
      </w:r>
      <w:r w:rsidR="00954F6D" w:rsidRPr="00C67004">
        <w:rPr>
          <w:lang w:val="en-US"/>
        </w:rPr>
        <w:t xml:space="preserve"> </w:t>
      </w:r>
      <w:r w:rsidR="00954F6D" w:rsidRPr="00954F6D">
        <w:t>пользователя</w:t>
      </w:r>
    </w:p>
    <w:p w14:paraId="3087D374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if </w:t>
      </w:r>
      <w:proofErr w:type="gramStart"/>
      <w:r w:rsidRPr="00954F6D">
        <w:rPr>
          <w:lang w:val="en-US"/>
        </w:rPr>
        <w:t>(!</w:t>
      </w:r>
      <w:proofErr w:type="spellStart"/>
      <w:r w:rsidRPr="00954F6D">
        <w:rPr>
          <w:lang w:val="en-US"/>
        </w:rPr>
        <w:t>TryGetUserId</w:t>
      </w:r>
      <w:proofErr w:type="spellEnd"/>
      <w:proofErr w:type="gramEnd"/>
      <w:r w:rsidRPr="00954F6D">
        <w:rPr>
          <w:lang w:val="en-US"/>
        </w:rPr>
        <w:t xml:space="preserve">(out var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))</w:t>
      </w:r>
    </w:p>
    <w:p w14:paraId="22730FB1" w14:textId="4189F9D1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</w:t>
      </w:r>
      <w:r w:rsidRPr="00954F6D">
        <w:t>{</w:t>
      </w:r>
    </w:p>
    <w:p w14:paraId="40054CBC" w14:textId="77777777" w:rsidR="00954F6D" w:rsidRPr="00954F6D" w:rsidRDefault="00954F6D" w:rsidP="00954F6D">
      <w:pPr>
        <w:pStyle w:val="aff0"/>
      </w:pPr>
      <w:r w:rsidRPr="00954F6D">
        <w:t xml:space="preserve">        </w:t>
      </w:r>
      <w:r w:rsidRPr="00954F6D">
        <w:rPr>
          <w:lang w:val="en-US"/>
        </w:rPr>
        <w:t>return</w:t>
      </w:r>
      <w:r w:rsidRPr="00954F6D">
        <w:t xml:space="preserve"> </w:t>
      </w:r>
      <w:proofErr w:type="gramStart"/>
      <w:r w:rsidRPr="00954F6D">
        <w:rPr>
          <w:lang w:val="en-US"/>
        </w:rPr>
        <w:t>Challenge</w:t>
      </w:r>
      <w:r w:rsidRPr="00954F6D">
        <w:t>(</w:t>
      </w:r>
      <w:proofErr w:type="gramEnd"/>
      <w:r w:rsidRPr="00954F6D">
        <w:t>);</w:t>
      </w:r>
    </w:p>
    <w:p w14:paraId="265DAA3B" w14:textId="77777777" w:rsidR="00954F6D" w:rsidRPr="00954F6D" w:rsidRDefault="00954F6D" w:rsidP="00954F6D">
      <w:pPr>
        <w:pStyle w:val="aff0"/>
      </w:pPr>
      <w:r w:rsidRPr="00954F6D">
        <w:t xml:space="preserve">    }</w:t>
      </w:r>
    </w:p>
    <w:p w14:paraId="72585C6B" w14:textId="77777777" w:rsidR="00954F6D" w:rsidRPr="00954F6D" w:rsidRDefault="00954F6D" w:rsidP="00954F6D">
      <w:pPr>
        <w:pStyle w:val="aff0"/>
      </w:pPr>
    </w:p>
    <w:p w14:paraId="42DE5D8C" w14:textId="35EA192E" w:rsidR="00954F6D" w:rsidRPr="00954F6D" w:rsidRDefault="00954F6D" w:rsidP="00954F6D">
      <w:pPr>
        <w:pStyle w:val="aff0"/>
      </w:pPr>
      <w:r w:rsidRPr="00954F6D">
        <w:t xml:space="preserve">    //Инициализация входной модели при отсутствии данных</w:t>
      </w:r>
    </w:p>
    <w:p w14:paraId="67B79441" w14:textId="77777777" w:rsidR="00954F6D" w:rsidRPr="00954F6D" w:rsidRDefault="00954F6D" w:rsidP="00954F6D">
      <w:pPr>
        <w:pStyle w:val="aff0"/>
      </w:pPr>
      <w:r w:rsidRPr="00954F6D">
        <w:t xml:space="preserve">    </w:t>
      </w:r>
      <w:r w:rsidRPr="00954F6D">
        <w:rPr>
          <w:lang w:val="en-US"/>
        </w:rPr>
        <w:t>request</w:t>
      </w:r>
      <w:r w:rsidRPr="00954F6D">
        <w:t xml:space="preserve"> ??= </w:t>
      </w:r>
      <w:proofErr w:type="gramStart"/>
      <w:r w:rsidRPr="00954F6D">
        <w:rPr>
          <w:lang w:val="en-US"/>
        </w:rPr>
        <w:t>new</w:t>
      </w:r>
      <w:r w:rsidRPr="00954F6D">
        <w:t>(</w:t>
      </w:r>
      <w:proofErr w:type="gramEnd"/>
      <w:r w:rsidRPr="00954F6D">
        <w:t>);</w:t>
      </w:r>
    </w:p>
    <w:p w14:paraId="08BF7DFF" w14:textId="77777777" w:rsidR="00954F6D" w:rsidRPr="00954F6D" w:rsidRDefault="00954F6D" w:rsidP="00954F6D">
      <w:pPr>
        <w:pStyle w:val="aff0"/>
      </w:pPr>
    </w:p>
    <w:p w14:paraId="35516732" w14:textId="77777777" w:rsidR="00954F6D" w:rsidRPr="00954F6D" w:rsidRDefault="00954F6D" w:rsidP="00954F6D">
      <w:pPr>
        <w:pStyle w:val="aff0"/>
      </w:pPr>
      <w:r w:rsidRPr="00954F6D">
        <w:t xml:space="preserve">    // Формирование параметров запроса для сервиса</w:t>
      </w:r>
    </w:p>
    <w:p w14:paraId="0EF0AE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query = new </w:t>
      </w:r>
      <w:proofErr w:type="spellStart"/>
      <w:r w:rsidRPr="00954F6D">
        <w:rPr>
          <w:lang w:val="en-US"/>
        </w:rPr>
        <w:t>AdminUserListQuery</w:t>
      </w:r>
      <w:proofErr w:type="spellEnd"/>
    </w:p>
    <w:p w14:paraId="42651257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{</w:t>
      </w:r>
    </w:p>
    <w:p w14:paraId="3A7D7982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LanguageLevelId</w:t>
      </w:r>
      <w:proofErr w:type="spellEnd"/>
      <w:r w:rsidRPr="00954F6D">
        <w:rPr>
          <w:lang w:val="en-US"/>
        </w:rPr>
        <w:t xml:space="preserve"> =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7AAB4B43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SortByNameDescending</w:t>
      </w:r>
      <w:proofErr w:type="spellEnd"/>
      <w:r w:rsidRPr="00954F6D">
        <w:rPr>
          <w:lang w:val="en-US"/>
        </w:rPr>
        <w:t xml:space="preserve"> =</w:t>
      </w:r>
    </w:p>
    <w:p w14:paraId="18733DC8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request</w:t>
      </w:r>
      <w:r w:rsidRPr="009B4C8C">
        <w:t>.</w:t>
      </w:r>
      <w:proofErr w:type="spellStart"/>
      <w:r w:rsidRPr="00954F6D">
        <w:rPr>
          <w:lang w:val="en-US"/>
        </w:rPr>
        <w:t>SortOrder</w:t>
      </w:r>
      <w:proofErr w:type="spellEnd"/>
      <w:proofErr w:type="gramEnd"/>
      <w:r w:rsidRPr="009B4C8C">
        <w:t xml:space="preserve"> == </w:t>
      </w:r>
      <w:proofErr w:type="spellStart"/>
      <w:r w:rsidRPr="00954F6D">
        <w:rPr>
          <w:lang w:val="en-US"/>
        </w:rPr>
        <w:t>UserListSortOrder</w:t>
      </w:r>
      <w:proofErr w:type="spellEnd"/>
      <w:r w:rsidRPr="009B4C8C">
        <w:t>.</w:t>
      </w:r>
      <w:proofErr w:type="spellStart"/>
      <w:r w:rsidRPr="00954F6D">
        <w:rPr>
          <w:lang w:val="en-US"/>
        </w:rPr>
        <w:t>UsernameDesc</w:t>
      </w:r>
      <w:proofErr w:type="spellEnd"/>
    </w:p>
    <w:p w14:paraId="1815DFA0" w14:textId="77777777" w:rsidR="00954F6D" w:rsidRPr="009B4C8C" w:rsidRDefault="00954F6D" w:rsidP="00954F6D">
      <w:pPr>
        <w:pStyle w:val="aff0"/>
      </w:pPr>
      <w:r w:rsidRPr="009B4C8C">
        <w:t xml:space="preserve">    };</w:t>
      </w:r>
    </w:p>
    <w:p w14:paraId="1A30B8EC" w14:textId="77777777" w:rsidR="00954F6D" w:rsidRPr="009B4C8C" w:rsidRDefault="00954F6D" w:rsidP="00954F6D">
      <w:pPr>
        <w:pStyle w:val="aff0"/>
      </w:pPr>
    </w:p>
    <w:p w14:paraId="5A32E743" w14:textId="70D4DD4A" w:rsidR="00954F6D" w:rsidRPr="00954F6D" w:rsidRDefault="00954F6D" w:rsidP="00954F6D">
      <w:pPr>
        <w:pStyle w:val="aff0"/>
      </w:pPr>
      <w:r w:rsidRPr="009B4C8C">
        <w:t xml:space="preserve">    </w:t>
      </w:r>
      <w:r w:rsidRPr="00954F6D">
        <w:t>//Получение списка пользователей по заданным параметрам</w:t>
      </w:r>
    </w:p>
    <w:p w14:paraId="6DDED1A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>var result = await _</w:t>
      </w:r>
      <w:proofErr w:type="spellStart"/>
      <w:r w:rsidRPr="00954F6D">
        <w:rPr>
          <w:lang w:val="en-US"/>
        </w:rPr>
        <w:t>adminUserService.GetUsersAsync</w:t>
      </w:r>
      <w:proofErr w:type="spellEnd"/>
      <w:r w:rsidRPr="00954F6D">
        <w:rPr>
          <w:lang w:val="en-US"/>
        </w:rPr>
        <w:t>(</w:t>
      </w:r>
    </w:p>
    <w:p w14:paraId="181DC51E" w14:textId="77777777" w:rsidR="00954F6D" w:rsidRPr="00954F6D" w:rsidRDefault="00954F6D" w:rsidP="00954F6D">
      <w:pPr>
        <w:pStyle w:val="aff0"/>
      </w:pPr>
      <w:r w:rsidRPr="00954F6D">
        <w:rPr>
          <w:lang w:val="en-US"/>
        </w:rPr>
        <w:t xml:space="preserve">        query</w:t>
      </w:r>
      <w:r w:rsidRPr="00954F6D">
        <w:t>,</w:t>
      </w:r>
    </w:p>
    <w:p w14:paraId="491FD475" w14:textId="77777777" w:rsidR="00954F6D" w:rsidRPr="00954F6D" w:rsidRDefault="00954F6D" w:rsidP="00954F6D">
      <w:pPr>
        <w:pStyle w:val="aff0"/>
      </w:pPr>
      <w:r w:rsidRPr="00954F6D">
        <w:t xml:space="preserve">        </w:t>
      </w:r>
      <w:proofErr w:type="spellStart"/>
      <w:r w:rsidRPr="00954F6D">
        <w:rPr>
          <w:lang w:val="en-US"/>
        </w:rPr>
        <w:t>cancellationToken</w:t>
      </w:r>
      <w:proofErr w:type="spellEnd"/>
      <w:r w:rsidRPr="00954F6D">
        <w:t>);</w:t>
      </w:r>
    </w:p>
    <w:p w14:paraId="65266E0F" w14:textId="77777777" w:rsidR="00954F6D" w:rsidRPr="00954F6D" w:rsidRDefault="00954F6D" w:rsidP="00954F6D">
      <w:pPr>
        <w:pStyle w:val="aff0"/>
      </w:pPr>
    </w:p>
    <w:p w14:paraId="0E592253" w14:textId="2412855E" w:rsidR="00954F6D" w:rsidRPr="00954F6D" w:rsidRDefault="00954F6D" w:rsidP="00954F6D">
      <w:pPr>
        <w:pStyle w:val="aff0"/>
      </w:pPr>
      <w:r w:rsidRPr="00954F6D">
        <w:t xml:space="preserve">    //Формирование модели представления для отображения</w:t>
      </w:r>
    </w:p>
    <w:p w14:paraId="0C867AB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t xml:space="preserve">    </w:t>
      </w:r>
      <w:r w:rsidRPr="00954F6D">
        <w:rPr>
          <w:lang w:val="en-US"/>
        </w:rPr>
        <w:t xml:space="preserve">var model = </w:t>
      </w:r>
      <w:proofErr w:type="spellStart"/>
      <w:r w:rsidRPr="00954F6D">
        <w:rPr>
          <w:lang w:val="en-US"/>
        </w:rPr>
        <w:t>AdminUserListViewModel.FromDtos</w:t>
      </w:r>
      <w:proofErr w:type="spellEnd"/>
      <w:r w:rsidRPr="00954F6D">
        <w:rPr>
          <w:lang w:val="en-US"/>
        </w:rPr>
        <w:t>(</w:t>
      </w:r>
    </w:p>
    <w:p w14:paraId="1E1E4035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result,</w:t>
      </w:r>
    </w:p>
    <w:p w14:paraId="0991EB8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request.LanguageLevelId</w:t>
      </w:r>
      <w:proofErr w:type="spellEnd"/>
      <w:proofErr w:type="gramEnd"/>
      <w:r w:rsidRPr="00954F6D">
        <w:rPr>
          <w:lang w:val="en-US"/>
        </w:rPr>
        <w:t>,</w:t>
      </w:r>
    </w:p>
    <w:p w14:paraId="3E063FD6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proofErr w:type="gramStart"/>
      <w:r w:rsidRPr="00954F6D">
        <w:rPr>
          <w:lang w:val="en-US"/>
        </w:rPr>
        <w:t>request.SortOrder</w:t>
      </w:r>
      <w:proofErr w:type="spellEnd"/>
      <w:proofErr w:type="gramEnd"/>
      <w:r w:rsidRPr="00954F6D">
        <w:rPr>
          <w:lang w:val="en-US"/>
        </w:rPr>
        <w:t>,</w:t>
      </w:r>
    </w:p>
    <w:p w14:paraId="10CBD6C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</w:t>
      </w:r>
      <w:proofErr w:type="spellStart"/>
      <w:r w:rsidRPr="00954F6D">
        <w:rPr>
          <w:lang w:val="en-US"/>
        </w:rPr>
        <w:t>currentUserId</w:t>
      </w:r>
      <w:proofErr w:type="spellEnd"/>
      <w:r w:rsidRPr="00954F6D">
        <w:rPr>
          <w:lang w:val="en-US"/>
        </w:rPr>
        <w:t>);</w:t>
      </w:r>
    </w:p>
    <w:p w14:paraId="76FA4DB4" w14:textId="77777777" w:rsidR="00954F6D" w:rsidRPr="00954F6D" w:rsidRDefault="00954F6D" w:rsidP="00954F6D">
      <w:pPr>
        <w:pStyle w:val="aff0"/>
        <w:rPr>
          <w:lang w:val="en-US"/>
        </w:rPr>
      </w:pPr>
    </w:p>
    <w:p w14:paraId="7B83D6F1" w14:textId="313A4915" w:rsidR="00954F6D" w:rsidRPr="00C67004" w:rsidRDefault="00954F6D" w:rsidP="00954F6D">
      <w:pPr>
        <w:pStyle w:val="aff0"/>
      </w:pPr>
      <w:r w:rsidRPr="00954F6D">
        <w:rPr>
          <w:lang w:val="en-US"/>
        </w:rPr>
        <w:lastRenderedPageBreak/>
        <w:t xml:space="preserve">    </w:t>
      </w:r>
      <w:r w:rsidRPr="00C67004">
        <w:t>//Возврат представления с моделью</w:t>
      </w:r>
    </w:p>
    <w:p w14:paraId="041FD167" w14:textId="77777777" w:rsidR="00954F6D" w:rsidRDefault="00954F6D" w:rsidP="00954F6D">
      <w:pPr>
        <w:pStyle w:val="aff0"/>
      </w:pPr>
      <w:r w:rsidRPr="00C67004">
        <w:t xml:space="preserve">    </w:t>
      </w:r>
      <w:r w:rsidRPr="00954F6D">
        <w:rPr>
          <w:lang w:val="en-US"/>
        </w:rPr>
        <w:t>return</w:t>
      </w:r>
      <w:r w:rsidRPr="00C67004">
        <w:t xml:space="preserve"> </w:t>
      </w:r>
      <w:r w:rsidRPr="00954F6D">
        <w:rPr>
          <w:lang w:val="en-US"/>
        </w:rPr>
        <w:t>View</w:t>
      </w:r>
      <w:r w:rsidRPr="00C67004">
        <w:t>(</w:t>
      </w:r>
      <w:r w:rsidRPr="00954F6D">
        <w:rPr>
          <w:lang w:val="en-US"/>
        </w:rPr>
        <w:t>model</w:t>
      </w:r>
      <w:r w:rsidRPr="00C67004">
        <w:t>);</w:t>
      </w:r>
    </w:p>
    <w:p w14:paraId="6A4B53CE" w14:textId="3E775C61" w:rsidR="00662132" w:rsidRPr="00662132" w:rsidRDefault="00662132" w:rsidP="00954F6D">
      <w:pPr>
        <w:pStyle w:val="aff0"/>
      </w:pPr>
      <w:r w:rsidRPr="00662132">
        <w:t>}</w:t>
      </w:r>
    </w:p>
    <w:p w14:paraId="6D85E342" w14:textId="30EBDC35" w:rsidR="00EF7DD9" w:rsidRPr="00AB3172" w:rsidRDefault="00FE06EC" w:rsidP="00FE06EC">
      <w:pPr>
        <w:pStyle w:val="2"/>
      </w:pPr>
      <w:bookmarkStart w:id="15" w:name="_Toc215922264"/>
      <w:r w:rsidRPr="00AB3172">
        <w:t>Экспорт данных</w:t>
      </w:r>
      <w:bookmarkEnd w:id="15"/>
    </w:p>
    <w:p w14:paraId="0199A3BF" w14:textId="0DC667DF" w:rsidR="00474AB6" w:rsidRPr="00AB3172" w:rsidRDefault="00CC1311" w:rsidP="00474AB6">
      <w:pPr>
        <w:pStyle w:val="a3"/>
      </w:pPr>
      <w:r w:rsidRPr="00AB3172">
        <w:t xml:space="preserve">Для реализации возможности экспорта списка слов пользователя используется библиотека </w:t>
      </w:r>
      <w:proofErr w:type="spellStart"/>
      <w:r w:rsidRPr="00AB3172">
        <w:rPr>
          <w:lang w:val="en-US"/>
        </w:rPr>
        <w:t>QuestPDF</w:t>
      </w:r>
      <w:proofErr w:type="spellEnd"/>
      <w:r w:rsidRPr="00AB3172">
        <w:t xml:space="preserve">. </w:t>
      </w:r>
      <w:r w:rsidR="002A3F37" w:rsidRPr="00AB3172">
        <w:t xml:space="preserve">Формирование структуры </w:t>
      </w:r>
      <w:r w:rsidR="002A3F37" w:rsidRPr="00AB3172">
        <w:rPr>
          <w:lang w:val="en-US"/>
        </w:rPr>
        <w:t>pdf</w:t>
      </w:r>
      <w:r w:rsidR="002A3F37" w:rsidRPr="00AB3172">
        <w:t xml:space="preserve">-документа выполняется в </w:t>
      </w:r>
      <w:r w:rsidR="005F6192" w:rsidRPr="00AB3172">
        <w:t xml:space="preserve">классе </w:t>
      </w:r>
      <w:r w:rsidR="005F6192" w:rsidRPr="00AB3172">
        <w:rPr>
          <w:lang w:val="en-US"/>
        </w:rPr>
        <w:t>W</w:t>
      </w:r>
      <w:proofErr w:type="spellStart"/>
      <w:r w:rsidR="005F6192" w:rsidRPr="00AB3172">
        <w:t>ord</w:t>
      </w:r>
      <w:r w:rsidR="005F6192" w:rsidRPr="00AB3172">
        <w:rPr>
          <w:lang w:val="en-US"/>
        </w:rPr>
        <w:t>ListPdfDocument</w:t>
      </w:r>
      <w:proofErr w:type="spellEnd"/>
      <w:r w:rsidR="005F6192" w:rsidRPr="00AB3172">
        <w:t xml:space="preserve"> метод</w:t>
      </w:r>
      <w:r w:rsidR="002A3F37" w:rsidRPr="00AB3172">
        <w:t>ом</w:t>
      </w:r>
      <w:r w:rsidR="005F6192" w:rsidRPr="00AB3172">
        <w:t xml:space="preserve"> </w:t>
      </w:r>
      <w:r w:rsidR="005F6192" w:rsidRPr="00AB3172">
        <w:rPr>
          <w:lang w:val="en-US"/>
        </w:rPr>
        <w:t>Compose</w:t>
      </w:r>
      <w:r w:rsidR="005F7540">
        <w:t xml:space="preserve"> (</w:t>
      </w:r>
      <w:r w:rsidR="005F6192" w:rsidRPr="00AB3172">
        <w:t xml:space="preserve">представлен листингом </w:t>
      </w:r>
      <w:r w:rsidR="007652AB">
        <w:t>7</w:t>
      </w:r>
      <w:r w:rsidR="005F7540">
        <w:t>)</w:t>
      </w:r>
      <w:r w:rsidR="005F6192" w:rsidRPr="00AB3172">
        <w:t xml:space="preserve">. Получение слов из БД и </w:t>
      </w:r>
      <w:r w:rsidR="005F7540">
        <w:t>выполнение</w:t>
      </w:r>
      <w:r w:rsidR="002A3F37" w:rsidRPr="00AB3172">
        <w:t xml:space="preserve"> экспорта </w:t>
      </w:r>
      <w:r w:rsidR="005F6192" w:rsidRPr="00AB3172">
        <w:t xml:space="preserve">реализовано в классе </w:t>
      </w:r>
      <w:proofErr w:type="spellStart"/>
      <w:r w:rsidR="005F6192" w:rsidRPr="00AB3172">
        <w:rPr>
          <w:lang w:val="en-US"/>
        </w:rPr>
        <w:t>UserDictionaryExportService</w:t>
      </w:r>
      <w:proofErr w:type="spellEnd"/>
      <w:r w:rsidR="005F6192" w:rsidRPr="00AB3172">
        <w:t xml:space="preserve"> в методе </w:t>
      </w:r>
      <w:proofErr w:type="spellStart"/>
      <w:r w:rsidR="005F6192" w:rsidRPr="00AB3172">
        <w:rPr>
          <w:lang w:val="en-US"/>
        </w:rPr>
        <w:t>ExportLearnedWordsToPdfAsync</w:t>
      </w:r>
      <w:proofErr w:type="spellEnd"/>
      <w:r w:rsidR="005F7540">
        <w:t xml:space="preserve"> (представлен</w:t>
      </w:r>
      <w:r w:rsidR="005F6192" w:rsidRPr="00AB3172">
        <w:t xml:space="preserve"> листингом </w:t>
      </w:r>
      <w:r w:rsidR="007652AB">
        <w:t>8</w:t>
      </w:r>
      <w:r w:rsidR="005F7540">
        <w:t>)</w:t>
      </w:r>
      <w:r w:rsidR="005F6192" w:rsidRPr="00AB3172">
        <w:t>.</w:t>
      </w:r>
    </w:p>
    <w:p w14:paraId="5CEBE179" w14:textId="153BCA08" w:rsidR="00CC1311" w:rsidRPr="00AB3172" w:rsidRDefault="00CC1311" w:rsidP="00CC1311">
      <w:pPr>
        <w:pStyle w:val="aff2"/>
      </w:pPr>
      <w:r w:rsidRPr="00AB3172">
        <w:t xml:space="preserve">Листинг </w:t>
      </w:r>
      <w:r w:rsidR="007652AB">
        <w:t>7</w:t>
      </w:r>
      <w:r w:rsidRPr="00AB3172">
        <w:t xml:space="preserve"> – </w:t>
      </w:r>
      <w:r w:rsidR="00AB3172" w:rsidRPr="00AB3172">
        <w:t>Код м</w:t>
      </w:r>
      <w:r w:rsidRPr="00AB3172">
        <w:t>етод</w:t>
      </w:r>
      <w:r w:rsidR="00AB3172" w:rsidRPr="00AB3172">
        <w:t>а</w:t>
      </w:r>
      <w:r w:rsidRPr="00AB3172">
        <w:t xml:space="preserve"> формирования </w:t>
      </w:r>
      <w:r w:rsidRPr="00AB3172">
        <w:rPr>
          <w:lang w:val="en-US"/>
        </w:rPr>
        <w:t>pdf</w:t>
      </w:r>
      <w:r w:rsidRPr="00AB3172">
        <w:t>-файла</w:t>
      </w:r>
    </w:p>
    <w:p w14:paraId="63E6AA30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public void </w:t>
      </w:r>
      <w:proofErr w:type="gramStart"/>
      <w:r w:rsidRPr="00954F6D">
        <w:rPr>
          <w:lang w:val="en-US"/>
        </w:rPr>
        <w:t>Compose(</w:t>
      </w:r>
      <w:proofErr w:type="spellStart"/>
      <w:proofErr w:type="gramEnd"/>
      <w:r w:rsidRPr="00954F6D">
        <w:rPr>
          <w:lang w:val="en-US"/>
        </w:rPr>
        <w:t>IDocumentContainer</w:t>
      </w:r>
      <w:proofErr w:type="spellEnd"/>
      <w:r w:rsidRPr="00954F6D">
        <w:rPr>
          <w:lang w:val="en-US"/>
        </w:rPr>
        <w:t xml:space="preserve"> container)</w:t>
      </w:r>
    </w:p>
    <w:p w14:paraId="231BE64E" w14:textId="77777777" w:rsidR="00954F6D" w:rsidRDefault="00954F6D" w:rsidP="00954F6D">
      <w:pPr>
        <w:pStyle w:val="aff0"/>
      </w:pPr>
      <w:r>
        <w:t>{</w:t>
      </w:r>
    </w:p>
    <w:p w14:paraId="005F0346" w14:textId="77777777" w:rsidR="00954F6D" w:rsidRDefault="00954F6D" w:rsidP="00954F6D">
      <w:pPr>
        <w:pStyle w:val="aff0"/>
      </w:pPr>
      <w:r>
        <w:t xml:space="preserve">    </w:t>
      </w:r>
      <w:proofErr w:type="spellStart"/>
      <w:proofErr w:type="gramStart"/>
      <w:r>
        <w:t>container.Page</w:t>
      </w:r>
      <w:proofErr w:type="spellEnd"/>
      <w:proofErr w:type="gramEnd"/>
      <w:r>
        <w:t>(</w:t>
      </w:r>
      <w:proofErr w:type="spellStart"/>
      <w:r>
        <w:t>page</w:t>
      </w:r>
      <w:proofErr w:type="spellEnd"/>
      <w:r>
        <w:t xml:space="preserve"> =&gt;</w:t>
      </w:r>
    </w:p>
    <w:p w14:paraId="580D4C1A" w14:textId="77777777" w:rsidR="00954F6D" w:rsidRDefault="00954F6D" w:rsidP="00954F6D">
      <w:pPr>
        <w:pStyle w:val="aff0"/>
      </w:pPr>
      <w:r>
        <w:t xml:space="preserve">    {</w:t>
      </w:r>
    </w:p>
    <w:p w14:paraId="46030F3B" w14:textId="7E6C149C" w:rsidR="00954F6D" w:rsidRDefault="00954F6D" w:rsidP="00954F6D">
      <w:pPr>
        <w:pStyle w:val="aff0"/>
      </w:pPr>
      <w:r>
        <w:t xml:space="preserve">        </w:t>
      </w:r>
      <w:r w:rsidRPr="00954F6D">
        <w:t>//Настройка отступов страницы</w:t>
      </w:r>
    </w:p>
    <w:p w14:paraId="13D7824C" w14:textId="463A4F5A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page.Margin</w:t>
      </w:r>
      <w:proofErr w:type="spellEnd"/>
      <w:proofErr w:type="gramEnd"/>
      <w:r>
        <w:t>(40);</w:t>
      </w:r>
    </w:p>
    <w:p w14:paraId="4DAE55A8" w14:textId="77777777" w:rsidR="00954F6D" w:rsidRDefault="00954F6D" w:rsidP="00954F6D">
      <w:pPr>
        <w:pStyle w:val="aff0"/>
      </w:pPr>
    </w:p>
    <w:p w14:paraId="3418E2C7" w14:textId="135F9E22" w:rsidR="00954F6D" w:rsidRDefault="00954F6D" w:rsidP="00954F6D">
      <w:pPr>
        <w:pStyle w:val="aff0"/>
      </w:pPr>
      <w:r>
        <w:t xml:space="preserve">        //Формирование заголовка страницы</w:t>
      </w:r>
    </w:p>
    <w:p w14:paraId="39C0B07A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074D04">
        <w:rPr>
          <w:lang w:val="en-US"/>
        </w:rPr>
        <w:t>page</w:t>
      </w:r>
      <w:r w:rsidRPr="009B4C8C">
        <w:rPr>
          <w:lang w:val="en-US"/>
        </w:rPr>
        <w:t>.</w:t>
      </w:r>
      <w:r w:rsidRPr="00074D04">
        <w:rPr>
          <w:lang w:val="en-US"/>
        </w:rPr>
        <w:t>Header</w:t>
      </w:r>
      <w:proofErr w:type="spellEnd"/>
      <w:proofErr w:type="gramEnd"/>
      <w:r w:rsidRPr="009B4C8C">
        <w:rPr>
          <w:lang w:val="en-US"/>
        </w:rPr>
        <w:t>()</w:t>
      </w:r>
    </w:p>
    <w:p w14:paraId="303F1D66" w14:textId="77777777" w:rsidR="00954F6D" w:rsidRPr="00954F6D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54F6D">
        <w:rPr>
          <w:lang w:val="en-US"/>
        </w:rPr>
        <w:t>.Text</w:t>
      </w:r>
      <w:proofErr w:type="gramEnd"/>
      <w:r w:rsidRPr="00954F6D">
        <w:rPr>
          <w:lang w:val="en-US"/>
        </w:rPr>
        <w:t>("</w:t>
      </w:r>
      <w:r>
        <w:t>Список</w:t>
      </w:r>
      <w:r w:rsidRPr="00954F6D">
        <w:rPr>
          <w:lang w:val="en-US"/>
        </w:rPr>
        <w:t xml:space="preserve"> </w:t>
      </w:r>
      <w:r>
        <w:t>слов</w:t>
      </w:r>
      <w:r w:rsidRPr="00954F6D">
        <w:rPr>
          <w:lang w:val="en-US"/>
        </w:rPr>
        <w:t>")</w:t>
      </w:r>
    </w:p>
    <w:p w14:paraId="0057AD2C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FontSize</w:t>
      </w:r>
      <w:proofErr w:type="spellEnd"/>
      <w:proofErr w:type="gramEnd"/>
      <w:r w:rsidRPr="009B4C8C">
        <w:t>(20)</w:t>
      </w:r>
    </w:p>
    <w:p w14:paraId="3E9B1FAA" w14:textId="77777777" w:rsidR="00954F6D" w:rsidRPr="009B4C8C" w:rsidRDefault="00954F6D" w:rsidP="00954F6D">
      <w:pPr>
        <w:pStyle w:val="aff0"/>
      </w:pPr>
      <w:r w:rsidRPr="009B4C8C">
        <w:t xml:space="preserve">            </w:t>
      </w:r>
      <w:proofErr w:type="gramStart"/>
      <w:r w:rsidRPr="009B4C8C">
        <w:t>.</w:t>
      </w:r>
      <w:proofErr w:type="spellStart"/>
      <w:r w:rsidRPr="00954F6D">
        <w:rPr>
          <w:lang w:val="en-US"/>
        </w:rPr>
        <w:t>SemiBold</w:t>
      </w:r>
      <w:proofErr w:type="spellEnd"/>
      <w:proofErr w:type="gramEnd"/>
      <w:r w:rsidRPr="009B4C8C">
        <w:t>()</w:t>
      </w:r>
    </w:p>
    <w:p w14:paraId="601A9CD1" w14:textId="77777777" w:rsidR="00954F6D" w:rsidRDefault="00954F6D" w:rsidP="00954F6D">
      <w:pPr>
        <w:pStyle w:val="aff0"/>
      </w:pPr>
      <w:r w:rsidRPr="009B4C8C">
        <w:t xml:space="preserve">            </w:t>
      </w:r>
      <w:proofErr w:type="gramStart"/>
      <w:r>
        <w:t>.</w:t>
      </w:r>
      <w:proofErr w:type="spellStart"/>
      <w:r>
        <w:t>AlignCenter</w:t>
      </w:r>
      <w:proofErr w:type="spellEnd"/>
      <w:proofErr w:type="gramEnd"/>
      <w:r>
        <w:t>();</w:t>
      </w:r>
    </w:p>
    <w:p w14:paraId="77FEE0E7" w14:textId="77777777" w:rsidR="00954F6D" w:rsidRDefault="00954F6D" w:rsidP="00954F6D">
      <w:pPr>
        <w:pStyle w:val="aff0"/>
      </w:pPr>
    </w:p>
    <w:p w14:paraId="0806FC1A" w14:textId="564242C3" w:rsidR="00954F6D" w:rsidRDefault="00954F6D" w:rsidP="00954F6D">
      <w:pPr>
        <w:pStyle w:val="aff0"/>
      </w:pPr>
      <w:r>
        <w:t xml:space="preserve">        //Формирование основной области документа</w:t>
      </w:r>
    </w:p>
    <w:p w14:paraId="0F02206E" w14:textId="77777777" w:rsidR="00954F6D" w:rsidRDefault="00954F6D" w:rsidP="00954F6D">
      <w:pPr>
        <w:pStyle w:val="aff0"/>
      </w:pPr>
      <w:r>
        <w:t xml:space="preserve">        </w:t>
      </w:r>
      <w:proofErr w:type="spellStart"/>
      <w:proofErr w:type="gramStart"/>
      <w:r>
        <w:t>page.Content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Column</w:t>
      </w:r>
      <w:proofErr w:type="spellEnd"/>
      <w:proofErr w:type="gramEnd"/>
      <w:r>
        <w:t>(</w:t>
      </w:r>
      <w:proofErr w:type="spellStart"/>
      <w:r>
        <w:t>col</w:t>
      </w:r>
      <w:proofErr w:type="spellEnd"/>
      <w:r>
        <w:t xml:space="preserve"> =&gt;</w:t>
      </w:r>
    </w:p>
    <w:p w14:paraId="5FA2CB2A" w14:textId="77777777" w:rsidR="00954F6D" w:rsidRDefault="00954F6D" w:rsidP="00954F6D">
      <w:pPr>
        <w:pStyle w:val="aff0"/>
      </w:pPr>
      <w:r>
        <w:t xml:space="preserve">        {</w:t>
      </w:r>
    </w:p>
    <w:p w14:paraId="0358F4BC" w14:textId="47080676" w:rsidR="00954F6D" w:rsidRDefault="00954F6D" w:rsidP="00954F6D">
      <w:pPr>
        <w:pStyle w:val="aff0"/>
      </w:pPr>
      <w:r>
        <w:t xml:space="preserve">            //Настройка интервалов между элементами</w:t>
      </w:r>
    </w:p>
    <w:p w14:paraId="06B1880C" w14:textId="77777777" w:rsidR="00954F6D" w:rsidRDefault="00954F6D" w:rsidP="00954F6D">
      <w:pPr>
        <w:pStyle w:val="aff0"/>
      </w:pPr>
      <w:r>
        <w:t xml:space="preserve">            </w:t>
      </w:r>
      <w:proofErr w:type="spellStart"/>
      <w:proofErr w:type="gramStart"/>
      <w:r>
        <w:t>col.Spacing</w:t>
      </w:r>
      <w:proofErr w:type="spellEnd"/>
      <w:proofErr w:type="gramEnd"/>
      <w:r>
        <w:t>(5);</w:t>
      </w:r>
    </w:p>
    <w:p w14:paraId="63BCED3A" w14:textId="77777777" w:rsidR="00954F6D" w:rsidRDefault="00954F6D" w:rsidP="00954F6D">
      <w:pPr>
        <w:pStyle w:val="aff0"/>
      </w:pPr>
    </w:p>
    <w:p w14:paraId="61E5C51A" w14:textId="19ECAB9F" w:rsidR="00954F6D" w:rsidRDefault="00954F6D" w:rsidP="00954F6D">
      <w:pPr>
        <w:pStyle w:val="aff0"/>
      </w:pPr>
      <w:r>
        <w:t xml:space="preserve">            //Обработка пустого набора данных</w:t>
      </w:r>
    </w:p>
    <w:p w14:paraId="46C75A06" w14:textId="77777777" w:rsidR="00954F6D" w:rsidRDefault="00954F6D" w:rsidP="00954F6D">
      <w:pPr>
        <w:pStyle w:val="aff0"/>
      </w:pPr>
      <w:r>
        <w:t xml:space="preserve">            </w:t>
      </w:r>
      <w:proofErr w:type="spellStart"/>
      <w:r>
        <w:t>if</w:t>
      </w:r>
      <w:proofErr w:type="spellEnd"/>
      <w:r>
        <w:t xml:space="preserve"> (_</w:t>
      </w:r>
      <w:proofErr w:type="spellStart"/>
      <w:proofErr w:type="gramStart"/>
      <w:r>
        <w:t>items.Count</w:t>
      </w:r>
      <w:proofErr w:type="spellEnd"/>
      <w:proofErr w:type="gramEnd"/>
      <w:r>
        <w:t xml:space="preserve"> == 0)</w:t>
      </w:r>
    </w:p>
    <w:p w14:paraId="68D58160" w14:textId="77777777" w:rsidR="00954F6D" w:rsidRDefault="00954F6D" w:rsidP="00954F6D">
      <w:pPr>
        <w:pStyle w:val="aff0"/>
      </w:pPr>
      <w:r>
        <w:t xml:space="preserve">            {</w:t>
      </w:r>
    </w:p>
    <w:p w14:paraId="61D140FA" w14:textId="77777777" w:rsidR="00954F6D" w:rsidRDefault="00954F6D" w:rsidP="00954F6D">
      <w:pPr>
        <w:pStyle w:val="aff0"/>
      </w:pPr>
      <w:r>
        <w:t xml:space="preserve">                </w:t>
      </w:r>
      <w:proofErr w:type="spellStart"/>
      <w:proofErr w:type="gramStart"/>
      <w:r>
        <w:t>col.Item</w:t>
      </w:r>
      <w:proofErr w:type="spellEnd"/>
      <w:proofErr w:type="gramEnd"/>
      <w:r>
        <w:t>(</w:t>
      </w:r>
      <w:proofErr w:type="gramStart"/>
      <w:r>
        <w:t>).Text</w:t>
      </w:r>
      <w:proofErr w:type="gramEnd"/>
      <w:r>
        <w:t>("Нет слов для экспорта.")</w:t>
      </w:r>
    </w:p>
    <w:p w14:paraId="33B68F63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    </w:t>
      </w:r>
      <w:proofErr w:type="gramStart"/>
      <w:r w:rsidRPr="00C67004">
        <w:rPr>
          <w:lang w:val="en-US"/>
        </w:rPr>
        <w:t>.</w:t>
      </w:r>
      <w:proofErr w:type="spellStart"/>
      <w:r w:rsidRPr="00C67004">
        <w:rPr>
          <w:lang w:val="en-US"/>
        </w:rPr>
        <w:t>FontSize</w:t>
      </w:r>
      <w:proofErr w:type="spellEnd"/>
      <w:proofErr w:type="gramEnd"/>
      <w:r w:rsidRPr="00C67004">
        <w:rPr>
          <w:lang w:val="en-US"/>
        </w:rPr>
        <w:t>(12);</w:t>
      </w:r>
    </w:p>
    <w:p w14:paraId="7DA7974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return;</w:t>
      </w:r>
    </w:p>
    <w:p w14:paraId="2162DE6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}</w:t>
      </w:r>
    </w:p>
    <w:p w14:paraId="68FBC374" w14:textId="77777777" w:rsidR="00954F6D" w:rsidRPr="00C67004" w:rsidRDefault="00954F6D" w:rsidP="00954F6D">
      <w:pPr>
        <w:pStyle w:val="aff0"/>
        <w:rPr>
          <w:lang w:val="en-US"/>
        </w:rPr>
      </w:pPr>
    </w:p>
    <w:p w14:paraId="1D861A66" w14:textId="2780A291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//</w:t>
      </w:r>
      <w:r>
        <w:t>Формирование</w:t>
      </w:r>
      <w:r w:rsidRPr="00C67004">
        <w:rPr>
          <w:lang w:val="en-US"/>
        </w:rPr>
        <w:t xml:space="preserve"> </w:t>
      </w:r>
      <w:r>
        <w:t>элементов</w:t>
      </w:r>
      <w:r w:rsidRPr="00C67004">
        <w:rPr>
          <w:lang w:val="en-US"/>
        </w:rPr>
        <w:t xml:space="preserve"> </w:t>
      </w:r>
      <w:r>
        <w:t>списка</w:t>
      </w:r>
    </w:p>
    <w:p w14:paraId="3CAF8C0D" w14:textId="77777777" w:rsidR="00954F6D" w:rsidRPr="00954F6D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lastRenderedPageBreak/>
        <w:t xml:space="preserve">            </w:t>
      </w:r>
      <w:r w:rsidRPr="00954F6D">
        <w:rPr>
          <w:lang w:val="en-US"/>
        </w:rPr>
        <w:t>foreach (var item in _items)</w:t>
      </w:r>
    </w:p>
    <w:p w14:paraId="359CB620" w14:textId="77777777" w:rsidR="00954F6D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</w:t>
      </w:r>
      <w:r w:rsidRPr="00C67004">
        <w:rPr>
          <w:lang w:val="en-US"/>
        </w:rPr>
        <w:t>{</w:t>
      </w:r>
    </w:p>
    <w:p w14:paraId="5803B693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proofErr w:type="gramStart"/>
      <w:r w:rsidRPr="00C67004">
        <w:rPr>
          <w:lang w:val="en-US"/>
        </w:rPr>
        <w:t>col.Item</w:t>
      </w:r>
      <w:proofErr w:type="spellEnd"/>
      <w:proofErr w:type="gramEnd"/>
      <w:r w:rsidRPr="00C67004">
        <w:rPr>
          <w:lang w:val="en-US"/>
        </w:rPr>
        <w:t>(</w:t>
      </w:r>
      <w:proofErr w:type="gramStart"/>
      <w:r w:rsidRPr="00C67004">
        <w:rPr>
          <w:lang w:val="en-US"/>
        </w:rPr>
        <w:t>).Text</w:t>
      </w:r>
      <w:proofErr w:type="gramEnd"/>
      <w:r w:rsidRPr="00C67004">
        <w:rPr>
          <w:lang w:val="en-US"/>
        </w:rPr>
        <w:t>(text =&gt;</w:t>
      </w:r>
    </w:p>
    <w:p w14:paraId="4991BB1D" w14:textId="78504871" w:rsidR="00954F6D" w:rsidRPr="00C67004" w:rsidRDefault="00954F6D" w:rsidP="000039BB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{</w:t>
      </w:r>
    </w:p>
    <w:p w14:paraId="76C4220C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r w:rsidRPr="00954F6D">
        <w:rPr>
          <w:lang w:val="en-US"/>
        </w:rPr>
        <w:t xml:space="preserve">var </w:t>
      </w:r>
      <w:proofErr w:type="spellStart"/>
      <w:r w:rsidRPr="00954F6D">
        <w:rPr>
          <w:lang w:val="en-US"/>
        </w:rPr>
        <w:t>wordPart</w:t>
      </w:r>
      <w:proofErr w:type="spellEnd"/>
      <w:r w:rsidRPr="00954F6D">
        <w:rPr>
          <w:lang w:val="en-US"/>
        </w:rPr>
        <w:t xml:space="preserve"> = </w:t>
      </w:r>
      <w:proofErr w:type="gramStart"/>
      <w:r w:rsidRPr="00954F6D">
        <w:rPr>
          <w:lang w:val="en-US"/>
        </w:rPr>
        <w:t>item.Word</w:t>
      </w:r>
      <w:proofErr w:type="gramEnd"/>
      <w:r w:rsidRPr="00954F6D">
        <w:rPr>
          <w:lang w:val="en-US"/>
        </w:rPr>
        <w:t>;</w:t>
      </w:r>
    </w:p>
    <w:p w14:paraId="7CE4C74C" w14:textId="77777777" w:rsidR="000039BB" w:rsidRPr="000039BB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transPart =</w:t>
      </w:r>
    </w:p>
    <w:p w14:paraId="161E0E3B" w14:textId="674DF415" w:rsidR="000039BB" w:rsidRPr="00C67004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</w:t>
      </w:r>
      <w:proofErr w:type="spellStart"/>
      <w:proofErr w:type="gramStart"/>
      <w:r w:rsidR="00954F6D" w:rsidRPr="00954F6D">
        <w:rPr>
          <w:lang w:val="en-US"/>
        </w:rPr>
        <w:t>string.IsNullOrWhiteSpace</w:t>
      </w:r>
      <w:proofErr w:type="spellEnd"/>
      <w:proofErr w:type="gramEnd"/>
      <w:r w:rsidR="00954F6D" w:rsidRPr="00954F6D">
        <w:rPr>
          <w:lang w:val="en-US"/>
        </w:rPr>
        <w:t>(</w:t>
      </w:r>
    </w:p>
    <w:p w14:paraId="5D5B1062" w14:textId="6050E0B8" w:rsidR="00954F6D" w:rsidRPr="00954F6D" w:rsidRDefault="000039BB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            </w:t>
      </w:r>
      <w:proofErr w:type="spellStart"/>
      <w:proofErr w:type="gramStart"/>
      <w:r w:rsidR="00954F6D" w:rsidRPr="00954F6D">
        <w:rPr>
          <w:lang w:val="en-US"/>
        </w:rPr>
        <w:t>item.Transcription</w:t>
      </w:r>
      <w:proofErr w:type="spellEnd"/>
      <w:proofErr w:type="gramEnd"/>
      <w:r w:rsidR="00954F6D" w:rsidRPr="00954F6D">
        <w:rPr>
          <w:lang w:val="en-US"/>
        </w:rPr>
        <w:t>)</w:t>
      </w:r>
    </w:p>
    <w:p w14:paraId="09905A58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? null</w:t>
      </w:r>
    </w:p>
    <w:p w14:paraId="01E6942D" w14:textId="77777777" w:rsidR="00954F6D" w:rsidRPr="00954F6D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    : $" [{</w:t>
      </w:r>
      <w:proofErr w:type="spellStart"/>
      <w:proofErr w:type="gramStart"/>
      <w:r w:rsidRPr="00954F6D">
        <w:rPr>
          <w:lang w:val="en-US"/>
        </w:rPr>
        <w:t>item.Transcription</w:t>
      </w:r>
      <w:proofErr w:type="spellEnd"/>
      <w:proofErr w:type="gramEnd"/>
      <w:r w:rsidRPr="00954F6D">
        <w:rPr>
          <w:lang w:val="en-US"/>
        </w:rPr>
        <w:t>}]";</w:t>
      </w:r>
    </w:p>
    <w:p w14:paraId="4DD38DCC" w14:textId="77777777" w:rsidR="000039BB" w:rsidRPr="00C67004" w:rsidRDefault="00954F6D" w:rsidP="00954F6D">
      <w:pPr>
        <w:pStyle w:val="aff0"/>
        <w:rPr>
          <w:lang w:val="en-US"/>
        </w:rPr>
      </w:pPr>
      <w:r w:rsidRPr="00954F6D">
        <w:rPr>
          <w:lang w:val="en-US"/>
        </w:rPr>
        <w:t xml:space="preserve">                    var translationPart = </w:t>
      </w:r>
    </w:p>
    <w:p w14:paraId="05CF2A4A" w14:textId="6A20A41C" w:rsidR="00954F6D" w:rsidRPr="00954F6D" w:rsidRDefault="000039BB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</w:t>
      </w:r>
      <w:r w:rsidRPr="00C67004">
        <w:rPr>
          <w:lang w:val="en-US"/>
        </w:rPr>
        <w:t xml:space="preserve">                       </w:t>
      </w:r>
      <w:r w:rsidR="00954F6D" w:rsidRPr="00954F6D">
        <w:rPr>
          <w:lang w:val="en-US"/>
        </w:rPr>
        <w:t>$" {</w:t>
      </w:r>
      <w:proofErr w:type="spellStart"/>
      <w:proofErr w:type="gramStart"/>
      <w:r w:rsidR="00954F6D" w:rsidRPr="00954F6D">
        <w:rPr>
          <w:lang w:val="en-US"/>
        </w:rPr>
        <w:t>item.Translation</w:t>
      </w:r>
      <w:proofErr w:type="spellEnd"/>
      <w:proofErr w:type="gramEnd"/>
      <w:r w:rsidR="00954F6D" w:rsidRPr="00954F6D">
        <w:rPr>
          <w:lang w:val="en-US"/>
        </w:rPr>
        <w:t>}";</w:t>
      </w:r>
    </w:p>
    <w:p w14:paraId="1DB8FDEF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</w:t>
      </w:r>
      <w:proofErr w:type="spellStart"/>
      <w:proofErr w:type="gramStart"/>
      <w:r w:rsidRPr="000039BB">
        <w:rPr>
          <w:lang w:val="en-US"/>
        </w:rPr>
        <w:t>text.Span</w:t>
      </w:r>
      <w:proofErr w:type="spellEnd"/>
      <w:proofErr w:type="gramEnd"/>
      <w:r w:rsidRPr="000039BB">
        <w:rPr>
          <w:lang w:val="en-US"/>
        </w:rPr>
        <w:t>(</w:t>
      </w:r>
      <w:proofErr w:type="spellStart"/>
      <w:r w:rsidRPr="000039BB">
        <w:rPr>
          <w:lang w:val="en-US"/>
        </w:rPr>
        <w:t>wordPart</w:t>
      </w:r>
      <w:proofErr w:type="spellEnd"/>
      <w:proofErr w:type="gramStart"/>
      <w:r w:rsidRPr="000039BB">
        <w:rPr>
          <w:lang w:val="en-US"/>
        </w:rPr>
        <w:t>).</w:t>
      </w:r>
      <w:proofErr w:type="spellStart"/>
      <w:r w:rsidRPr="000039BB">
        <w:rPr>
          <w:lang w:val="en-US"/>
        </w:rPr>
        <w:t>SemiBold</w:t>
      </w:r>
      <w:proofErr w:type="spellEnd"/>
      <w:proofErr w:type="gramEnd"/>
      <w:r w:rsidRPr="000039BB">
        <w:rPr>
          <w:lang w:val="en-US"/>
        </w:rPr>
        <w:t>();</w:t>
      </w:r>
    </w:p>
    <w:p w14:paraId="50584FC1" w14:textId="77777777" w:rsidR="00954F6D" w:rsidRPr="000039BB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if (</w:t>
      </w:r>
      <w:proofErr w:type="spellStart"/>
      <w:proofErr w:type="gramStart"/>
      <w:r w:rsidRPr="000039BB">
        <w:rPr>
          <w:lang w:val="en-US"/>
        </w:rPr>
        <w:t>transPart</w:t>
      </w:r>
      <w:proofErr w:type="spellEnd"/>
      <w:r w:rsidRPr="000039BB">
        <w:rPr>
          <w:lang w:val="en-US"/>
        </w:rPr>
        <w:t xml:space="preserve"> !</w:t>
      </w:r>
      <w:proofErr w:type="gramEnd"/>
      <w:r w:rsidRPr="000039BB">
        <w:rPr>
          <w:lang w:val="en-US"/>
        </w:rPr>
        <w:t>= null)</w:t>
      </w:r>
    </w:p>
    <w:p w14:paraId="66F88071" w14:textId="77777777" w:rsidR="00954F6D" w:rsidRPr="00954F6D" w:rsidRDefault="00954F6D" w:rsidP="00954F6D">
      <w:pPr>
        <w:pStyle w:val="aff0"/>
        <w:rPr>
          <w:lang w:val="en-US"/>
        </w:rPr>
      </w:pPr>
      <w:r w:rsidRPr="000039BB">
        <w:rPr>
          <w:lang w:val="en-US"/>
        </w:rPr>
        <w:t xml:space="preserve">                        </w:t>
      </w:r>
      <w:proofErr w:type="spellStart"/>
      <w:proofErr w:type="gramStart"/>
      <w:r w:rsidRPr="00954F6D">
        <w:rPr>
          <w:lang w:val="en-US"/>
        </w:rPr>
        <w:t>text.Span</w:t>
      </w:r>
      <w:proofErr w:type="spellEnd"/>
      <w:proofErr w:type="gramEnd"/>
      <w:r w:rsidRPr="00954F6D">
        <w:rPr>
          <w:lang w:val="en-US"/>
        </w:rPr>
        <w:t>(</w:t>
      </w:r>
      <w:proofErr w:type="spellStart"/>
      <w:r w:rsidRPr="00954F6D">
        <w:rPr>
          <w:lang w:val="en-US"/>
        </w:rPr>
        <w:t>transPart</w:t>
      </w:r>
      <w:proofErr w:type="spellEnd"/>
      <w:proofErr w:type="gramStart"/>
      <w:r w:rsidRPr="00954F6D">
        <w:rPr>
          <w:lang w:val="en-US"/>
        </w:rPr>
        <w:t>).Italic</w:t>
      </w:r>
      <w:proofErr w:type="gramEnd"/>
      <w:r w:rsidRPr="00954F6D">
        <w:rPr>
          <w:lang w:val="en-US"/>
        </w:rPr>
        <w:t>();</w:t>
      </w:r>
    </w:p>
    <w:p w14:paraId="62718CA4" w14:textId="77777777" w:rsidR="00954F6D" w:rsidRPr="009B4C8C" w:rsidRDefault="00954F6D" w:rsidP="00954F6D">
      <w:pPr>
        <w:pStyle w:val="aff0"/>
      </w:pPr>
      <w:r w:rsidRPr="00954F6D">
        <w:rPr>
          <w:lang w:val="en-US"/>
        </w:rPr>
        <w:t xml:space="preserve">                    </w:t>
      </w:r>
      <w:proofErr w:type="gramStart"/>
      <w:r w:rsidRPr="00C67004">
        <w:rPr>
          <w:lang w:val="en-US"/>
        </w:rPr>
        <w:t>text</w:t>
      </w:r>
      <w:r w:rsidRPr="009B4C8C">
        <w:t>.</w:t>
      </w:r>
      <w:r w:rsidRPr="00C67004">
        <w:rPr>
          <w:lang w:val="en-US"/>
        </w:rPr>
        <w:t>Span</w:t>
      </w:r>
      <w:proofErr w:type="gramEnd"/>
      <w:r w:rsidRPr="009B4C8C">
        <w:t>(</w:t>
      </w:r>
      <w:proofErr w:type="spellStart"/>
      <w:r w:rsidRPr="00C67004">
        <w:rPr>
          <w:lang w:val="en-US"/>
        </w:rPr>
        <w:t>translationPart</w:t>
      </w:r>
      <w:proofErr w:type="spellEnd"/>
      <w:r w:rsidRPr="009B4C8C">
        <w:t>);</w:t>
      </w:r>
    </w:p>
    <w:p w14:paraId="392D5ACD" w14:textId="77777777" w:rsidR="00954F6D" w:rsidRDefault="00954F6D" w:rsidP="00954F6D">
      <w:pPr>
        <w:pStyle w:val="aff0"/>
      </w:pPr>
      <w:r w:rsidRPr="009B4C8C">
        <w:t xml:space="preserve">                </w:t>
      </w:r>
      <w:r>
        <w:t>});</w:t>
      </w:r>
    </w:p>
    <w:p w14:paraId="1C01418B" w14:textId="77777777" w:rsidR="00954F6D" w:rsidRDefault="00954F6D" w:rsidP="00954F6D">
      <w:pPr>
        <w:pStyle w:val="aff0"/>
      </w:pPr>
      <w:r>
        <w:t xml:space="preserve">            }</w:t>
      </w:r>
    </w:p>
    <w:p w14:paraId="773C2784" w14:textId="77777777" w:rsidR="00954F6D" w:rsidRDefault="00954F6D" w:rsidP="00954F6D">
      <w:pPr>
        <w:pStyle w:val="aff0"/>
      </w:pPr>
      <w:r>
        <w:t xml:space="preserve">        });</w:t>
      </w:r>
    </w:p>
    <w:p w14:paraId="59C4F1BB" w14:textId="77777777" w:rsidR="00954F6D" w:rsidRDefault="00954F6D" w:rsidP="00954F6D">
      <w:pPr>
        <w:pStyle w:val="aff0"/>
      </w:pPr>
    </w:p>
    <w:p w14:paraId="737A79A8" w14:textId="7C95587D" w:rsidR="00954F6D" w:rsidRDefault="00954F6D" w:rsidP="00954F6D">
      <w:pPr>
        <w:pStyle w:val="aff0"/>
      </w:pPr>
      <w:r>
        <w:t xml:space="preserve">        //Формирование нижней части страницы</w:t>
      </w:r>
    </w:p>
    <w:p w14:paraId="3C9A235C" w14:textId="77777777" w:rsidR="00954F6D" w:rsidRPr="009B4C8C" w:rsidRDefault="00954F6D" w:rsidP="00954F6D">
      <w:pPr>
        <w:pStyle w:val="aff0"/>
        <w:rPr>
          <w:lang w:val="en-US"/>
        </w:rPr>
      </w:pPr>
      <w:r>
        <w:t xml:space="preserve">        </w:t>
      </w:r>
      <w:proofErr w:type="spellStart"/>
      <w:proofErr w:type="gramStart"/>
      <w:r w:rsidRPr="00954F6D">
        <w:rPr>
          <w:lang w:val="en-US"/>
        </w:rPr>
        <w:t>page</w:t>
      </w:r>
      <w:r w:rsidRPr="009B4C8C">
        <w:rPr>
          <w:lang w:val="en-US"/>
        </w:rPr>
        <w:t>.</w:t>
      </w:r>
      <w:r w:rsidRPr="00954F6D">
        <w:rPr>
          <w:lang w:val="en-US"/>
        </w:rPr>
        <w:t>Footer</w:t>
      </w:r>
      <w:proofErr w:type="spellEnd"/>
      <w:proofErr w:type="gramEnd"/>
      <w:r w:rsidRPr="009B4C8C">
        <w:rPr>
          <w:lang w:val="en-US"/>
        </w:rPr>
        <w:t>()</w:t>
      </w:r>
    </w:p>
    <w:p w14:paraId="004B47AF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proofErr w:type="spellStart"/>
      <w:r w:rsidRPr="00954F6D">
        <w:rPr>
          <w:lang w:val="en-US"/>
        </w:rPr>
        <w:t>AlignCenter</w:t>
      </w:r>
      <w:proofErr w:type="spellEnd"/>
      <w:proofErr w:type="gramEnd"/>
      <w:r w:rsidRPr="009B4C8C">
        <w:rPr>
          <w:lang w:val="en-US"/>
        </w:rPr>
        <w:t>()</w:t>
      </w:r>
    </w:p>
    <w:p w14:paraId="6309AE15" w14:textId="77777777" w:rsidR="00954F6D" w:rsidRPr="009B4C8C" w:rsidRDefault="00954F6D" w:rsidP="00954F6D">
      <w:pPr>
        <w:pStyle w:val="aff0"/>
        <w:rPr>
          <w:lang w:val="en-US"/>
        </w:rPr>
      </w:pPr>
      <w:r w:rsidRPr="009B4C8C">
        <w:rPr>
          <w:lang w:val="en-US"/>
        </w:rPr>
        <w:t xml:space="preserve">            </w:t>
      </w:r>
      <w:proofErr w:type="gramStart"/>
      <w:r w:rsidRPr="009B4C8C">
        <w:rPr>
          <w:lang w:val="en-US"/>
        </w:rPr>
        <w:t>.</w:t>
      </w:r>
      <w:r w:rsidRPr="00954F6D">
        <w:rPr>
          <w:lang w:val="en-US"/>
        </w:rPr>
        <w:t>Text</w:t>
      </w:r>
      <w:proofErr w:type="gramEnd"/>
      <w:r w:rsidRPr="009B4C8C">
        <w:rPr>
          <w:lang w:val="en-US"/>
        </w:rPr>
        <w:t>(</w:t>
      </w:r>
      <w:r w:rsidRPr="00954F6D">
        <w:rPr>
          <w:lang w:val="en-US"/>
        </w:rPr>
        <w:t>x</w:t>
      </w:r>
      <w:r w:rsidRPr="009B4C8C">
        <w:rPr>
          <w:lang w:val="en-US"/>
        </w:rPr>
        <w:t xml:space="preserve"> =&gt;</w:t>
      </w:r>
    </w:p>
    <w:p w14:paraId="05684D9A" w14:textId="77777777" w:rsidR="00954F6D" w:rsidRDefault="00954F6D" w:rsidP="00954F6D">
      <w:pPr>
        <w:pStyle w:val="aff0"/>
      </w:pPr>
      <w:r w:rsidRPr="009B4C8C">
        <w:rPr>
          <w:lang w:val="en-US"/>
        </w:rPr>
        <w:t xml:space="preserve">            </w:t>
      </w:r>
      <w:r>
        <w:t>{</w:t>
      </w:r>
    </w:p>
    <w:p w14:paraId="0D75B303" w14:textId="77777777" w:rsidR="00954F6D" w:rsidRDefault="00954F6D" w:rsidP="00954F6D">
      <w:pPr>
        <w:pStyle w:val="aff0"/>
      </w:pPr>
      <w:r>
        <w:t xml:space="preserve">                // Вывод номера страницы</w:t>
      </w:r>
    </w:p>
    <w:p w14:paraId="7761380D" w14:textId="77777777" w:rsidR="00954F6D" w:rsidRPr="00C67004" w:rsidRDefault="00954F6D" w:rsidP="00954F6D">
      <w:pPr>
        <w:pStyle w:val="aff0"/>
        <w:rPr>
          <w:lang w:val="en-US"/>
        </w:rPr>
      </w:pPr>
      <w: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CurrentPageNumber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67B0533D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Span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" / ");</w:t>
      </w:r>
    </w:p>
    <w:p w14:paraId="72764990" w14:textId="77777777" w:rsidR="00954F6D" w:rsidRPr="00C67004" w:rsidRDefault="00954F6D" w:rsidP="00954F6D">
      <w:pPr>
        <w:pStyle w:val="aff0"/>
        <w:rPr>
          <w:lang w:val="en-US"/>
        </w:rPr>
      </w:pPr>
      <w:r w:rsidRPr="00C67004">
        <w:rPr>
          <w:lang w:val="en-US"/>
        </w:rPr>
        <w:t xml:space="preserve">                </w:t>
      </w:r>
      <w:proofErr w:type="spellStart"/>
      <w:r w:rsidRPr="00C67004">
        <w:rPr>
          <w:lang w:val="en-US"/>
        </w:rPr>
        <w:t>x.</w:t>
      </w:r>
      <w:proofErr w:type="gramStart"/>
      <w:r w:rsidRPr="00C67004">
        <w:rPr>
          <w:lang w:val="en-US"/>
        </w:rPr>
        <w:t>TotalPages</w:t>
      </w:r>
      <w:proofErr w:type="spellEnd"/>
      <w:r w:rsidRPr="00C67004">
        <w:rPr>
          <w:lang w:val="en-US"/>
        </w:rPr>
        <w:t>(</w:t>
      </w:r>
      <w:proofErr w:type="gramEnd"/>
      <w:r w:rsidRPr="00C67004">
        <w:rPr>
          <w:lang w:val="en-US"/>
        </w:rPr>
        <w:t>);</w:t>
      </w:r>
    </w:p>
    <w:p w14:paraId="3EF10390" w14:textId="77777777" w:rsidR="00954F6D" w:rsidRDefault="00954F6D" w:rsidP="00954F6D">
      <w:pPr>
        <w:pStyle w:val="aff0"/>
      </w:pPr>
      <w:r w:rsidRPr="00C67004">
        <w:rPr>
          <w:lang w:val="en-US"/>
        </w:rPr>
        <w:t xml:space="preserve">            </w:t>
      </w:r>
      <w:r>
        <w:t>});</w:t>
      </w:r>
    </w:p>
    <w:p w14:paraId="3F2274AB" w14:textId="77777777" w:rsidR="00954F6D" w:rsidRDefault="00954F6D" w:rsidP="00954F6D">
      <w:pPr>
        <w:pStyle w:val="aff0"/>
      </w:pPr>
      <w:r>
        <w:t xml:space="preserve">    });</w:t>
      </w:r>
    </w:p>
    <w:p w14:paraId="2482B0F4" w14:textId="27E2974B" w:rsidR="00474AB6" w:rsidRPr="00F27805" w:rsidRDefault="00954F6D" w:rsidP="00954F6D">
      <w:pPr>
        <w:pStyle w:val="aff0"/>
      </w:pPr>
      <w:r>
        <w:t>}</w:t>
      </w:r>
    </w:p>
    <w:p w14:paraId="205DDD6F" w14:textId="05685464" w:rsidR="005F6192" w:rsidRPr="00AB3172" w:rsidRDefault="005F6192" w:rsidP="005F6192">
      <w:pPr>
        <w:pStyle w:val="aff2"/>
      </w:pPr>
      <w:r w:rsidRPr="00AB3172">
        <w:t xml:space="preserve">Листинг </w:t>
      </w:r>
      <w:r w:rsidR="007652AB">
        <w:t>8</w:t>
      </w:r>
      <w:r w:rsidRPr="00AB3172">
        <w:t xml:space="preserve"> – </w:t>
      </w:r>
      <w:r w:rsidR="000C31F5">
        <w:t>Код м</w:t>
      </w:r>
      <w:r w:rsidRPr="00AB3172">
        <w:t>етод</w:t>
      </w:r>
      <w:r w:rsidR="000C31F5">
        <w:t>а</w:t>
      </w:r>
      <w:r w:rsidRPr="00AB3172">
        <w:t xml:space="preserve"> создания </w:t>
      </w:r>
      <w:r w:rsidRPr="00AB3172">
        <w:rPr>
          <w:lang w:val="en-US"/>
        </w:rPr>
        <w:t>pdf</w:t>
      </w:r>
      <w:r w:rsidRPr="00AB3172">
        <w:t xml:space="preserve">-файла со списком слов пользователя </w:t>
      </w:r>
    </w:p>
    <w:p w14:paraId="18D9B66F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public async Task&lt;</w:t>
      </w:r>
      <w:proofErr w:type="gramStart"/>
      <w:r w:rsidRPr="00AB3172">
        <w:rPr>
          <w:lang w:val="en-US"/>
        </w:rPr>
        <w:t>byte[</w:t>
      </w:r>
      <w:proofErr w:type="gramEnd"/>
      <w:r w:rsidRPr="00AB3172">
        <w:rPr>
          <w:lang w:val="en-US"/>
        </w:rPr>
        <w:t xml:space="preserve">]&gt; </w:t>
      </w:r>
      <w:proofErr w:type="spellStart"/>
      <w:proofErr w:type="gramStart"/>
      <w:r w:rsidRPr="00AB3172">
        <w:rPr>
          <w:lang w:val="en-US"/>
        </w:rPr>
        <w:t>ExportLearnedWordsToPdfAsync</w:t>
      </w:r>
      <w:proofErr w:type="spellEnd"/>
      <w:r w:rsidRPr="00AB3172">
        <w:rPr>
          <w:lang w:val="en-US"/>
        </w:rPr>
        <w:t>(</w:t>
      </w:r>
      <w:proofErr w:type="gramEnd"/>
    </w:p>
    <w:p w14:paraId="73386D5A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ulong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userId</w:t>
      </w:r>
      <w:proofErr w:type="spellEnd"/>
      <w:r w:rsidRPr="00AB3172">
        <w:rPr>
          <w:lang w:val="en-US"/>
        </w:rPr>
        <w:t>,</w:t>
      </w:r>
    </w:p>
    <w:p w14:paraId="56C81C44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</w:t>
      </w:r>
      <w:proofErr w:type="spellStart"/>
      <w:r w:rsidRPr="00AB3172">
        <w:rPr>
          <w:lang w:val="en-US"/>
        </w:rPr>
        <w:t>cancellationToken</w:t>
      </w:r>
      <w:proofErr w:type="spellEnd"/>
      <w:r w:rsidRPr="00AB3172">
        <w:rPr>
          <w:lang w:val="en-US"/>
        </w:rPr>
        <w:t xml:space="preserve"> = default)</w:t>
      </w:r>
    </w:p>
    <w:p w14:paraId="55F13F3C" w14:textId="77777777" w:rsidR="00474AB6" w:rsidRPr="00AB3172" w:rsidRDefault="00474AB6" w:rsidP="00474AB6">
      <w:pPr>
        <w:pStyle w:val="aff0"/>
        <w:rPr>
          <w:lang w:val="en-US"/>
        </w:rPr>
      </w:pPr>
      <w:r w:rsidRPr="00AB3172">
        <w:rPr>
          <w:lang w:val="en-US"/>
        </w:rPr>
        <w:t>{</w:t>
      </w:r>
    </w:p>
    <w:p w14:paraId="746E58FD" w14:textId="77777777" w:rsidR="000039BB" w:rsidRPr="000039BB" w:rsidRDefault="00474AB6" w:rsidP="000039BB">
      <w:pPr>
        <w:pStyle w:val="aff0"/>
        <w:rPr>
          <w:lang w:val="en-US"/>
        </w:rPr>
      </w:pPr>
      <w:r w:rsidRPr="00AB3172">
        <w:rPr>
          <w:lang w:val="en-US"/>
        </w:rPr>
        <w:t xml:space="preserve">    </w:t>
      </w:r>
      <w:r w:rsidR="000039BB" w:rsidRPr="000039BB">
        <w:rPr>
          <w:lang w:val="en-US"/>
        </w:rPr>
        <w:t xml:space="preserve">// </w:t>
      </w:r>
      <w:proofErr w:type="spellStart"/>
      <w:r w:rsidR="000039BB" w:rsidRPr="000039BB">
        <w:rPr>
          <w:lang w:val="en-US"/>
        </w:rPr>
        <w:t>Получение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списка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выученных</w:t>
      </w:r>
      <w:proofErr w:type="spellEnd"/>
      <w:r w:rsidR="000039BB" w:rsidRPr="000039BB">
        <w:rPr>
          <w:lang w:val="en-US"/>
        </w:rPr>
        <w:t xml:space="preserve"> </w:t>
      </w:r>
      <w:proofErr w:type="spellStart"/>
      <w:r w:rsidR="000039BB" w:rsidRPr="000039BB">
        <w:rPr>
          <w:lang w:val="en-US"/>
        </w:rPr>
        <w:t>слов</w:t>
      </w:r>
      <w:proofErr w:type="spellEnd"/>
    </w:p>
    <w:p w14:paraId="4858C591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var items = await </w:t>
      </w:r>
      <w:proofErr w:type="spellStart"/>
      <w:proofErr w:type="gramStart"/>
      <w:r w:rsidRPr="000039BB">
        <w:rPr>
          <w:lang w:val="en-US"/>
        </w:rPr>
        <w:t>GetUserWordItemsAsync</w:t>
      </w:r>
      <w:proofErr w:type="spellEnd"/>
      <w:r w:rsidRPr="000039BB">
        <w:rPr>
          <w:lang w:val="en-US"/>
        </w:rPr>
        <w:t>(</w:t>
      </w:r>
      <w:proofErr w:type="gramEnd"/>
    </w:p>
    <w:p w14:paraId="10A015A2" w14:textId="77777777" w:rsidR="000039BB" w:rsidRPr="009B4C8C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userId</w:t>
      </w:r>
      <w:proofErr w:type="spellEnd"/>
      <w:r w:rsidRPr="009B4C8C">
        <w:rPr>
          <w:lang w:val="en-US"/>
        </w:rPr>
        <w:t>,</w:t>
      </w:r>
    </w:p>
    <w:p w14:paraId="686AA60A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    </w:t>
      </w:r>
      <w:proofErr w:type="spellStart"/>
      <w:r w:rsidRPr="000039BB">
        <w:rPr>
          <w:lang w:val="en-US"/>
        </w:rPr>
        <w:t>cancellationToken</w:t>
      </w:r>
      <w:proofErr w:type="spellEnd"/>
      <w:r w:rsidRPr="009B4C8C">
        <w:rPr>
          <w:lang w:val="en-US"/>
        </w:rPr>
        <w:t>);</w:t>
      </w:r>
    </w:p>
    <w:p w14:paraId="5E70C4B1" w14:textId="77777777" w:rsidR="000039BB" w:rsidRPr="009B4C8C" w:rsidRDefault="000039BB" w:rsidP="000039BB">
      <w:pPr>
        <w:pStyle w:val="aff0"/>
        <w:rPr>
          <w:lang w:val="en-US"/>
        </w:rPr>
      </w:pPr>
    </w:p>
    <w:p w14:paraId="2736AC32" w14:textId="77777777" w:rsidR="000039BB" w:rsidRPr="009B4C8C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// </w:t>
      </w:r>
      <w:r w:rsidRPr="000039BB">
        <w:t>Подготовка</w:t>
      </w:r>
      <w:r w:rsidRPr="009B4C8C">
        <w:rPr>
          <w:lang w:val="en-US"/>
        </w:rPr>
        <w:t xml:space="preserve"> </w:t>
      </w:r>
      <w:r w:rsidRPr="000039BB">
        <w:t>документа</w:t>
      </w:r>
      <w:r w:rsidRPr="009B4C8C">
        <w:rPr>
          <w:lang w:val="en-US"/>
        </w:rPr>
        <w:t xml:space="preserve"> </w:t>
      </w:r>
      <w:r w:rsidRPr="000039BB">
        <w:t>для</w:t>
      </w:r>
      <w:r w:rsidRPr="009B4C8C">
        <w:rPr>
          <w:lang w:val="en-US"/>
        </w:rPr>
        <w:t xml:space="preserve"> </w:t>
      </w:r>
      <w:r w:rsidRPr="000039BB">
        <w:t>экспорта</w:t>
      </w:r>
    </w:p>
    <w:p w14:paraId="7778B13C" w14:textId="77777777" w:rsidR="000039BB" w:rsidRPr="000039BB" w:rsidRDefault="000039BB" w:rsidP="000039BB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0039BB">
        <w:rPr>
          <w:lang w:val="en-US"/>
        </w:rPr>
        <w:t xml:space="preserve">var document = new </w:t>
      </w:r>
      <w:proofErr w:type="spellStart"/>
      <w:r w:rsidRPr="000039BB">
        <w:rPr>
          <w:lang w:val="en-US"/>
        </w:rPr>
        <w:t>WordListPdfDocument</w:t>
      </w:r>
      <w:proofErr w:type="spellEnd"/>
      <w:r w:rsidRPr="000039BB">
        <w:rPr>
          <w:lang w:val="en-US"/>
        </w:rPr>
        <w:t>(items);</w:t>
      </w:r>
    </w:p>
    <w:p w14:paraId="6C34380A" w14:textId="77777777" w:rsidR="000039BB" w:rsidRPr="000039BB" w:rsidRDefault="000039BB" w:rsidP="000039BB">
      <w:pPr>
        <w:pStyle w:val="aff0"/>
        <w:rPr>
          <w:lang w:val="en-US"/>
        </w:rPr>
      </w:pPr>
    </w:p>
    <w:p w14:paraId="2A56D18B" w14:textId="77777777" w:rsidR="000039BB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// </w:t>
      </w:r>
      <w:proofErr w:type="spellStart"/>
      <w:r w:rsidRPr="000039BB">
        <w:rPr>
          <w:lang w:val="en-US"/>
        </w:rPr>
        <w:t>Формирование</w:t>
      </w:r>
      <w:proofErr w:type="spellEnd"/>
      <w:r w:rsidRPr="000039BB">
        <w:rPr>
          <w:lang w:val="en-US"/>
        </w:rPr>
        <w:t xml:space="preserve"> PDF-</w:t>
      </w:r>
      <w:proofErr w:type="spellStart"/>
      <w:r w:rsidRPr="000039BB">
        <w:rPr>
          <w:lang w:val="en-US"/>
        </w:rPr>
        <w:t>файла</w:t>
      </w:r>
      <w:proofErr w:type="spellEnd"/>
    </w:p>
    <w:p w14:paraId="6C533DAE" w14:textId="5FB1895A" w:rsidR="00474AB6" w:rsidRPr="000039BB" w:rsidRDefault="000039BB" w:rsidP="000039BB">
      <w:pPr>
        <w:pStyle w:val="aff0"/>
        <w:rPr>
          <w:lang w:val="en-US"/>
        </w:rPr>
      </w:pPr>
      <w:r w:rsidRPr="000039BB">
        <w:rPr>
          <w:lang w:val="en-US"/>
        </w:rPr>
        <w:t xml:space="preserve">    return </w:t>
      </w:r>
      <w:proofErr w:type="spellStart"/>
      <w:proofErr w:type="gramStart"/>
      <w:r w:rsidRPr="000039BB">
        <w:rPr>
          <w:lang w:val="en-US"/>
        </w:rPr>
        <w:t>document.GeneratePdf</w:t>
      </w:r>
      <w:proofErr w:type="spellEnd"/>
      <w:proofErr w:type="gramEnd"/>
      <w:r w:rsidRPr="000039BB">
        <w:rPr>
          <w:lang w:val="en-US"/>
        </w:rPr>
        <w:t>();</w:t>
      </w:r>
    </w:p>
    <w:p w14:paraId="3005F7E4" w14:textId="0355BF2F" w:rsidR="00074D04" w:rsidRDefault="00474AB6" w:rsidP="00074D04">
      <w:pPr>
        <w:pStyle w:val="aff0"/>
        <w:rPr>
          <w:lang w:val="en-US"/>
        </w:rPr>
      </w:pPr>
      <w:r w:rsidRPr="000039BB">
        <w:rPr>
          <w:lang w:val="en-US"/>
        </w:rPr>
        <w:t>}</w:t>
      </w:r>
    </w:p>
    <w:p w14:paraId="0B942E84" w14:textId="726EDFBC" w:rsidR="00074D04" w:rsidRDefault="00074D04" w:rsidP="00074D04">
      <w:pPr>
        <w:pStyle w:val="1"/>
      </w:pPr>
      <w:bookmarkStart w:id="16" w:name="_Toc215922265"/>
      <w:r>
        <w:lastRenderedPageBreak/>
        <w:t xml:space="preserve">Тестирование и отладка </w:t>
      </w:r>
      <w:r w:rsidR="00300DEE">
        <w:t>программного обеспечения</w:t>
      </w:r>
      <w:bookmarkEnd w:id="16"/>
    </w:p>
    <w:p w14:paraId="585BA465" w14:textId="7A992031" w:rsidR="00956C0C" w:rsidRPr="00956C0C" w:rsidRDefault="00956C0C" w:rsidP="00956C0C">
      <w:pPr>
        <w:pStyle w:val="2"/>
      </w:pPr>
      <w:bookmarkStart w:id="17" w:name="_Toc215922266"/>
      <w:r>
        <w:t>Структурное тестирование</w:t>
      </w:r>
      <w:bookmarkEnd w:id="17"/>
    </w:p>
    <w:p w14:paraId="5E2833BB" w14:textId="0B11FBE6" w:rsidR="00D12440" w:rsidRDefault="00D12440" w:rsidP="00D12440">
      <w:pPr>
        <w:pStyle w:val="a3"/>
        <w:rPr>
          <w:rStyle w:val="ng-star-inserted1"/>
        </w:rPr>
      </w:pPr>
      <w:r w:rsidRPr="00D12440">
        <w:rPr>
          <w:rStyle w:val="ng-star-inserted1"/>
        </w:rPr>
        <w:t xml:space="preserve">Для проверки корректности работы модуля администрирования реализовано модульное </w:t>
      </w:r>
      <w:r w:rsidR="001104F5">
        <w:rPr>
          <w:rStyle w:val="ng-star-inserted1"/>
        </w:rPr>
        <w:t>тестирование</w:t>
      </w:r>
      <w:r w:rsidR="002A71BB" w:rsidRPr="002A71BB">
        <w:rPr>
          <w:rStyle w:val="ng-star-inserted1"/>
        </w:rPr>
        <w:t xml:space="preserve"> [1]</w:t>
      </w:r>
      <w:r w:rsidR="001104F5">
        <w:rPr>
          <w:rStyle w:val="ng-star-inserted1"/>
        </w:rPr>
        <w:t xml:space="preserve"> </w:t>
      </w:r>
      <w:r w:rsidRPr="00D12440">
        <w:rPr>
          <w:rStyle w:val="ng-star-inserted1"/>
        </w:rPr>
        <w:t>с использованием фреймворка</w:t>
      </w:r>
      <w:r>
        <w:rPr>
          <w:rStyle w:val="ng-star-inserted1"/>
        </w:rPr>
        <w:t xml:space="preserve"> </w:t>
      </w:r>
      <w:proofErr w:type="spellStart"/>
      <w:r w:rsidRPr="00D12440">
        <w:rPr>
          <w:rStyle w:val="ng-star-inserted1"/>
        </w:rPr>
        <w:t>xUnit</w:t>
      </w:r>
      <w:proofErr w:type="spellEnd"/>
      <w:r w:rsidRPr="00D12440">
        <w:rPr>
          <w:rStyle w:val="ng-star-inserted1"/>
        </w:rPr>
        <w:t>.</w:t>
      </w:r>
      <w:r>
        <w:rPr>
          <w:rStyle w:val="ng-star-inserted1"/>
        </w:rPr>
        <w:t xml:space="preserve"> </w:t>
      </w:r>
    </w:p>
    <w:p w14:paraId="6BC276BF" w14:textId="3632103B" w:rsidR="00D12440" w:rsidRPr="00D12440" w:rsidRDefault="001104F5" w:rsidP="00D12440">
      <w:pPr>
        <w:pStyle w:val="a3"/>
      </w:pPr>
      <w:r>
        <w:rPr>
          <w:rStyle w:val="ng-star-inserted1"/>
        </w:rPr>
        <w:t xml:space="preserve">Для выборки и фильтрации данных о пользователях в </w:t>
      </w:r>
      <w:proofErr w:type="spellStart"/>
      <w:r w:rsidR="00956C0C" w:rsidRPr="00956C0C">
        <w:rPr>
          <w:rStyle w:val="ng-star-inserted1"/>
        </w:rPr>
        <w:t>AdminUserService</w:t>
      </w:r>
      <w:proofErr w:type="spellEnd"/>
      <w:r>
        <w:rPr>
          <w:rStyle w:val="ng-star-inserted1"/>
        </w:rPr>
        <w:t xml:space="preserve"> реализован метод </w:t>
      </w:r>
      <w:proofErr w:type="spellStart"/>
      <w:r w:rsidRPr="00D12440">
        <w:rPr>
          <w:rStyle w:val="inline-code"/>
        </w:rPr>
        <w:t>GetUsersAsync</w:t>
      </w:r>
      <w:proofErr w:type="spellEnd"/>
      <w:r>
        <w:rPr>
          <w:rStyle w:val="inline-code"/>
        </w:rPr>
        <w:t>.</w:t>
      </w:r>
      <w:r>
        <w:rPr>
          <w:rStyle w:val="ng-star-inserted1"/>
        </w:rPr>
        <w:t xml:space="preserve"> Для его проверки разработан</w:t>
      </w:r>
      <w:r w:rsidR="00D12440">
        <w:rPr>
          <w:rStyle w:val="ng-star-inserted1"/>
        </w:rPr>
        <w:t xml:space="preserve"> </w:t>
      </w:r>
      <w:r>
        <w:rPr>
          <w:rStyle w:val="ng-star-inserted1"/>
        </w:rPr>
        <w:t xml:space="preserve">тестовый сценарий </w:t>
      </w:r>
      <w:proofErr w:type="spellStart"/>
      <w:r w:rsidR="00D12440" w:rsidRPr="00D12440">
        <w:rPr>
          <w:rStyle w:val="inline-code"/>
        </w:rPr>
        <w:t>GetUsersAsync_FiltersAndSortsByName</w:t>
      </w:r>
      <w:proofErr w:type="spellEnd"/>
      <w:r w:rsidR="00D12440">
        <w:rPr>
          <w:rStyle w:val="ng-star-inserted1"/>
        </w:rPr>
        <w:t xml:space="preserve"> </w:t>
      </w:r>
      <w:r>
        <w:rPr>
          <w:rStyle w:val="ng-star-inserted1"/>
        </w:rPr>
        <w:t>(</w:t>
      </w:r>
      <w:r w:rsidRPr="00D12440">
        <w:rPr>
          <w:rStyle w:val="ng-star-inserted1"/>
        </w:rPr>
        <w:t>представлен листингом</w:t>
      </w:r>
      <w:r>
        <w:rPr>
          <w:rStyle w:val="ng-star-inserted1"/>
        </w:rPr>
        <w:t xml:space="preserve"> 9).</w:t>
      </w:r>
    </w:p>
    <w:p w14:paraId="36E8B588" w14:textId="0812D142" w:rsidR="00F46525" w:rsidRPr="003B64AC" w:rsidRDefault="00F46525" w:rsidP="00F46525">
      <w:pPr>
        <w:pStyle w:val="aff2"/>
        <w:rPr>
          <w:lang w:val="en-US"/>
        </w:rPr>
      </w:pPr>
      <w:r>
        <w:t>Листинг</w:t>
      </w:r>
      <w:r w:rsidRPr="003B64AC">
        <w:rPr>
          <w:lang w:val="en-US"/>
        </w:rPr>
        <w:t xml:space="preserve"> 9 – </w:t>
      </w:r>
      <w:r>
        <w:t>Код</w:t>
      </w:r>
      <w:r w:rsidRPr="003B64AC">
        <w:rPr>
          <w:lang w:val="en-US"/>
        </w:rPr>
        <w:t xml:space="preserve"> </w:t>
      </w:r>
      <w:r>
        <w:t>метода</w:t>
      </w:r>
      <w:r w:rsidRPr="003B64AC">
        <w:rPr>
          <w:rStyle w:val="20"/>
          <w:lang w:val="en-US"/>
        </w:rPr>
        <w:t xml:space="preserve"> </w:t>
      </w:r>
      <w:proofErr w:type="spellStart"/>
      <w:r w:rsidRPr="003B64AC">
        <w:rPr>
          <w:rStyle w:val="aff"/>
          <w:lang w:val="en-US"/>
        </w:rPr>
        <w:t>GetUsersAsync_FiltersAndSortsByName</w:t>
      </w:r>
      <w:proofErr w:type="spellEnd"/>
    </w:p>
    <w:p w14:paraId="62ED06D8" w14:textId="77777777" w:rsidR="00F46525" w:rsidRPr="003B64AC" w:rsidRDefault="00F46525" w:rsidP="00F46525">
      <w:pPr>
        <w:pStyle w:val="aff0"/>
        <w:rPr>
          <w:lang w:val="en-US"/>
        </w:rPr>
      </w:pPr>
      <w:r w:rsidRPr="003B64AC">
        <w:rPr>
          <w:lang w:val="en-US"/>
        </w:rPr>
        <w:t>[</w:t>
      </w:r>
      <w:r w:rsidRPr="00F46525">
        <w:rPr>
          <w:lang w:val="en-US"/>
        </w:rPr>
        <w:t>Fact</w:t>
      </w:r>
      <w:r w:rsidRPr="003B64AC">
        <w:rPr>
          <w:lang w:val="en-US"/>
        </w:rPr>
        <w:t>]</w:t>
      </w:r>
    </w:p>
    <w:p w14:paraId="3A2C89D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public async Task </w:t>
      </w:r>
      <w:proofErr w:type="spellStart"/>
      <w:r w:rsidRPr="00F46525">
        <w:rPr>
          <w:lang w:val="en-US"/>
        </w:rPr>
        <w:t>GetUsersAsync_</w:t>
      </w:r>
      <w:proofErr w:type="gramStart"/>
      <w:r w:rsidRPr="00F46525">
        <w:rPr>
          <w:lang w:val="en-US"/>
        </w:rPr>
        <w:t>FiltersAndSortsByName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59B03912" w14:textId="77777777" w:rsidR="00F46525" w:rsidRPr="009B4C8C" w:rsidRDefault="00F46525" w:rsidP="00F46525">
      <w:pPr>
        <w:pStyle w:val="aff0"/>
      </w:pPr>
      <w:r w:rsidRPr="009B4C8C">
        <w:t>{</w:t>
      </w:r>
    </w:p>
    <w:p w14:paraId="588A4413" w14:textId="77777777" w:rsidR="00F46525" w:rsidRPr="009B4C8C" w:rsidRDefault="00F46525" w:rsidP="00F46525">
      <w:pPr>
        <w:pStyle w:val="aff0"/>
      </w:pPr>
      <w:r w:rsidRPr="009B4C8C">
        <w:t xml:space="preserve">    // </w:t>
      </w:r>
      <w:r w:rsidRPr="00F46525">
        <w:t>Инициализация</w:t>
      </w:r>
      <w:r w:rsidRPr="009B4C8C">
        <w:t xml:space="preserve"> </w:t>
      </w:r>
      <w:r w:rsidRPr="00F46525">
        <w:t>сервиса</w:t>
      </w:r>
      <w:r w:rsidRPr="009B4C8C">
        <w:t xml:space="preserve"> </w:t>
      </w:r>
      <w:r w:rsidRPr="00F46525">
        <w:t>и</w:t>
      </w:r>
      <w:r w:rsidRPr="009B4C8C">
        <w:t xml:space="preserve"> </w:t>
      </w:r>
      <w:r w:rsidRPr="00F46525">
        <w:t>контекста</w:t>
      </w:r>
      <w:r w:rsidRPr="009B4C8C">
        <w:t xml:space="preserve"> </w:t>
      </w:r>
      <w:r w:rsidRPr="00F46525">
        <w:t>БД</w:t>
      </w:r>
    </w:p>
    <w:p w14:paraId="4B627341" w14:textId="77777777" w:rsidR="00F46525" w:rsidRPr="009B4C8C" w:rsidRDefault="00F46525" w:rsidP="00F46525">
      <w:pPr>
        <w:pStyle w:val="aff0"/>
      </w:pPr>
      <w:r w:rsidRPr="009B4C8C">
        <w:t xml:space="preserve">    </w:t>
      </w:r>
      <w:r w:rsidRPr="00F46525">
        <w:rPr>
          <w:lang w:val="en-US"/>
        </w:rPr>
        <w:t>var</w:t>
      </w:r>
      <w:r w:rsidRPr="009B4C8C">
        <w:t xml:space="preserve"> (</w:t>
      </w:r>
      <w:r w:rsidRPr="00F46525">
        <w:rPr>
          <w:lang w:val="en-US"/>
        </w:rPr>
        <w:t>service</w:t>
      </w:r>
      <w:r w:rsidRPr="009B4C8C">
        <w:t xml:space="preserve">, </w:t>
      </w:r>
      <w:proofErr w:type="spellStart"/>
      <w:r w:rsidRPr="00F46525">
        <w:rPr>
          <w:lang w:val="en-US"/>
        </w:rPr>
        <w:t>dbContext</w:t>
      </w:r>
      <w:proofErr w:type="spellEnd"/>
      <w:r w:rsidRPr="009B4C8C">
        <w:t xml:space="preserve">) =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9B4C8C">
        <w:t>(</w:t>
      </w:r>
      <w:proofErr w:type="gramEnd"/>
      <w:r w:rsidRPr="009B4C8C">
        <w:t>);</w:t>
      </w:r>
    </w:p>
    <w:p w14:paraId="1AEC631A" w14:textId="77777777" w:rsidR="00F46525" w:rsidRPr="009B4C8C" w:rsidRDefault="00F46525" w:rsidP="00F46525">
      <w:pPr>
        <w:pStyle w:val="aff0"/>
      </w:pPr>
    </w:p>
    <w:p w14:paraId="79A291CB" w14:textId="77777777" w:rsidR="00F46525" w:rsidRPr="00F46525" w:rsidRDefault="00F46525" w:rsidP="00F46525">
      <w:pPr>
        <w:pStyle w:val="aff0"/>
      </w:pPr>
      <w:r w:rsidRPr="009B4C8C">
        <w:t xml:space="preserve">    </w:t>
      </w:r>
      <w:r w:rsidRPr="00F46525">
        <w:t>// Создание справочных данных (роли и уровни языка)</w:t>
      </w:r>
    </w:p>
    <w:p w14:paraId="6CBFFF2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role = new Role </w:t>
      </w:r>
      <w:proofErr w:type="gramStart"/>
      <w:r w:rsidRPr="00F46525">
        <w:rPr>
          <w:lang w:val="en-US"/>
        </w:rPr>
        <w:t>{ Id</w:t>
      </w:r>
      <w:proofErr w:type="gramEnd"/>
      <w:r w:rsidRPr="00F46525">
        <w:rPr>
          <w:lang w:val="en-US"/>
        </w:rPr>
        <w:t xml:space="preserve"> = 1, Name = "User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D9DA81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beginner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1CAD2084" w14:textId="68312180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1, Code = "A1", Name = "Beginner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10E1B10C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var intermediate = new </w:t>
      </w:r>
      <w:proofErr w:type="spellStart"/>
      <w:r w:rsidRPr="00F46525">
        <w:rPr>
          <w:lang w:val="en-US"/>
        </w:rPr>
        <w:t>LanguageLevel</w:t>
      </w:r>
      <w:proofErr w:type="spellEnd"/>
      <w:r w:rsidRPr="00F46525">
        <w:rPr>
          <w:lang w:val="en-US"/>
        </w:rPr>
        <w:t xml:space="preserve"> { </w:t>
      </w:r>
    </w:p>
    <w:p w14:paraId="38C5203A" w14:textId="3FDF105B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Id = 2, Code = "B1", Name = "Intermediate</w:t>
      </w:r>
      <w:proofErr w:type="gramStart"/>
      <w:r w:rsidRPr="00F46525">
        <w:rPr>
          <w:lang w:val="en-US"/>
        </w:rPr>
        <w:t>" }</w:t>
      </w:r>
      <w:proofErr w:type="gramEnd"/>
      <w:r w:rsidRPr="00F46525">
        <w:rPr>
          <w:lang w:val="en-US"/>
        </w:rPr>
        <w:t>;</w:t>
      </w:r>
    </w:p>
    <w:p w14:paraId="7D72145A" w14:textId="77777777" w:rsidR="00F46525" w:rsidRPr="00F46525" w:rsidRDefault="00F46525" w:rsidP="00F46525">
      <w:pPr>
        <w:pStyle w:val="aff0"/>
        <w:rPr>
          <w:lang w:val="en-US"/>
        </w:rPr>
      </w:pPr>
    </w:p>
    <w:p w14:paraId="1C83C53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dbContext.Roles.Add</w:t>
      </w:r>
      <w:proofErr w:type="spellEnd"/>
      <w:proofErr w:type="gramEnd"/>
      <w:r w:rsidRPr="00F46525">
        <w:rPr>
          <w:lang w:val="en-US"/>
        </w:rPr>
        <w:t>(role);</w:t>
      </w:r>
    </w:p>
    <w:p w14:paraId="0632C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proofErr w:type="gramStart"/>
      <w:r w:rsidRPr="00F46525">
        <w:rPr>
          <w:lang w:val="en-US"/>
        </w:rPr>
        <w:t>dbContext.LanguageLevels.AddRange</w:t>
      </w:r>
      <w:proofErr w:type="spellEnd"/>
      <w:proofErr w:type="gramEnd"/>
      <w:r w:rsidRPr="00F46525">
        <w:rPr>
          <w:lang w:val="en-US"/>
        </w:rPr>
        <w:t>(beginner, intermediate);</w:t>
      </w:r>
    </w:p>
    <w:p w14:paraId="6441ACFD" w14:textId="77777777" w:rsidR="00F46525" w:rsidRPr="00F46525" w:rsidRDefault="00F46525" w:rsidP="00F46525">
      <w:pPr>
        <w:pStyle w:val="aff0"/>
        <w:rPr>
          <w:lang w:val="en-US"/>
        </w:rPr>
      </w:pPr>
    </w:p>
    <w:p w14:paraId="469645BE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Добавление пользователей для тестирования сценариев</w:t>
      </w:r>
    </w:p>
    <w:p w14:paraId="0DFE701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dbContext.Users.</w:t>
      </w:r>
      <w:proofErr w:type="gramStart"/>
      <w:r w:rsidRPr="00F46525">
        <w:t>AddRange</w:t>
      </w:r>
      <w:proofErr w:type="spellEnd"/>
      <w:r w:rsidRPr="00F46525">
        <w:t>(</w:t>
      </w:r>
      <w:proofErr w:type="gramEnd"/>
    </w:p>
    <w:p w14:paraId="751E71E0" w14:textId="77777777" w:rsidR="00F46525" w:rsidRPr="009B4C8C" w:rsidRDefault="00F46525" w:rsidP="00F46525">
      <w:pPr>
        <w:pStyle w:val="aff0"/>
      </w:pPr>
      <w:r w:rsidRPr="00F46525">
        <w:t xml:space="preserve">        </w:t>
      </w:r>
      <w:r w:rsidRPr="00F46525">
        <w:rPr>
          <w:lang w:val="en-US"/>
        </w:rPr>
        <w:t>new</w:t>
      </w:r>
      <w:r w:rsidRPr="009B4C8C">
        <w:t xml:space="preserve"> </w:t>
      </w:r>
      <w:r w:rsidRPr="00F46525">
        <w:rPr>
          <w:lang w:val="en-US"/>
        </w:rPr>
        <w:t>User</w:t>
      </w:r>
    </w:p>
    <w:p w14:paraId="2C038A93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t xml:space="preserve">        </w:t>
      </w:r>
      <w:r w:rsidRPr="00F46525">
        <w:rPr>
          <w:lang w:val="en-US"/>
        </w:rPr>
        <w:t>{</w:t>
      </w:r>
    </w:p>
    <w:p w14:paraId="1EE7E7F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1,</w:t>
      </w:r>
    </w:p>
    <w:p w14:paraId="41BAE24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>",</w:t>
      </w:r>
    </w:p>
    <w:p w14:paraId="39874E5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6D5B2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1F1AAC0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</w:t>
      </w:r>
    </w:p>
    <w:p w14:paraId="5D455B7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48D2811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4EAEB37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1F28600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2,</w:t>
      </w:r>
    </w:p>
    <w:p w14:paraId="6AF7FCE6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"bob",</w:t>
      </w:r>
    </w:p>
    <w:p w14:paraId="46ADEB08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191E65E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3E381A2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lastRenderedPageBreak/>
        <w:t xml:space="preserve">            </w:t>
      </w:r>
      <w:proofErr w:type="spellStart"/>
      <w:r w:rsidRPr="00F46525">
        <w:rPr>
          <w:lang w:val="en-US"/>
        </w:rPr>
        <w:t>PasswordHash</w:t>
      </w:r>
      <w:proofErr w:type="spellEnd"/>
      <w:r w:rsidRPr="00F46525">
        <w:rPr>
          <w:lang w:val="en-US"/>
        </w:rPr>
        <w:t xml:space="preserve"> = "hash",</w:t>
      </w:r>
    </w:p>
    <w:p w14:paraId="094FE55F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UserConceptWords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{ new</w:t>
      </w:r>
      <w:proofErr w:type="gram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UserConceptWord</w:t>
      </w:r>
      <w:proofErr w:type="spellEnd"/>
      <w:r w:rsidRPr="00F46525">
        <w:rPr>
          <w:lang w:val="en-US"/>
        </w:rPr>
        <w:t xml:space="preserve"> </w:t>
      </w:r>
      <w:proofErr w:type="gramStart"/>
      <w:r w:rsidRPr="00F46525">
        <w:rPr>
          <w:lang w:val="en-US"/>
        </w:rPr>
        <w:t xml:space="preserve">{ </w:t>
      </w:r>
      <w:proofErr w:type="spellStart"/>
      <w:r w:rsidRPr="00F46525">
        <w:rPr>
          <w:lang w:val="en-US"/>
        </w:rPr>
        <w:t>UserId</w:t>
      </w:r>
      <w:proofErr w:type="spellEnd"/>
      <w:proofErr w:type="gramEnd"/>
      <w:r w:rsidRPr="00F46525">
        <w:rPr>
          <w:lang w:val="en-US"/>
        </w:rPr>
        <w:t xml:space="preserve"> = 2, </w:t>
      </w:r>
      <w:proofErr w:type="spellStart"/>
      <w:r w:rsidRPr="00F46525">
        <w:rPr>
          <w:lang w:val="en-US"/>
        </w:rPr>
        <w:t>WordId</w:t>
      </w:r>
      <w:proofErr w:type="spellEnd"/>
      <w:r w:rsidRPr="00F46525">
        <w:rPr>
          <w:lang w:val="en-US"/>
        </w:rPr>
        <w:t xml:space="preserve"> = 1, </w:t>
      </w:r>
      <w:proofErr w:type="spellStart"/>
      <w:r w:rsidRPr="00F46525">
        <w:rPr>
          <w:lang w:val="en-US"/>
        </w:rPr>
        <w:t>ConceptId</w:t>
      </w:r>
      <w:proofErr w:type="spellEnd"/>
      <w:r w:rsidRPr="00F46525">
        <w:rPr>
          <w:lang w:val="en-US"/>
        </w:rPr>
        <w:t xml:space="preserve"> = </w:t>
      </w:r>
      <w:proofErr w:type="gramStart"/>
      <w:r w:rsidRPr="00F46525">
        <w:rPr>
          <w:lang w:val="en-US"/>
        </w:rPr>
        <w:t>1 }</w:t>
      </w:r>
      <w:proofErr w:type="gramEnd"/>
      <w:r w:rsidRPr="00F46525">
        <w:rPr>
          <w:lang w:val="en-US"/>
        </w:rPr>
        <w:t xml:space="preserve"> }</w:t>
      </w:r>
    </w:p>
    <w:p w14:paraId="591F1E83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},</w:t>
      </w:r>
    </w:p>
    <w:p w14:paraId="19E27FDA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new User</w:t>
      </w:r>
    </w:p>
    <w:p w14:paraId="214F962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{</w:t>
      </w:r>
    </w:p>
    <w:p w14:paraId="053F31DB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Id = 3,</w:t>
      </w:r>
    </w:p>
    <w:p w14:paraId="6468451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Username = "</w:t>
      </w:r>
      <w:proofErr w:type="spellStart"/>
      <w:r w:rsidRPr="00F46525">
        <w:rPr>
          <w:lang w:val="en-US"/>
        </w:rPr>
        <w:t>charlie</w:t>
      </w:r>
      <w:proofErr w:type="spellEnd"/>
      <w:r w:rsidRPr="00F46525">
        <w:rPr>
          <w:lang w:val="en-US"/>
        </w:rPr>
        <w:t>",</w:t>
      </w:r>
    </w:p>
    <w:p w14:paraId="0F2EAB51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RoleId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role.Id</w:t>
      </w:r>
      <w:proofErr w:type="spellEnd"/>
      <w:proofErr w:type="gramEnd"/>
      <w:r w:rsidRPr="00F46525">
        <w:rPr>
          <w:lang w:val="en-US"/>
        </w:rPr>
        <w:t>,</w:t>
      </w:r>
    </w:p>
    <w:p w14:paraId="0C6F0BD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    </w:t>
      </w:r>
      <w:proofErr w:type="spellStart"/>
      <w:r w:rsidRPr="00F46525">
        <w:rPr>
          <w:lang w:val="en-US"/>
        </w:rPr>
        <w:t>CurrentLevelId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intermediate.Id</w:t>
      </w:r>
      <w:proofErr w:type="spellEnd"/>
      <w:proofErr w:type="gramEnd"/>
      <w:r w:rsidRPr="00F46525">
        <w:rPr>
          <w:lang w:val="en-US"/>
        </w:rPr>
        <w:t>,</w:t>
      </w:r>
    </w:p>
    <w:p w14:paraId="1B26AAB3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        </w:t>
      </w:r>
      <w:proofErr w:type="spellStart"/>
      <w:r w:rsidRPr="00F46525">
        <w:t>PasswordHash</w:t>
      </w:r>
      <w:proofErr w:type="spellEnd"/>
      <w:r w:rsidRPr="00F46525">
        <w:t xml:space="preserve"> = "</w:t>
      </w:r>
      <w:proofErr w:type="spellStart"/>
      <w:r w:rsidRPr="00F46525">
        <w:t>hash</w:t>
      </w:r>
      <w:proofErr w:type="spellEnd"/>
      <w:r w:rsidRPr="00F46525">
        <w:t>"</w:t>
      </w:r>
    </w:p>
    <w:p w14:paraId="356F5C36" w14:textId="77777777" w:rsidR="00F46525" w:rsidRPr="00F46525" w:rsidRDefault="00F46525" w:rsidP="00F46525">
      <w:pPr>
        <w:pStyle w:val="aff0"/>
      </w:pPr>
      <w:r w:rsidRPr="00F46525">
        <w:t xml:space="preserve">        });</w:t>
      </w:r>
    </w:p>
    <w:p w14:paraId="0C314C87" w14:textId="77777777" w:rsidR="00F46525" w:rsidRPr="00F46525" w:rsidRDefault="00F46525" w:rsidP="00F46525">
      <w:pPr>
        <w:pStyle w:val="aff0"/>
      </w:pPr>
    </w:p>
    <w:p w14:paraId="5A518067" w14:textId="77777777" w:rsidR="00F46525" w:rsidRPr="00F46525" w:rsidRDefault="00F46525" w:rsidP="00F46525">
      <w:pPr>
        <w:pStyle w:val="aff0"/>
      </w:pPr>
      <w:r w:rsidRPr="00F46525">
        <w:t xml:space="preserve">    // Сохранение подготовленных данных в БД</w:t>
      </w:r>
    </w:p>
    <w:p w14:paraId="03B7D374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await</w:t>
      </w:r>
      <w:proofErr w:type="spellEnd"/>
      <w:r w:rsidRPr="00F46525">
        <w:t xml:space="preserve"> </w:t>
      </w:r>
      <w:proofErr w:type="spellStart"/>
      <w:r w:rsidRPr="00F46525">
        <w:t>dbContext.SaveChangesAsync</w:t>
      </w:r>
      <w:proofErr w:type="spellEnd"/>
      <w:r w:rsidRPr="00F46525">
        <w:t>();</w:t>
      </w:r>
    </w:p>
    <w:p w14:paraId="3E37A90F" w14:textId="77777777" w:rsidR="00F46525" w:rsidRPr="00F46525" w:rsidRDefault="00F46525" w:rsidP="00F46525">
      <w:pPr>
        <w:pStyle w:val="aff0"/>
      </w:pPr>
    </w:p>
    <w:p w14:paraId="785D8CD2" w14:textId="14B9DC98" w:rsidR="00F46525" w:rsidRPr="00F46525" w:rsidRDefault="00F46525" w:rsidP="00F46525">
      <w:pPr>
        <w:pStyle w:val="aff0"/>
      </w:pPr>
      <w:r w:rsidRPr="00F46525">
        <w:t xml:space="preserve">    // Формирование запроса с фильтр</w:t>
      </w:r>
      <w:r w:rsidR="00956C0C">
        <w:t>ацией</w:t>
      </w:r>
      <w:r w:rsidRPr="00F46525">
        <w:t xml:space="preserve"> и сортировкой</w:t>
      </w:r>
    </w:p>
    <w:p w14:paraId="37F05577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query = new </w:t>
      </w:r>
      <w:proofErr w:type="spellStart"/>
      <w:r w:rsidRPr="00F46525">
        <w:rPr>
          <w:lang w:val="en-US"/>
        </w:rPr>
        <w:t>AdminUserListQuery</w:t>
      </w:r>
      <w:proofErr w:type="spellEnd"/>
    </w:p>
    <w:p w14:paraId="1A0B95C4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{</w:t>
      </w:r>
    </w:p>
    <w:p w14:paraId="497D4A6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F46525">
        <w:rPr>
          <w:lang w:val="en-US"/>
        </w:rPr>
        <w:t>LanguageLevelId</w:t>
      </w:r>
      <w:proofErr w:type="spellEnd"/>
      <w:r w:rsidRPr="00F46525">
        <w:rPr>
          <w:lang w:val="en-US"/>
        </w:rPr>
        <w:t xml:space="preserve"> = 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>,</w:t>
      </w:r>
    </w:p>
    <w:p w14:paraId="669B64B2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</w:t>
      </w:r>
      <w:proofErr w:type="spellStart"/>
      <w:r w:rsidRPr="009B4C8C">
        <w:rPr>
          <w:lang w:val="en-US"/>
        </w:rPr>
        <w:t>SortByNameDescending</w:t>
      </w:r>
      <w:proofErr w:type="spellEnd"/>
      <w:r w:rsidRPr="009B4C8C">
        <w:rPr>
          <w:lang w:val="en-US"/>
        </w:rPr>
        <w:t xml:space="preserve"> = true</w:t>
      </w:r>
    </w:p>
    <w:p w14:paraId="7272EB5C" w14:textId="77777777" w:rsidR="00F46525" w:rsidRPr="00F46525" w:rsidRDefault="00F46525" w:rsidP="00F46525">
      <w:pPr>
        <w:pStyle w:val="aff0"/>
      </w:pPr>
      <w:r w:rsidRPr="009B4C8C">
        <w:rPr>
          <w:lang w:val="en-US"/>
        </w:rPr>
        <w:t xml:space="preserve">    </w:t>
      </w:r>
      <w:r w:rsidRPr="00F46525">
        <w:t>};</w:t>
      </w:r>
    </w:p>
    <w:p w14:paraId="3DBC1B70" w14:textId="77777777" w:rsidR="00F46525" w:rsidRPr="00F46525" w:rsidRDefault="00F46525" w:rsidP="00F46525">
      <w:pPr>
        <w:pStyle w:val="aff0"/>
      </w:pPr>
    </w:p>
    <w:p w14:paraId="74756AA1" w14:textId="77777777" w:rsidR="00F46525" w:rsidRPr="00F46525" w:rsidRDefault="00F46525" w:rsidP="00F46525">
      <w:pPr>
        <w:pStyle w:val="aff0"/>
      </w:pPr>
      <w:r w:rsidRPr="00F46525">
        <w:t xml:space="preserve">    // Получение отфильтрованного списка пользователей</w:t>
      </w:r>
    </w:p>
    <w:p w14:paraId="5788A59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result = await </w:t>
      </w:r>
      <w:proofErr w:type="spellStart"/>
      <w:proofErr w:type="gramStart"/>
      <w:r w:rsidRPr="00F46525">
        <w:rPr>
          <w:lang w:val="en-US"/>
        </w:rPr>
        <w:t>service.GetUsersAsync</w:t>
      </w:r>
      <w:proofErr w:type="spellEnd"/>
      <w:proofErr w:type="gramEnd"/>
      <w:r w:rsidRPr="00F46525">
        <w:rPr>
          <w:lang w:val="en-US"/>
        </w:rPr>
        <w:t>(query);</w:t>
      </w:r>
    </w:p>
    <w:p w14:paraId="30464D14" w14:textId="77777777" w:rsidR="00F46525" w:rsidRPr="00F46525" w:rsidRDefault="00F46525" w:rsidP="00F46525">
      <w:pPr>
        <w:pStyle w:val="aff0"/>
        <w:rPr>
          <w:lang w:val="en-US"/>
        </w:rPr>
      </w:pPr>
    </w:p>
    <w:p w14:paraId="1407D85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количества: ожидаем 2 пользователей</w:t>
      </w:r>
    </w:p>
    <w:p w14:paraId="0C02BCC0" w14:textId="77777777" w:rsidR="00F46525" w:rsidRPr="009B4C8C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9B4C8C">
        <w:rPr>
          <w:lang w:val="en-US"/>
        </w:rPr>
        <w:t>Assert.Equal</w:t>
      </w:r>
      <w:proofErr w:type="spellEnd"/>
      <w:r w:rsidRPr="009B4C8C">
        <w:rPr>
          <w:lang w:val="en-US"/>
        </w:rPr>
        <w:t xml:space="preserve">(2, </w:t>
      </w:r>
      <w:proofErr w:type="spellStart"/>
      <w:proofErr w:type="gramStart"/>
      <w:r w:rsidRPr="009B4C8C">
        <w:rPr>
          <w:lang w:val="en-US"/>
        </w:rPr>
        <w:t>result.Users.Count</w:t>
      </w:r>
      <w:proofErr w:type="spellEnd"/>
      <w:proofErr w:type="gramEnd"/>
      <w:r w:rsidRPr="009B4C8C">
        <w:rPr>
          <w:lang w:val="en-US"/>
        </w:rPr>
        <w:t>);</w:t>
      </w:r>
    </w:p>
    <w:p w14:paraId="77E6CB90" w14:textId="77777777" w:rsidR="005E77ED" w:rsidRPr="009B4C8C" w:rsidRDefault="005E77ED" w:rsidP="00F46525">
      <w:pPr>
        <w:pStyle w:val="aff0"/>
        <w:rPr>
          <w:lang w:val="en-US"/>
        </w:rPr>
      </w:pPr>
    </w:p>
    <w:p w14:paraId="600FC7FF" w14:textId="77777777" w:rsidR="00F46525" w:rsidRPr="00F46525" w:rsidRDefault="00F46525" w:rsidP="00F46525">
      <w:pPr>
        <w:pStyle w:val="aff0"/>
        <w:rPr>
          <w:lang w:val="en-US"/>
        </w:rPr>
      </w:pPr>
      <w:r w:rsidRPr="009B4C8C">
        <w:rPr>
          <w:lang w:val="en-US"/>
        </w:rPr>
        <w:t xml:space="preserve">    </w:t>
      </w:r>
      <w:r w:rsidRPr="00F46525">
        <w:rPr>
          <w:lang w:val="en-US"/>
        </w:rPr>
        <w:t xml:space="preserve">// </w:t>
      </w:r>
      <w:r w:rsidRPr="00F46525">
        <w:t>Проверка</w:t>
      </w:r>
      <w:r w:rsidRPr="00F46525">
        <w:rPr>
          <w:lang w:val="en-US"/>
        </w:rPr>
        <w:t xml:space="preserve"> </w:t>
      </w:r>
      <w:r w:rsidRPr="00F46525">
        <w:t>сортировки</w:t>
      </w:r>
    </w:p>
    <w:p w14:paraId="2438C71D" w14:textId="77777777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(["bob", "</w:t>
      </w:r>
      <w:proofErr w:type="spellStart"/>
      <w:r w:rsidRPr="00F46525">
        <w:rPr>
          <w:lang w:val="en-US"/>
        </w:rPr>
        <w:t>alice</w:t>
      </w:r>
      <w:proofErr w:type="spellEnd"/>
      <w:r w:rsidRPr="00F46525">
        <w:rPr>
          <w:lang w:val="en-US"/>
        </w:rPr>
        <w:t xml:space="preserve">"], </w:t>
      </w:r>
      <w:proofErr w:type="spellStart"/>
      <w:proofErr w:type="gramStart"/>
      <w:r w:rsidRPr="00F46525">
        <w:rPr>
          <w:lang w:val="en-US"/>
        </w:rPr>
        <w:t>result.Users.Select</w:t>
      </w:r>
      <w:proofErr w:type="spellEnd"/>
      <w:proofErr w:type="gramEnd"/>
      <w:r w:rsidRPr="00F46525">
        <w:rPr>
          <w:lang w:val="en-US"/>
        </w:rPr>
        <w:t>(</w:t>
      </w:r>
    </w:p>
    <w:p w14:paraId="58786EF5" w14:textId="20522C6D" w:rsidR="00F46525" w:rsidRDefault="00F46525" w:rsidP="00F46525">
      <w:pPr>
        <w:pStyle w:val="aff0"/>
      </w:pPr>
      <w:r w:rsidRPr="00480C36">
        <w:rPr>
          <w:lang w:val="en-US"/>
        </w:rPr>
        <w:t xml:space="preserve">        </w:t>
      </w:r>
      <w:r w:rsidRPr="00F46525">
        <w:rPr>
          <w:lang w:val="en-US"/>
        </w:rPr>
        <w:t>u</w:t>
      </w:r>
      <w:r w:rsidRPr="00F46525">
        <w:t xml:space="preserve"> =&gt; </w:t>
      </w:r>
      <w:proofErr w:type="gramStart"/>
      <w:r w:rsidRPr="00F46525">
        <w:rPr>
          <w:lang w:val="en-US"/>
        </w:rPr>
        <w:t>u</w:t>
      </w:r>
      <w:r w:rsidRPr="00F46525">
        <w:t>.</w:t>
      </w:r>
      <w:r w:rsidRPr="00F46525">
        <w:rPr>
          <w:lang w:val="en-US"/>
        </w:rPr>
        <w:t>Username</w:t>
      </w:r>
      <w:proofErr w:type="gramEnd"/>
      <w:r w:rsidRPr="00F46525">
        <w:t>));</w:t>
      </w:r>
    </w:p>
    <w:p w14:paraId="116BE236" w14:textId="77777777" w:rsidR="005E77ED" w:rsidRPr="00F46525" w:rsidRDefault="005E77ED" w:rsidP="00F46525">
      <w:pPr>
        <w:pStyle w:val="aff0"/>
      </w:pPr>
    </w:p>
    <w:p w14:paraId="13E835B5" w14:textId="4E612769" w:rsidR="005E77ED" w:rsidRPr="00F46525" w:rsidRDefault="00F46525" w:rsidP="00F46525">
      <w:pPr>
        <w:pStyle w:val="aff0"/>
      </w:pPr>
      <w:r w:rsidRPr="00F46525">
        <w:t xml:space="preserve">    // Проверка корректности фильтрации</w:t>
      </w:r>
    </w:p>
    <w:p w14:paraId="3AE1720C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Assert.All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result.Users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0F0DC9B5" w14:textId="16DA56C8" w:rsidR="00F46525" w:rsidRPr="00480C36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    u =&gt;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beginner.Id</w:t>
      </w:r>
      <w:proofErr w:type="spellEnd"/>
      <w:proofErr w:type="gramEnd"/>
      <w:r w:rsidRPr="00F46525">
        <w:rPr>
          <w:lang w:val="en-US"/>
        </w:rPr>
        <w:t xml:space="preserve">, </w:t>
      </w:r>
      <w:proofErr w:type="spellStart"/>
      <w:proofErr w:type="gramStart"/>
      <w:r w:rsidRPr="00F46525">
        <w:rPr>
          <w:lang w:val="en-US"/>
        </w:rPr>
        <w:t>u.LanguageLevelId</w:t>
      </w:r>
      <w:proofErr w:type="spellEnd"/>
      <w:proofErr w:type="gramEnd"/>
      <w:r w:rsidRPr="00F46525">
        <w:rPr>
          <w:lang w:val="en-US"/>
        </w:rPr>
        <w:t>));</w:t>
      </w:r>
    </w:p>
    <w:p w14:paraId="7A70FCB1" w14:textId="77777777" w:rsidR="005E77ED" w:rsidRPr="00480C36" w:rsidRDefault="005E77ED" w:rsidP="00F46525">
      <w:pPr>
        <w:pStyle w:val="aff0"/>
        <w:rPr>
          <w:lang w:val="en-US"/>
        </w:rPr>
      </w:pPr>
    </w:p>
    <w:p w14:paraId="7A85EA7B" w14:textId="2A3153A3" w:rsidR="00956C0C" w:rsidRPr="00F46525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</w:t>
      </w:r>
      <w:r>
        <w:rPr>
          <w:lang w:val="en-US"/>
        </w:rPr>
        <w:t>//</w:t>
      </w:r>
      <w:r w:rsidRPr="00956C0C">
        <w:rPr>
          <w:lang w:val="en-US"/>
        </w:rPr>
        <w:t xml:space="preserve"> </w:t>
      </w:r>
      <w:r>
        <w:t>Проверка</w:t>
      </w:r>
      <w:r w:rsidRPr="00480C36">
        <w:rPr>
          <w:lang w:val="en-US"/>
        </w:rPr>
        <w:t xml:space="preserve"> </w:t>
      </w:r>
      <w:r>
        <w:t>корректности</w:t>
      </w:r>
      <w:r w:rsidRPr="00480C36">
        <w:rPr>
          <w:lang w:val="en-US"/>
        </w:rPr>
        <w:t xml:space="preserve"> </w:t>
      </w:r>
      <w:r w:rsidRPr="00F46525">
        <w:t>маппинга</w:t>
      </w:r>
    </w:p>
    <w:p w14:paraId="1EFFCF3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(1, </w:t>
      </w:r>
      <w:proofErr w:type="spellStart"/>
      <w:proofErr w:type="gramStart"/>
      <w:r w:rsidRPr="00F46525">
        <w:rPr>
          <w:lang w:val="en-US"/>
        </w:rPr>
        <w:t>result.Users.First</w:t>
      </w:r>
      <w:proofErr w:type="spellEnd"/>
      <w:proofErr w:type="gram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MemorizedWordsCount</w:t>
      </w:r>
      <w:proofErr w:type="spellEnd"/>
      <w:proofErr w:type="gramEnd"/>
      <w:r w:rsidRPr="00F46525">
        <w:rPr>
          <w:lang w:val="en-US"/>
        </w:rPr>
        <w:t>);</w:t>
      </w:r>
    </w:p>
    <w:p w14:paraId="066A7F63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beginner.Code</w:t>
      </w:r>
      <w:proofErr w:type="spellEnd"/>
      <w:proofErr w:type="gramEnd"/>
      <w:r w:rsidRPr="00F46525">
        <w:rPr>
          <w:lang w:val="en-US"/>
        </w:rPr>
        <w:t>,</w:t>
      </w:r>
      <w:r w:rsidR="00956C0C" w:rsidRPr="00956C0C">
        <w:rPr>
          <w:lang w:val="en-US"/>
        </w:rPr>
        <w:t xml:space="preserve"> </w:t>
      </w:r>
    </w:p>
    <w:p w14:paraId="56BE30A0" w14:textId="0FA528A8" w:rsidR="00F46525" w:rsidRPr="00F46525" w:rsidRDefault="00956C0C" w:rsidP="00F46525">
      <w:pPr>
        <w:pStyle w:val="aff0"/>
        <w:rPr>
          <w:lang w:val="en-US"/>
        </w:rPr>
      </w:pPr>
      <w:r w:rsidRPr="00956C0C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LanguageLevelCode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4B082F40" w14:textId="77777777" w:rsidR="00956C0C" w:rsidRPr="00956C0C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>(</w:t>
      </w:r>
      <w:proofErr w:type="spellStart"/>
      <w:proofErr w:type="gramStart"/>
      <w:r w:rsidRPr="00F46525">
        <w:rPr>
          <w:lang w:val="en-US"/>
        </w:rPr>
        <w:t>beginner.Name</w:t>
      </w:r>
      <w:proofErr w:type="spellEnd"/>
      <w:proofErr w:type="gramEnd"/>
      <w:r w:rsidRPr="00F46525">
        <w:rPr>
          <w:lang w:val="en-US"/>
        </w:rPr>
        <w:t xml:space="preserve">, </w:t>
      </w:r>
    </w:p>
    <w:p w14:paraId="595C3F51" w14:textId="2CDC0E25" w:rsidR="00F46525" w:rsidRPr="00480C36" w:rsidRDefault="00956C0C" w:rsidP="00F46525">
      <w:pPr>
        <w:pStyle w:val="aff0"/>
        <w:rPr>
          <w:lang w:val="en-US"/>
        </w:rPr>
      </w:pPr>
      <w:r w:rsidRPr="00480C36">
        <w:rPr>
          <w:lang w:val="en-US"/>
        </w:rPr>
        <w:t xml:space="preserve">        </w:t>
      </w:r>
      <w:proofErr w:type="spellStart"/>
      <w:proofErr w:type="gramStart"/>
      <w:r w:rsidR="00F46525" w:rsidRPr="00F46525">
        <w:rPr>
          <w:lang w:val="en-US"/>
        </w:rPr>
        <w:t>result.Users.First</w:t>
      </w:r>
      <w:proofErr w:type="spellEnd"/>
      <w:proofErr w:type="gramEnd"/>
      <w:r w:rsidR="00F46525" w:rsidRPr="00F46525">
        <w:rPr>
          <w:lang w:val="en-US"/>
        </w:rPr>
        <w:t>(</w:t>
      </w:r>
      <w:proofErr w:type="gramStart"/>
      <w:r w:rsidR="00F46525" w:rsidRPr="00F46525">
        <w:rPr>
          <w:lang w:val="en-US"/>
        </w:rPr>
        <w:t>).</w:t>
      </w:r>
      <w:proofErr w:type="spellStart"/>
      <w:r w:rsidR="00F46525" w:rsidRPr="00F46525">
        <w:rPr>
          <w:lang w:val="en-US"/>
        </w:rPr>
        <w:t>LanguageLevelName</w:t>
      </w:r>
      <w:proofErr w:type="spellEnd"/>
      <w:proofErr w:type="gramEnd"/>
      <w:r w:rsidR="00F46525" w:rsidRPr="00F46525">
        <w:rPr>
          <w:lang w:val="en-US"/>
        </w:rPr>
        <w:t>);</w:t>
      </w:r>
    </w:p>
    <w:p w14:paraId="6863A220" w14:textId="77777777" w:rsidR="005E77ED" w:rsidRPr="00480C36" w:rsidRDefault="005E77ED" w:rsidP="00F46525">
      <w:pPr>
        <w:pStyle w:val="aff0"/>
        <w:rPr>
          <w:lang w:val="en-US"/>
        </w:rPr>
      </w:pPr>
    </w:p>
    <w:p w14:paraId="42F5F46C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Проверка списка всех доступных уровней (для UI-фильтров)</w:t>
      </w:r>
    </w:p>
    <w:p w14:paraId="70AE9F95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r w:rsidRPr="00F46525">
        <w:rPr>
          <w:lang w:val="en-US"/>
        </w:rPr>
        <w:t>Assert.Equal</w:t>
      </w:r>
      <w:proofErr w:type="spellEnd"/>
      <w:r w:rsidRPr="00F46525">
        <w:rPr>
          <w:lang w:val="en-US"/>
        </w:rPr>
        <w:t xml:space="preserve">(2, </w:t>
      </w:r>
      <w:proofErr w:type="spellStart"/>
      <w:proofErr w:type="gramStart"/>
      <w:r w:rsidRPr="00F46525">
        <w:rPr>
          <w:lang w:val="en-US"/>
        </w:rPr>
        <w:t>result.Levels.Count</w:t>
      </w:r>
      <w:proofErr w:type="spellEnd"/>
      <w:proofErr w:type="gramEnd"/>
      <w:r w:rsidRPr="00F46525">
        <w:rPr>
          <w:lang w:val="en-US"/>
        </w:rPr>
        <w:t>);</w:t>
      </w:r>
    </w:p>
    <w:p w14:paraId="73CEE887" w14:textId="2863D829" w:rsidR="005E77ED" w:rsidRPr="00D64B2E" w:rsidRDefault="00F46525" w:rsidP="00F46525">
      <w:pPr>
        <w:pStyle w:val="aff0"/>
      </w:pPr>
      <w:r w:rsidRPr="00D64B2E">
        <w:t>}</w:t>
      </w:r>
    </w:p>
    <w:p w14:paraId="479C3F82" w14:textId="77777777" w:rsidR="003B64AC" w:rsidRDefault="003B64AC" w:rsidP="003B64AC">
      <w:pPr>
        <w:pStyle w:val="a3"/>
      </w:pPr>
      <w:r w:rsidRPr="001104F5">
        <w:t>Подготовка окружения для теста выполняется вспомогательным методом</w:t>
      </w:r>
      <w:r>
        <w:t xml:space="preserve"> </w:t>
      </w:r>
      <w:proofErr w:type="spellStart"/>
      <w:r w:rsidRPr="001104F5">
        <w:t>CreateService</w:t>
      </w:r>
      <w:proofErr w:type="spellEnd"/>
      <w:r w:rsidRPr="001104F5">
        <w:t>. Код метода представлен листингом</w:t>
      </w:r>
      <w:r>
        <w:t xml:space="preserve"> 10.</w:t>
      </w:r>
    </w:p>
    <w:p w14:paraId="31734346" w14:textId="0201FB89" w:rsidR="00F46525" w:rsidRPr="00480C36" w:rsidRDefault="00F46525" w:rsidP="00F46525">
      <w:pPr>
        <w:pStyle w:val="aff2"/>
        <w:rPr>
          <w:lang w:val="en-US"/>
        </w:rPr>
      </w:pPr>
      <w:r>
        <w:lastRenderedPageBreak/>
        <w:t>Листинг</w:t>
      </w:r>
      <w:r w:rsidRPr="00480C36">
        <w:rPr>
          <w:lang w:val="en-US"/>
        </w:rPr>
        <w:t xml:space="preserve"> 10 – </w:t>
      </w:r>
      <w:r>
        <w:t>Код</w:t>
      </w:r>
      <w:r w:rsidRPr="00480C36">
        <w:rPr>
          <w:lang w:val="en-US"/>
        </w:rPr>
        <w:t xml:space="preserve"> </w:t>
      </w:r>
      <w:r>
        <w:t>метода</w:t>
      </w:r>
      <w:r w:rsidRPr="00480C36">
        <w:rPr>
          <w:lang w:val="en-US"/>
        </w:rPr>
        <w:t xml:space="preserve"> </w:t>
      </w:r>
      <w:proofErr w:type="spellStart"/>
      <w:r w:rsidRPr="00480C36">
        <w:rPr>
          <w:lang w:val="en-US"/>
        </w:rPr>
        <w:t>CreateService</w:t>
      </w:r>
      <w:proofErr w:type="spellEnd"/>
    </w:p>
    <w:p w14:paraId="639191CE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>private static (</w:t>
      </w:r>
      <w:proofErr w:type="spellStart"/>
      <w:r w:rsidRPr="00F46525">
        <w:rPr>
          <w:lang w:val="en-US"/>
        </w:rPr>
        <w:t>IAdminUserService</w:t>
      </w:r>
      <w:proofErr w:type="spellEnd"/>
      <w:r w:rsidRPr="00F46525">
        <w:rPr>
          <w:lang w:val="en-US"/>
        </w:rPr>
        <w:t xml:space="preserve"> Service, </w:t>
      </w:r>
      <w:proofErr w:type="spellStart"/>
      <w:r w:rsidRPr="00F46525">
        <w:rPr>
          <w:lang w:val="en-US"/>
        </w:rPr>
        <w:t>SmartLangDbContext</w:t>
      </w:r>
      <w:proofErr w:type="spellEnd"/>
      <w:r w:rsidRPr="00F46525">
        <w:rPr>
          <w:lang w:val="en-US"/>
        </w:rPr>
        <w:t xml:space="preserve"> </w:t>
      </w:r>
      <w:proofErr w:type="spellStart"/>
      <w:r w:rsidRPr="00F46525">
        <w:rPr>
          <w:lang w:val="en-US"/>
        </w:rPr>
        <w:t>DbContext</w:t>
      </w:r>
      <w:proofErr w:type="spellEnd"/>
      <w:r w:rsidRPr="00F46525">
        <w:rPr>
          <w:lang w:val="en-US"/>
        </w:rPr>
        <w:t xml:space="preserve">) </w:t>
      </w:r>
      <w:proofErr w:type="spellStart"/>
      <w:proofErr w:type="gramStart"/>
      <w:r w:rsidRPr="00F46525">
        <w:rPr>
          <w:lang w:val="en-US"/>
        </w:rPr>
        <w:t>CreateService</w:t>
      </w:r>
      <w:proofErr w:type="spellEnd"/>
      <w:r w:rsidRPr="00F46525">
        <w:rPr>
          <w:lang w:val="en-US"/>
        </w:rPr>
        <w:t>(</w:t>
      </w:r>
      <w:proofErr w:type="gramEnd"/>
      <w:r w:rsidRPr="00F46525">
        <w:rPr>
          <w:lang w:val="en-US"/>
        </w:rPr>
        <w:t>)</w:t>
      </w:r>
    </w:p>
    <w:p w14:paraId="6293830C" w14:textId="77777777" w:rsidR="00F46525" w:rsidRPr="00F46525" w:rsidRDefault="00F46525" w:rsidP="00F46525">
      <w:pPr>
        <w:pStyle w:val="aff0"/>
      </w:pPr>
      <w:r w:rsidRPr="00F46525">
        <w:t>{</w:t>
      </w:r>
    </w:p>
    <w:p w14:paraId="50173CD3" w14:textId="77777777" w:rsidR="00F46525" w:rsidRPr="00F46525" w:rsidRDefault="00F46525" w:rsidP="00F46525">
      <w:pPr>
        <w:pStyle w:val="aff0"/>
      </w:pPr>
      <w:r w:rsidRPr="00F46525">
        <w:t xml:space="preserve">    // Инициализация контейнера внедрения зависимостей</w:t>
      </w:r>
    </w:p>
    <w:p w14:paraId="26853FD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r w:rsidRPr="00F46525">
        <w:t>var</w:t>
      </w:r>
      <w:proofErr w:type="spellEnd"/>
      <w:r w:rsidRPr="00F46525">
        <w:t xml:space="preserve"> </w:t>
      </w:r>
      <w:proofErr w:type="spellStart"/>
      <w:r w:rsidRPr="00F46525">
        <w:t>services</w:t>
      </w:r>
      <w:proofErr w:type="spellEnd"/>
      <w:r w:rsidRPr="00F46525">
        <w:t xml:space="preserve"> = </w:t>
      </w:r>
      <w:proofErr w:type="spellStart"/>
      <w:r w:rsidRPr="00F46525">
        <w:t>new</w:t>
      </w:r>
      <w:proofErr w:type="spellEnd"/>
      <w:r w:rsidRPr="00F46525">
        <w:t xml:space="preserve"> </w:t>
      </w:r>
      <w:proofErr w:type="spellStart"/>
      <w:proofErr w:type="gramStart"/>
      <w:r w:rsidRPr="00F46525">
        <w:t>ServiceCollection</w:t>
      </w:r>
      <w:proofErr w:type="spellEnd"/>
      <w:r w:rsidRPr="00F46525">
        <w:t>(</w:t>
      </w:r>
      <w:proofErr w:type="gramEnd"/>
      <w:r w:rsidRPr="00F46525">
        <w:t>);</w:t>
      </w:r>
    </w:p>
    <w:p w14:paraId="60EF2F76" w14:textId="77777777" w:rsidR="00F46525" w:rsidRPr="00F46525" w:rsidRDefault="00F46525" w:rsidP="00F46525">
      <w:pPr>
        <w:pStyle w:val="aff0"/>
      </w:pPr>
    </w:p>
    <w:p w14:paraId="52FCB495" w14:textId="77777777" w:rsidR="00F46525" w:rsidRPr="00F46525" w:rsidRDefault="00F46525" w:rsidP="00F46525">
      <w:pPr>
        <w:pStyle w:val="aff0"/>
      </w:pPr>
      <w:r w:rsidRPr="00F46525">
        <w:t xml:space="preserve">    // Конфигурация </w:t>
      </w:r>
      <w:proofErr w:type="spellStart"/>
      <w:r w:rsidRPr="00F46525">
        <w:t>InMemory</w:t>
      </w:r>
      <w:proofErr w:type="spellEnd"/>
      <w:r w:rsidRPr="00F46525">
        <w:t xml:space="preserve"> базы данных с уникальным ID для изоляции тестов</w:t>
      </w:r>
    </w:p>
    <w:p w14:paraId="43A8957D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proofErr w:type="spellStart"/>
      <w:proofErr w:type="gramStart"/>
      <w:r w:rsidRPr="00F46525">
        <w:rPr>
          <w:lang w:val="en-US"/>
        </w:rPr>
        <w:t>services.AddDbContext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options =&gt; </w:t>
      </w:r>
      <w:proofErr w:type="spellStart"/>
      <w:proofErr w:type="gramStart"/>
      <w:r w:rsidRPr="00F46525">
        <w:rPr>
          <w:lang w:val="en-US"/>
        </w:rPr>
        <w:t>options.UseInMemoryDatabase</w:t>
      </w:r>
      <w:proofErr w:type="spellEnd"/>
      <w:proofErr w:type="gramEnd"/>
      <w:r w:rsidRPr="00F46525">
        <w:rPr>
          <w:lang w:val="en-US"/>
        </w:rPr>
        <w:t>(</w:t>
      </w:r>
      <w:proofErr w:type="spellStart"/>
      <w:r w:rsidRPr="00F46525">
        <w:rPr>
          <w:lang w:val="en-US"/>
        </w:rPr>
        <w:t>Guid.NewGuid</w:t>
      </w:r>
      <w:proofErr w:type="spellEnd"/>
      <w:r w:rsidRPr="00F46525">
        <w:rPr>
          <w:lang w:val="en-US"/>
        </w:rPr>
        <w:t>(</w:t>
      </w:r>
      <w:proofErr w:type="gramStart"/>
      <w:r w:rsidRPr="00F46525">
        <w:rPr>
          <w:lang w:val="en-US"/>
        </w:rPr>
        <w:t>).</w:t>
      </w:r>
      <w:proofErr w:type="spellStart"/>
      <w:r w:rsidRPr="00F46525">
        <w:rPr>
          <w:lang w:val="en-US"/>
        </w:rPr>
        <w:t>ToString</w:t>
      </w:r>
      <w:proofErr w:type="spellEnd"/>
      <w:proofErr w:type="gramEnd"/>
      <w:r w:rsidRPr="00F46525">
        <w:rPr>
          <w:lang w:val="en-US"/>
        </w:rPr>
        <w:t>()));</w:t>
      </w:r>
    </w:p>
    <w:p w14:paraId="357BC2B0" w14:textId="77777777" w:rsidR="00F46525" w:rsidRPr="00F46525" w:rsidRDefault="00F46525" w:rsidP="00F46525">
      <w:pPr>
        <w:pStyle w:val="aff0"/>
        <w:rPr>
          <w:lang w:val="en-US"/>
        </w:rPr>
      </w:pPr>
    </w:p>
    <w:p w14:paraId="67E8B174" w14:textId="77777777" w:rsidR="00F46525" w:rsidRPr="00F46525" w:rsidRDefault="00F46525" w:rsidP="00F46525">
      <w:pPr>
        <w:pStyle w:val="aff0"/>
      </w:pPr>
      <w:r w:rsidRPr="00F46525">
        <w:rPr>
          <w:lang w:val="en-US"/>
        </w:rPr>
        <w:t xml:space="preserve">    </w:t>
      </w:r>
      <w:r w:rsidRPr="00F46525">
        <w:t>// Регистрация сервисов бизнес-логики</w:t>
      </w:r>
    </w:p>
    <w:p w14:paraId="64EC8EF9" w14:textId="77777777" w:rsidR="00F46525" w:rsidRPr="00F46525" w:rsidRDefault="00F46525" w:rsidP="00F46525">
      <w:pPr>
        <w:pStyle w:val="aff0"/>
      </w:pPr>
      <w:r w:rsidRPr="00F46525">
        <w:t xml:space="preserve">    </w:t>
      </w:r>
      <w:proofErr w:type="spellStart"/>
      <w:proofErr w:type="gramStart"/>
      <w:r w:rsidRPr="00F46525">
        <w:t>services.AddAdminServices</w:t>
      </w:r>
      <w:proofErr w:type="spellEnd"/>
      <w:proofErr w:type="gramEnd"/>
      <w:r w:rsidRPr="00F46525">
        <w:t>();</w:t>
      </w:r>
    </w:p>
    <w:p w14:paraId="6235CC82" w14:textId="77777777" w:rsidR="00F46525" w:rsidRPr="00F46525" w:rsidRDefault="00F46525" w:rsidP="00F46525">
      <w:pPr>
        <w:pStyle w:val="aff0"/>
      </w:pPr>
    </w:p>
    <w:p w14:paraId="44F38033" w14:textId="77777777" w:rsidR="00F46525" w:rsidRPr="00F46525" w:rsidRDefault="00F46525" w:rsidP="00F46525">
      <w:pPr>
        <w:pStyle w:val="aff0"/>
      </w:pPr>
      <w:r w:rsidRPr="00F46525">
        <w:t xml:space="preserve">    // Построение провайдера и получение экземпляров сервиса и контекста</w:t>
      </w:r>
    </w:p>
    <w:p w14:paraId="4C8A10B9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t xml:space="preserve">    </w:t>
      </w:r>
      <w:r w:rsidRPr="00F46525">
        <w:rPr>
          <w:lang w:val="en-US"/>
        </w:rPr>
        <w:t xml:space="preserve">var provider = </w:t>
      </w:r>
      <w:proofErr w:type="spellStart"/>
      <w:proofErr w:type="gramStart"/>
      <w:r w:rsidRPr="00F46525">
        <w:rPr>
          <w:lang w:val="en-US"/>
        </w:rPr>
        <w:t>services.BuildServiceProvider</w:t>
      </w:r>
      <w:proofErr w:type="spellEnd"/>
      <w:proofErr w:type="gramEnd"/>
      <w:r w:rsidRPr="00F46525">
        <w:rPr>
          <w:lang w:val="en-US"/>
        </w:rPr>
        <w:t>();</w:t>
      </w:r>
    </w:p>
    <w:p w14:paraId="67B06E22" w14:textId="77777777" w:rsidR="00F46525" w:rsidRPr="00F46525" w:rsidRDefault="00F46525" w:rsidP="00F46525">
      <w:pPr>
        <w:pStyle w:val="aff0"/>
        <w:rPr>
          <w:lang w:val="en-US"/>
        </w:rPr>
      </w:pPr>
      <w:r w:rsidRPr="00F46525">
        <w:rPr>
          <w:lang w:val="en-US"/>
        </w:rPr>
        <w:t xml:space="preserve">    return (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IAdminUserService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 xml:space="preserve">), </w:t>
      </w:r>
      <w:proofErr w:type="spellStart"/>
      <w:proofErr w:type="gramStart"/>
      <w:r w:rsidRPr="00F46525">
        <w:rPr>
          <w:lang w:val="en-US"/>
        </w:rPr>
        <w:t>provider.GetRequiredService</w:t>
      </w:r>
      <w:proofErr w:type="spellEnd"/>
      <w:proofErr w:type="gramEnd"/>
      <w:r w:rsidRPr="00F46525">
        <w:rPr>
          <w:lang w:val="en-US"/>
        </w:rPr>
        <w:t>&lt;</w:t>
      </w:r>
      <w:proofErr w:type="spellStart"/>
      <w:r w:rsidRPr="00F46525">
        <w:rPr>
          <w:lang w:val="en-US"/>
        </w:rPr>
        <w:t>SmartLangDbContext</w:t>
      </w:r>
      <w:proofErr w:type="spellEnd"/>
      <w:proofErr w:type="gramStart"/>
      <w:r w:rsidRPr="00F46525">
        <w:rPr>
          <w:lang w:val="en-US"/>
        </w:rPr>
        <w:t>&gt;(</w:t>
      </w:r>
      <w:proofErr w:type="gramEnd"/>
      <w:r w:rsidRPr="00F46525">
        <w:rPr>
          <w:lang w:val="en-US"/>
        </w:rPr>
        <w:t>));</w:t>
      </w:r>
    </w:p>
    <w:p w14:paraId="4D42E1D3" w14:textId="767E01E3" w:rsidR="00F46525" w:rsidRDefault="00F46525" w:rsidP="00F46525">
      <w:pPr>
        <w:pStyle w:val="aff0"/>
      </w:pPr>
      <w:r w:rsidRPr="00F46525">
        <w:t>}</w:t>
      </w:r>
    </w:p>
    <w:p w14:paraId="44942908" w14:textId="397DA069" w:rsidR="00956C0C" w:rsidRDefault="00956C0C" w:rsidP="00956C0C">
      <w:pPr>
        <w:pStyle w:val="a3"/>
      </w:pPr>
      <w:r>
        <w:t xml:space="preserve">Результат тестирования сервиса </w:t>
      </w:r>
      <w:proofErr w:type="spellStart"/>
      <w:r w:rsidRPr="00956C0C">
        <w:t>AdminUserService</w:t>
      </w:r>
      <w:proofErr w:type="spellEnd"/>
      <w:r>
        <w:t xml:space="preserve"> представлен на рисунке 5.</w:t>
      </w:r>
    </w:p>
    <w:p w14:paraId="2EA40685" w14:textId="1570D515" w:rsidR="00F46525" w:rsidRDefault="00956C0C" w:rsidP="00956C0C">
      <w:pPr>
        <w:pStyle w:val="afd"/>
      </w:pPr>
      <w:r w:rsidRPr="00956C0C">
        <w:rPr>
          <w:lang w:eastAsia="ru-RU"/>
        </w:rPr>
        <w:drawing>
          <wp:inline distT="0" distB="0" distL="0" distR="0" wp14:anchorId="24AB4891" wp14:editId="7CFF04F1">
            <wp:extent cx="5939790" cy="1484630"/>
            <wp:effectExtent l="0" t="0" r="3810" b="1270"/>
            <wp:docPr id="151952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7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32FC" w14:textId="74DD15DD" w:rsidR="00956C0C" w:rsidRPr="00D64B2E" w:rsidRDefault="00956C0C" w:rsidP="00956C0C">
      <w:pPr>
        <w:pStyle w:val="afe"/>
      </w:pPr>
      <w:r>
        <w:t>Рисунок</w:t>
      </w:r>
      <w:r w:rsidRPr="001D07EE">
        <w:t xml:space="preserve"> 5 – </w:t>
      </w:r>
      <w:r w:rsidR="003B64AC">
        <w:rPr>
          <w:lang w:val="en-US"/>
        </w:rPr>
        <w:t>Visual</w:t>
      </w:r>
      <w:r w:rsidR="003B64AC" w:rsidRPr="001D07EE">
        <w:t xml:space="preserve"> </w:t>
      </w:r>
      <w:r w:rsidR="003B64AC">
        <w:rPr>
          <w:lang w:val="en-US"/>
        </w:rPr>
        <w:t>Studio</w:t>
      </w:r>
      <w:r w:rsidR="003B64AC" w:rsidRPr="001D07EE">
        <w:t xml:space="preserve"> 2022. </w:t>
      </w:r>
      <w:r w:rsidR="003B64AC">
        <w:t>Вид</w:t>
      </w:r>
      <w:r w:rsidR="003B64AC" w:rsidRPr="001D07EE">
        <w:t xml:space="preserve"> </w:t>
      </w:r>
      <w:r w:rsidR="003B64AC">
        <w:t>вкладки</w:t>
      </w:r>
      <w:r w:rsidR="003B64AC" w:rsidRPr="001D07EE">
        <w:t xml:space="preserve"> </w:t>
      </w:r>
      <w:r w:rsidR="00D64B2E">
        <w:t>обозревателя тестов</w:t>
      </w:r>
    </w:p>
    <w:p w14:paraId="55D237B9" w14:textId="17FEADC1" w:rsidR="00956C0C" w:rsidRDefault="00956C0C" w:rsidP="00956C0C">
      <w:pPr>
        <w:pStyle w:val="2"/>
      </w:pPr>
      <w:bookmarkStart w:id="18" w:name="_Toc215922267"/>
      <w:r>
        <w:t>Функциональн</w:t>
      </w:r>
      <w:r w:rsidR="005E77ED">
        <w:t>ое</w:t>
      </w:r>
      <w:r>
        <w:t xml:space="preserve"> тестирование</w:t>
      </w:r>
      <w:bookmarkEnd w:id="18"/>
    </w:p>
    <w:p w14:paraId="1FB911EA" w14:textId="47FAE41E" w:rsidR="005E77ED" w:rsidRDefault="001E4406" w:rsidP="001E4406">
      <w:pPr>
        <w:pStyle w:val="a3"/>
      </w:pPr>
      <w:r w:rsidRPr="001E4406">
        <w:t>В ходе функционального тестирования веб-приложения проверена корректность работы ключевых пользовательских сценариев</w:t>
      </w:r>
      <w:r w:rsidR="00D35113">
        <w:t xml:space="preserve"> для авторизованного пользователя</w:t>
      </w:r>
      <w:r w:rsidRPr="001E4406">
        <w:t>.</w:t>
      </w:r>
      <w:r>
        <w:t xml:space="preserve"> Т</w:t>
      </w:r>
      <w:r w:rsidR="00C86745">
        <w:t xml:space="preserve">естирование </w:t>
      </w:r>
      <w:r w:rsidR="001D07EE">
        <w:t xml:space="preserve">блока с выученными словами на </w:t>
      </w:r>
      <w:r w:rsidR="001D07EE">
        <w:lastRenderedPageBreak/>
        <w:t>странице профиля</w:t>
      </w:r>
      <w:r w:rsidR="00D64B2E">
        <w:t xml:space="preserve"> </w:t>
      </w:r>
      <w:r>
        <w:t xml:space="preserve">выполнено </w:t>
      </w:r>
      <w:r w:rsidR="00C86745">
        <w:t>метод</w:t>
      </w:r>
      <w:r>
        <w:t>ом</w:t>
      </w:r>
      <w:r w:rsidR="00C86745">
        <w:t xml:space="preserve"> «чёрного ящика».</w:t>
      </w:r>
      <w:r>
        <w:t xml:space="preserve"> </w:t>
      </w:r>
      <w:r w:rsidR="00C86745">
        <w:t>Результаты тестирования представлены в таблице 1.</w:t>
      </w:r>
    </w:p>
    <w:p w14:paraId="20D61952" w14:textId="6120534B" w:rsidR="00C86745" w:rsidRDefault="00C86745" w:rsidP="00C86745">
      <w:pPr>
        <w:pStyle w:val="aff2"/>
      </w:pPr>
      <w:bookmarkStart w:id="19" w:name="_Hlk215762149"/>
      <w:r w:rsidRPr="001B17C1">
        <w:rPr>
          <w:spacing w:val="40"/>
        </w:rPr>
        <w:t>Таблиц</w:t>
      </w:r>
      <w:r>
        <w:rPr>
          <w:spacing w:val="40"/>
        </w:rPr>
        <w:t>а</w:t>
      </w:r>
      <w:r>
        <w:t xml:space="preserve"> 1 – </w:t>
      </w:r>
      <w:r w:rsidR="001E4406">
        <w:t>Н</w:t>
      </w:r>
      <w:r>
        <w:t xml:space="preserve">абор тестов страницы </w:t>
      </w:r>
      <w:r w:rsidR="004C4106" w:rsidRPr="004C4106">
        <w:t>профиля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C86745" w:rsidRPr="009240C6" w14:paraId="3715F0AC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C1627" w14:textId="77777777" w:rsidR="00C86745" w:rsidRPr="000E4C8D" w:rsidRDefault="00C86745" w:rsidP="003B0C82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AC86F" w14:textId="77777777" w:rsidR="00C86745" w:rsidRPr="000E4C8D" w:rsidRDefault="00C86745" w:rsidP="003B0C82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82450" w14:textId="77777777" w:rsidR="00C86745" w:rsidRPr="000E4C8D" w:rsidRDefault="00C86745" w:rsidP="003B0C82">
            <w:pPr>
              <w:jc w:val="center"/>
              <w:rPr>
                <w:b/>
                <w:bCs/>
                <w:sz w:val="24"/>
                <w:szCs w:val="24"/>
              </w:rPr>
            </w:pPr>
            <w:r w:rsidRPr="000E4C8D">
              <w:rPr>
                <w:b/>
                <w:bCs/>
                <w:sz w:val="24"/>
                <w:szCs w:val="24"/>
              </w:rPr>
              <w:t>Полученный результат</w:t>
            </w:r>
          </w:p>
        </w:tc>
      </w:tr>
      <w:tr w:rsidR="00C86745" w:rsidRPr="00A94868" w14:paraId="617CCDB3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EC7A1" w14:textId="4B97F4CF" w:rsidR="00C86745" w:rsidRPr="000E4C8D" w:rsidRDefault="005A3DC4" w:rsidP="00FC4439">
            <w:pPr>
              <w:jc w:val="left"/>
              <w:rPr>
                <w:sz w:val="24"/>
                <w:szCs w:val="24"/>
              </w:rPr>
            </w:pPr>
            <w:r w:rsidRPr="005A3DC4">
              <w:rPr>
                <w:sz w:val="24"/>
                <w:szCs w:val="24"/>
              </w:rPr>
              <w:t>Открытие страницы профиля пользователя без указания даты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4FD60D4" w14:textId="761435AA" w:rsidR="00C86745" w:rsidRPr="001D07EE" w:rsidRDefault="005A3DC4" w:rsidP="003B0C82">
            <w:pPr>
              <w:jc w:val="left"/>
              <w:rPr>
                <w:sz w:val="24"/>
                <w:szCs w:val="24"/>
              </w:rPr>
            </w:pPr>
            <w:r w:rsidRPr="005A3DC4">
              <w:rPr>
                <w:sz w:val="24"/>
                <w:szCs w:val="24"/>
              </w:rPr>
              <w:t xml:space="preserve">Отображение блока слов за текущую дату. Кнопка </w:t>
            </w:r>
            <w:r w:rsidR="00F075BD" w:rsidRPr="00F075BD">
              <w:rPr>
                <w:sz w:val="24"/>
                <w:szCs w:val="24"/>
              </w:rPr>
              <w:t>со стрелкой вправо</w:t>
            </w:r>
            <w:r w:rsidR="00F075BD">
              <w:rPr>
                <w:sz w:val="24"/>
                <w:szCs w:val="24"/>
              </w:rPr>
              <w:t xml:space="preserve"> </w:t>
            </w:r>
            <w:r w:rsidRPr="005A3DC4">
              <w:rPr>
                <w:sz w:val="24"/>
                <w:szCs w:val="24"/>
              </w:rPr>
              <w:t>заблокирована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869B9" w14:textId="77777777" w:rsidR="00C86745" w:rsidRPr="000E4C8D" w:rsidRDefault="00C86745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08468637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C30A9" w14:textId="669E6810" w:rsidR="00C86745" w:rsidRPr="000E4C8D" w:rsidRDefault="007A5DB5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 даты с наличием выученных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F1374B2" w14:textId="660B2BC4" w:rsidR="00C86745" w:rsidRPr="000E4C8D" w:rsidRDefault="007A5DB5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списка слов за выбранную дату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0BE70" w14:textId="77777777" w:rsidR="00C86745" w:rsidRPr="000E4C8D" w:rsidRDefault="00C86745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7A5DB5" w:rsidRPr="00A94868" w14:paraId="083431F9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D4AB5" w14:textId="634B7849" w:rsidR="007A5DB5" w:rsidRDefault="007A5DB5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правой кнопки мыши на строку из списка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247E0C4" w14:textId="7E05CCE3" w:rsidR="007A5DB5" w:rsidRDefault="007A5DB5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</w:t>
            </w:r>
            <w:r w:rsidR="00357A82">
              <w:rPr>
                <w:sz w:val="24"/>
                <w:szCs w:val="24"/>
              </w:rPr>
              <w:t xml:space="preserve"> контекстного </w:t>
            </w:r>
            <w:r w:rsidR="00D948C6">
              <w:rPr>
                <w:sz w:val="24"/>
                <w:szCs w:val="24"/>
              </w:rPr>
              <w:t>меню</w:t>
            </w:r>
            <w:r w:rsidR="00357A82">
              <w:rPr>
                <w:sz w:val="24"/>
                <w:szCs w:val="24"/>
              </w:rPr>
              <w:t xml:space="preserve"> с</w:t>
            </w:r>
            <w:r>
              <w:rPr>
                <w:sz w:val="24"/>
                <w:szCs w:val="24"/>
              </w:rPr>
              <w:t xml:space="preserve"> кнопк</w:t>
            </w:r>
            <w:r w:rsidR="00357A82">
              <w:rPr>
                <w:sz w:val="24"/>
                <w:szCs w:val="24"/>
              </w:rPr>
              <w:t>ой</w:t>
            </w:r>
            <w:r>
              <w:rPr>
                <w:sz w:val="24"/>
                <w:szCs w:val="24"/>
              </w:rPr>
              <w:t xml:space="preserve"> «Забыть»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695F9" w14:textId="0F3FC026" w:rsidR="007A5DB5" w:rsidRPr="000E4C8D" w:rsidRDefault="00357A82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357A82" w:rsidRPr="00A94868" w14:paraId="70F0EFB1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BCAD6" w14:textId="13CCF35C" w:rsidR="00357A82" w:rsidRDefault="00357A82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«Забыть» в контекстном </w:t>
            </w:r>
            <w:r w:rsidR="00D948C6">
              <w:rPr>
                <w:sz w:val="24"/>
                <w:szCs w:val="24"/>
              </w:rPr>
              <w:t>меню</w:t>
            </w:r>
            <w:r>
              <w:rPr>
                <w:sz w:val="24"/>
                <w:szCs w:val="24"/>
              </w:rPr>
              <w:t xml:space="preserve"> выбранной записи</w:t>
            </w:r>
            <w:r w:rsidR="000C7F9F">
              <w:rPr>
                <w:sz w:val="24"/>
                <w:szCs w:val="24"/>
              </w:rPr>
              <w:t xml:space="preserve"> в списке с несколькими словами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4891548D" w14:textId="2C10E526" w:rsidR="00357A82" w:rsidRDefault="00357A82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выбранной записи из списка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572C7" w14:textId="4CADBA44" w:rsidR="00357A82" w:rsidRPr="000E4C8D" w:rsidRDefault="00357A82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C7F9F" w:rsidRPr="00A94868" w14:paraId="7292143A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2B145" w14:textId="0222D852" w:rsidR="000C7F9F" w:rsidRDefault="000C7F9F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«Забыть» в контекстном окне выбранной записи в списке с одним словом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6B75764" w14:textId="187A3B8E" w:rsidR="000C7F9F" w:rsidRDefault="000C7F9F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Удаление выбранной записи из списка. Отображение сообщения </w:t>
            </w:r>
            <w:r w:rsidRPr="000E4C8D">
              <w:rPr>
                <w:sz w:val="24"/>
                <w:szCs w:val="24"/>
              </w:rPr>
              <w:t>«</w:t>
            </w:r>
            <w:r w:rsidRPr="007A5DB5">
              <w:rPr>
                <w:sz w:val="24"/>
                <w:szCs w:val="24"/>
              </w:rPr>
              <w:t>За этот день нет выученных слов.</w:t>
            </w:r>
            <w:r w:rsidRPr="000E4C8D">
              <w:rPr>
                <w:sz w:val="24"/>
                <w:szCs w:val="24"/>
              </w:rPr>
              <w:t>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0816D" w14:textId="205106BB" w:rsidR="000C7F9F" w:rsidRPr="000E4C8D" w:rsidRDefault="000C7F9F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:rsidRPr="00A94868" w14:paraId="7070E6E9" w14:textId="77777777" w:rsidTr="003B0C82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78FF3" w14:textId="454E7DDB" w:rsidR="00C86745" w:rsidRPr="000E4C8D" w:rsidRDefault="007A5DB5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 даты с отсутствием выученных слов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157A17F3" w14:textId="5441F176" w:rsidR="00C86745" w:rsidRPr="000E4C8D" w:rsidRDefault="000C7F9F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Отображение сообщения </w:t>
            </w:r>
            <w:r w:rsidRPr="000E4C8D">
              <w:rPr>
                <w:sz w:val="24"/>
                <w:szCs w:val="24"/>
              </w:rPr>
              <w:t>«</w:t>
            </w:r>
            <w:r w:rsidRPr="007A5DB5">
              <w:rPr>
                <w:sz w:val="24"/>
                <w:szCs w:val="24"/>
              </w:rPr>
              <w:t>За этот день нет выученных слов.</w:t>
            </w:r>
            <w:r w:rsidRPr="000E4C8D">
              <w:rPr>
                <w:sz w:val="24"/>
                <w:szCs w:val="24"/>
              </w:rPr>
              <w:t>»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8160" w14:textId="77777777" w:rsidR="00C86745" w:rsidRPr="000E4C8D" w:rsidRDefault="00C86745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C86745" w14:paraId="1A6889EC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76AD6" w14:textId="1D285801" w:rsidR="00C86745" w:rsidRPr="000E4C8D" w:rsidRDefault="00F075BD" w:rsidP="003B0C82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со стрелкой вправо</w:t>
            </w:r>
            <w:r>
              <w:rPr>
                <w:sz w:val="24"/>
                <w:szCs w:val="24"/>
              </w:rPr>
              <w:t xml:space="preserve"> </w:t>
            </w:r>
            <w:r w:rsidR="000C7F9F">
              <w:rPr>
                <w:sz w:val="24"/>
                <w:szCs w:val="24"/>
              </w:rPr>
              <w:t>при просмотре прошедшей даты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52AA66B0" w14:textId="71D8E23B" w:rsidR="00C86745" w:rsidRPr="000E4C8D" w:rsidRDefault="00357A82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блока слов за следующий день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24AB2" w14:textId="77777777" w:rsidR="00C86745" w:rsidRPr="000E4C8D" w:rsidRDefault="00C86745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31177D10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A11B7" w14:textId="3398AB74" w:rsidR="000E4C8D" w:rsidRPr="00480C36" w:rsidRDefault="00F075BD" w:rsidP="003B0C82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со стрелкой влево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2CB6666F" w14:textId="0F84ED6D" w:rsidR="000E4C8D" w:rsidRPr="000E4C8D" w:rsidRDefault="00357A82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блока слов за предыдущий день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478B4" w14:textId="1384F08A" w:rsidR="000E4C8D" w:rsidRPr="000E4C8D" w:rsidRDefault="000E4C8D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6F1AB219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C20E3" w14:textId="4AFF8218" w:rsidR="000E4C8D" w:rsidRPr="00357A82" w:rsidRDefault="00F075BD" w:rsidP="003B0C82">
            <w:pPr>
              <w:jc w:val="left"/>
              <w:rPr>
                <w:sz w:val="24"/>
                <w:szCs w:val="24"/>
              </w:rPr>
            </w:pPr>
            <w:r w:rsidRPr="00F075BD">
              <w:rPr>
                <w:sz w:val="24"/>
                <w:szCs w:val="24"/>
              </w:rPr>
              <w:t>Нажатие на кнопку с иконкой плюса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359699BB" w14:textId="553480DA" w:rsidR="000E4C8D" w:rsidRPr="000E4C8D" w:rsidRDefault="00357A82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модального окна добавления слова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458AC" w14:textId="26E990C9" w:rsidR="000E4C8D" w:rsidRPr="000E4C8D" w:rsidRDefault="000E4C8D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tr w:rsidR="000E4C8D" w14:paraId="030E4178" w14:textId="77777777" w:rsidTr="00CD37A5">
        <w:trPr>
          <w:trHeight w:val="454"/>
          <w:jc w:val="center"/>
        </w:trPr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CAFF1" w14:textId="68ED4044" w:rsidR="000E4C8D" w:rsidRPr="000E4C8D" w:rsidRDefault="000C7F9F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иконку календаря, выбор</w:t>
            </w:r>
            <w:r w:rsidRPr="000C7F9F">
              <w:rPr>
                <w:sz w:val="24"/>
                <w:szCs w:val="24"/>
              </w:rPr>
              <w:t xml:space="preserve"> даты «01.01.2300» и нажатие кнопки «Показать»</w:t>
            </w:r>
          </w:p>
        </w:tc>
        <w:tc>
          <w:tcPr>
            <w:tcW w:w="3113" w:type="dxa"/>
            <w:tcBorders>
              <w:left w:val="single" w:sz="4" w:space="0" w:color="000000"/>
              <w:right w:val="single" w:sz="4" w:space="0" w:color="000000"/>
            </w:tcBorders>
          </w:tcPr>
          <w:p w14:paraId="7AA67482" w14:textId="450E2A23" w:rsidR="000E4C8D" w:rsidRPr="00495B14" w:rsidRDefault="000C7F9F" w:rsidP="003B0C82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Отображение блока слов за текущую дату. </w:t>
            </w:r>
            <w:r w:rsidRPr="00574740">
              <w:rPr>
                <w:sz w:val="24"/>
                <w:szCs w:val="24"/>
              </w:rPr>
              <w:t>Кнопка навигации «Вправо»</w:t>
            </w:r>
            <w:r>
              <w:rPr>
                <w:sz w:val="24"/>
                <w:szCs w:val="24"/>
              </w:rPr>
              <w:t xml:space="preserve"> заблокирована.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095C3" w14:textId="64E01453" w:rsidR="000E4C8D" w:rsidRPr="000E4C8D" w:rsidRDefault="00495B14" w:rsidP="003B0C82">
            <w:pPr>
              <w:jc w:val="left"/>
              <w:rPr>
                <w:sz w:val="24"/>
                <w:szCs w:val="24"/>
              </w:rPr>
            </w:pPr>
            <w:r w:rsidRPr="000E4C8D">
              <w:rPr>
                <w:sz w:val="24"/>
                <w:szCs w:val="24"/>
              </w:rPr>
              <w:t>Совпадает с ожидаемым</w:t>
            </w:r>
          </w:p>
        </w:tc>
      </w:tr>
      <w:bookmarkEnd w:id="19"/>
    </w:tbl>
    <w:p w14:paraId="766C0EC0" w14:textId="77777777" w:rsidR="00495B14" w:rsidRDefault="00495B14" w:rsidP="00495B14">
      <w:pPr>
        <w:pStyle w:val="a3"/>
        <w:ind w:firstLine="0"/>
      </w:pPr>
    </w:p>
    <w:p w14:paraId="247A2EA4" w14:textId="3B073DAE" w:rsidR="00300DEE" w:rsidRDefault="00495B14" w:rsidP="00495B14">
      <w:pPr>
        <w:pStyle w:val="a3"/>
      </w:pPr>
      <w:r w:rsidRPr="00495B14">
        <w:t xml:space="preserve">По результатам тестирования можно </w:t>
      </w:r>
      <w:r w:rsidR="003B0C82">
        <w:t>сделать вывод</w:t>
      </w:r>
      <w:r w:rsidRPr="00495B14">
        <w:t>, что разработанное приложение функционирует корректно и соответствует ожидаемому поведению.</w:t>
      </w:r>
    </w:p>
    <w:p w14:paraId="67029491" w14:textId="7BC28324" w:rsidR="00C86745" w:rsidRDefault="00300DEE" w:rsidP="00300DEE">
      <w:pPr>
        <w:pStyle w:val="1"/>
      </w:pPr>
      <w:bookmarkStart w:id="20" w:name="_Toc215922268"/>
      <w:r>
        <w:lastRenderedPageBreak/>
        <w:t xml:space="preserve">Инструкция по </w:t>
      </w:r>
      <w:r w:rsidRPr="00300DEE">
        <w:rPr>
          <w:bCs/>
        </w:rPr>
        <w:t>эксплуатации </w:t>
      </w:r>
      <w:r>
        <w:t>программного обеспечения</w:t>
      </w:r>
      <w:bookmarkEnd w:id="20"/>
    </w:p>
    <w:p w14:paraId="108019EC" w14:textId="37CC39EA" w:rsidR="00300DEE" w:rsidRDefault="00300DEE" w:rsidP="00300DEE">
      <w:pPr>
        <w:pStyle w:val="2"/>
      </w:pPr>
      <w:bookmarkStart w:id="21" w:name="_Toc215922269"/>
      <w:r>
        <w:t>Установка программного обеспечения</w:t>
      </w:r>
      <w:bookmarkEnd w:id="21"/>
    </w:p>
    <w:p w14:paraId="2460D38C" w14:textId="77777777" w:rsidR="00824EE4" w:rsidRPr="00AB3172" w:rsidRDefault="00824EE4" w:rsidP="00824EE4">
      <w:pPr>
        <w:pStyle w:val="a3"/>
      </w:pPr>
      <w:r w:rsidRPr="00AB3172">
        <w:t>Для функционирования системы на стороне сервера необходимы следующие программные и технические средства:</w:t>
      </w:r>
    </w:p>
    <w:p w14:paraId="31A05C61" w14:textId="77777777" w:rsidR="00824EE4" w:rsidRPr="00AB3172" w:rsidRDefault="00824EE4" w:rsidP="00824EE4">
      <w:pPr>
        <w:pStyle w:val="a1"/>
      </w:pPr>
      <w:r w:rsidRPr="00AB3172">
        <w:t>ОС Windows x86 64-бит или Linux x86 64-бит;</w:t>
      </w:r>
    </w:p>
    <w:p w14:paraId="7004C9C1" w14:textId="77777777" w:rsidR="00824EE4" w:rsidRPr="00AB3172" w:rsidRDefault="00824EE4" w:rsidP="00824EE4">
      <w:pPr>
        <w:pStyle w:val="a1"/>
      </w:pPr>
      <w:r w:rsidRPr="00AB3172">
        <w:rPr>
          <w:lang w:val="en-US"/>
        </w:rPr>
        <w:t>MySQL</w:t>
      </w:r>
      <w:r w:rsidRPr="00AB3172">
        <w:t xml:space="preserve"> </w:t>
      </w:r>
      <w:r w:rsidRPr="00AB3172">
        <w:rPr>
          <w:lang w:val="en-US"/>
        </w:rPr>
        <w:t>Server</w:t>
      </w:r>
      <w:r w:rsidRPr="00AB3172">
        <w:t xml:space="preserve"> не ниже 8.0;</w:t>
      </w:r>
    </w:p>
    <w:p w14:paraId="02BCED20" w14:textId="06E6C5C6" w:rsidR="00824EE4" w:rsidRPr="00AB3172" w:rsidRDefault="003B0C82" w:rsidP="00824EE4">
      <w:pPr>
        <w:pStyle w:val="a1"/>
      </w:pPr>
      <w:r>
        <w:t>ПО</w:t>
      </w:r>
      <w:r w:rsidR="00824EE4" w:rsidRPr="00AB3172">
        <w:t xml:space="preserve"> для работы сайта: .</w:t>
      </w:r>
      <w:r w:rsidR="00824EE4" w:rsidRPr="00AB3172">
        <w:rPr>
          <w:lang w:val="en-US"/>
        </w:rPr>
        <w:t>NET</w:t>
      </w:r>
      <w:r w:rsidR="00824EE4" w:rsidRPr="00AB3172">
        <w:t xml:space="preserve"> </w:t>
      </w:r>
      <w:r w:rsidR="00824EE4" w:rsidRPr="00AB3172">
        <w:rPr>
          <w:lang w:val="en-US"/>
        </w:rPr>
        <w:t>SDK</w:t>
      </w:r>
      <w:r w:rsidR="00824EE4" w:rsidRPr="00AB3172">
        <w:t xml:space="preserve"> не ниже 8.0 и </w:t>
      </w:r>
      <w:r w:rsidR="00824EE4" w:rsidRPr="00AB3172">
        <w:rPr>
          <w:lang w:val="en-US"/>
        </w:rPr>
        <w:t>ASP</w:t>
      </w:r>
      <w:r w:rsidR="00824EE4" w:rsidRPr="00AB3172">
        <w:t>.</w:t>
      </w:r>
      <w:r w:rsidR="00824EE4" w:rsidRPr="00AB3172">
        <w:rPr>
          <w:lang w:val="en-US"/>
        </w:rPr>
        <w:t>NET</w:t>
      </w:r>
      <w:r w:rsidR="00824EE4" w:rsidRPr="00AB3172">
        <w:t xml:space="preserve"> </w:t>
      </w:r>
      <w:r w:rsidR="00C00EE9">
        <w:rPr>
          <w:lang w:val="en-US"/>
        </w:rPr>
        <w:t>Core</w:t>
      </w:r>
      <w:r w:rsidR="00C00EE9">
        <w:t xml:space="preserve"> 8.0</w:t>
      </w:r>
      <w:r w:rsidR="00824EE4" w:rsidRPr="00AB3172">
        <w:t>;</w:t>
      </w:r>
    </w:p>
    <w:p w14:paraId="24E1896B" w14:textId="77777777" w:rsidR="00824EE4" w:rsidRPr="00AB3172" w:rsidRDefault="00824EE4" w:rsidP="00824EE4">
      <w:pPr>
        <w:pStyle w:val="a1"/>
      </w:pPr>
      <w:r w:rsidRPr="00AB3172">
        <w:t>доступная оперативная память 3 ГБ;</w:t>
      </w:r>
    </w:p>
    <w:p w14:paraId="7B618877" w14:textId="77777777" w:rsidR="00824EE4" w:rsidRPr="00AB3172" w:rsidRDefault="00824EE4" w:rsidP="00824EE4">
      <w:pPr>
        <w:pStyle w:val="a1"/>
      </w:pPr>
      <w:r w:rsidRPr="00AB3172">
        <w:t>процессор с частотой не менее 1 ГГц и не менее 2 ядер;</w:t>
      </w:r>
    </w:p>
    <w:p w14:paraId="67BD2FB8" w14:textId="77777777" w:rsidR="00824EE4" w:rsidRPr="00AB3172" w:rsidRDefault="00824EE4" w:rsidP="00824EE4">
      <w:pPr>
        <w:pStyle w:val="a1"/>
      </w:pPr>
      <w:r w:rsidRPr="00AB3172">
        <w:t>минимальный объем дискового пространства 10 ГБ.</w:t>
      </w:r>
    </w:p>
    <w:p w14:paraId="5FDC94A9" w14:textId="21151BD0" w:rsidR="00824EE4" w:rsidRPr="00AB3172" w:rsidRDefault="00824EE4" w:rsidP="00824EE4">
      <w:pPr>
        <w:pStyle w:val="a3"/>
      </w:pPr>
      <w:r w:rsidRPr="00AB3172">
        <w:t xml:space="preserve">Доступ к </w:t>
      </w:r>
      <w:r w:rsidR="00522B64">
        <w:t>веб-приложению</w:t>
      </w:r>
      <w:r w:rsidRPr="00AB3172">
        <w:t xml:space="preserve"> осуществляется с помощью браузеров, таких как </w:t>
      </w:r>
      <w:r w:rsidRPr="00AB3172">
        <w:rPr>
          <w:lang w:val="en-US"/>
        </w:rPr>
        <w:t>Chrome</w:t>
      </w:r>
      <w:r w:rsidRPr="00AB3172">
        <w:t xml:space="preserve"> (версии 90 и выше), </w:t>
      </w:r>
      <w:proofErr w:type="spellStart"/>
      <w:r w:rsidRPr="00AB3172">
        <w:rPr>
          <w:lang w:val="en-US"/>
        </w:rPr>
        <w:t>FireFox</w:t>
      </w:r>
      <w:proofErr w:type="spellEnd"/>
      <w:r w:rsidRPr="00AB3172">
        <w:t xml:space="preserve"> (версии 88 и выше) и других, поддерживающих </w:t>
      </w:r>
      <w:r w:rsidRPr="00AB3172">
        <w:rPr>
          <w:lang w:val="en-US"/>
        </w:rPr>
        <w:t>HTML</w:t>
      </w:r>
      <w:r w:rsidRPr="00AB3172">
        <w:t xml:space="preserve">5 и </w:t>
      </w:r>
      <w:r w:rsidRPr="00AB3172">
        <w:rPr>
          <w:lang w:val="en-US"/>
        </w:rPr>
        <w:t>CSS</w:t>
      </w:r>
      <w:r w:rsidRPr="00AB3172">
        <w:t>3, необходимых для функционирования системы на стороне клиента. Также необходимы следующие технические средства:</w:t>
      </w:r>
    </w:p>
    <w:p w14:paraId="2C400A09" w14:textId="77777777" w:rsidR="00824EE4" w:rsidRPr="00AB3172" w:rsidRDefault="00824EE4" w:rsidP="00824EE4">
      <w:pPr>
        <w:pStyle w:val="a1"/>
      </w:pPr>
      <w:r w:rsidRPr="00AB3172">
        <w:t>процессор с частотой 1 ГГц;</w:t>
      </w:r>
    </w:p>
    <w:p w14:paraId="2FCDD1AA" w14:textId="77777777" w:rsidR="00824EE4" w:rsidRPr="00AB3172" w:rsidRDefault="00824EE4" w:rsidP="00824EE4">
      <w:pPr>
        <w:pStyle w:val="a1"/>
      </w:pPr>
      <w:r w:rsidRPr="00AB3172">
        <w:t>доступная оперативная память 2 ГБ.</w:t>
      </w:r>
    </w:p>
    <w:p w14:paraId="783792BE" w14:textId="77777777" w:rsidR="00824EE4" w:rsidRDefault="00824EE4" w:rsidP="00824EE4">
      <w:pPr>
        <w:pStyle w:val="a3"/>
      </w:pPr>
      <w:r>
        <w:t>В качестве учётных данных используются следующие данные</w:t>
      </w:r>
      <w:r w:rsidRPr="00A40E84">
        <w:t>:</w:t>
      </w:r>
    </w:p>
    <w:p w14:paraId="070570F2" w14:textId="2F03DA07" w:rsidR="00824EE4" w:rsidRPr="00A40E84" w:rsidRDefault="003B64AC" w:rsidP="00824EE4">
      <w:pPr>
        <w:pStyle w:val="a1"/>
      </w:pPr>
      <w:r>
        <w:t>и</w:t>
      </w:r>
      <w:r w:rsidR="00824EE4">
        <w:t>мя пользователя</w:t>
      </w:r>
      <w:r w:rsidR="00824EE4">
        <w:rPr>
          <w:lang w:val="en-US"/>
        </w:rPr>
        <w:t xml:space="preserve">: </w:t>
      </w:r>
      <w:hyperlink r:id="rId13" w:history="1">
        <w:proofErr w:type="spellStart"/>
        <w:r w:rsidR="00824EE4" w:rsidRPr="003B64AC">
          <w:rPr>
            <w:rStyle w:val="af0"/>
          </w:rPr>
          <w:t>Main</w:t>
        </w:r>
        <w:proofErr w:type="spellEnd"/>
      </w:hyperlink>
      <w:r>
        <w:rPr>
          <w:rStyle w:val="af0"/>
          <w:lang w:val="en-US"/>
        </w:rPr>
        <w:t>;</w:t>
      </w:r>
    </w:p>
    <w:p w14:paraId="76CAB95F" w14:textId="68C54462" w:rsidR="00824EE4" w:rsidRPr="00824EE4" w:rsidRDefault="003B64AC" w:rsidP="00824EE4">
      <w:pPr>
        <w:pStyle w:val="a1"/>
      </w:pPr>
      <w:r>
        <w:t>п</w:t>
      </w:r>
      <w:r w:rsidR="00824EE4">
        <w:t>ароль</w:t>
      </w:r>
      <w:proofErr w:type="gramStart"/>
      <w:r w:rsidR="00824EE4">
        <w:rPr>
          <w:lang w:val="en-US"/>
        </w:rPr>
        <w:t xml:space="preserve">: </w:t>
      </w:r>
      <w:r w:rsidR="00824EE4">
        <w:t>!</w:t>
      </w:r>
      <w:r w:rsidR="00824EE4">
        <w:rPr>
          <w:lang w:val="en-US"/>
        </w:rPr>
        <w:t>Password</w:t>
      </w:r>
      <w:proofErr w:type="gramEnd"/>
      <w:r w:rsidR="00824EE4">
        <w:rPr>
          <w:lang w:val="en-US"/>
        </w:rPr>
        <w:t>1</w:t>
      </w:r>
      <w:r>
        <w:rPr>
          <w:lang w:val="en-US"/>
        </w:rPr>
        <w:t>.</w:t>
      </w:r>
    </w:p>
    <w:p w14:paraId="24285762" w14:textId="0A364C61" w:rsidR="00824EE4" w:rsidRDefault="00824EE4" w:rsidP="00824EE4">
      <w:pPr>
        <w:pStyle w:val="2"/>
      </w:pPr>
      <w:bookmarkStart w:id="22" w:name="_Toc215922270"/>
      <w:r>
        <w:t>Инструкция по работе</w:t>
      </w:r>
      <w:bookmarkEnd w:id="22"/>
    </w:p>
    <w:p w14:paraId="335209EE" w14:textId="03AD3D3D" w:rsidR="00300DEE" w:rsidRDefault="006E0B73" w:rsidP="00300DEE">
      <w:pPr>
        <w:pStyle w:val="a3"/>
      </w:pPr>
      <w:r>
        <w:t xml:space="preserve">При открытии веб-приложения пользователя встречает начальная страница с описанием возможностей </w:t>
      </w:r>
      <w:r w:rsidR="00422509">
        <w:t>платформы</w:t>
      </w:r>
      <w:r w:rsidR="002822A1">
        <w:t xml:space="preserve"> (представлена на рисунке 6)</w:t>
      </w:r>
      <w:r>
        <w:t xml:space="preserve">. Для авторизации требуется нажать </w:t>
      </w:r>
      <w:r w:rsidR="00422509">
        <w:t xml:space="preserve">кнопку «Войти» и </w:t>
      </w:r>
      <w:r w:rsidR="00F40776">
        <w:t>на</w:t>
      </w:r>
      <w:r w:rsidR="00422509">
        <w:t xml:space="preserve"> открывшейся странице </w:t>
      </w:r>
      <w:r w:rsidR="003B64AC">
        <w:t>ввести</w:t>
      </w:r>
      <w:r w:rsidR="00A86B3F">
        <w:t xml:space="preserve"> </w:t>
      </w:r>
      <w:r w:rsidR="00422509">
        <w:t>учетны</w:t>
      </w:r>
      <w:r w:rsidR="003B64AC">
        <w:t>е</w:t>
      </w:r>
      <w:r w:rsidR="00422509">
        <w:t xml:space="preserve"> данны</w:t>
      </w:r>
      <w:r w:rsidR="003B64AC">
        <w:t xml:space="preserve">е </w:t>
      </w:r>
      <w:r w:rsidR="00C8527F">
        <w:t>пользователя</w:t>
      </w:r>
      <w:r w:rsidR="00422509">
        <w:t xml:space="preserve">. </w:t>
      </w:r>
      <w:r w:rsidR="002822A1">
        <w:t>Вид ф</w:t>
      </w:r>
      <w:r w:rsidR="00422509">
        <w:t>орм</w:t>
      </w:r>
      <w:r w:rsidR="002822A1">
        <w:t>ы</w:t>
      </w:r>
      <w:r w:rsidR="00422509">
        <w:t xml:space="preserve"> авторизации представлен на рисунке 7. </w:t>
      </w:r>
    </w:p>
    <w:p w14:paraId="2E895A24" w14:textId="1BE8FA21" w:rsidR="00422509" w:rsidRPr="00422509" w:rsidRDefault="0041010B" w:rsidP="000901A9">
      <w:pPr>
        <w:pStyle w:val="afd"/>
      </w:pPr>
      <w:r w:rsidRPr="0041010B">
        <w:rPr>
          <w:lang w:eastAsia="ru-RU"/>
        </w:rPr>
        <w:lastRenderedPageBreak/>
        <w:drawing>
          <wp:inline distT="0" distB="0" distL="0" distR="0" wp14:anchorId="53D079F0" wp14:editId="28B365DE">
            <wp:extent cx="5939790" cy="2402205"/>
            <wp:effectExtent l="0" t="0" r="3810" b="0"/>
            <wp:docPr id="163492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22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1DE0" w14:textId="7F9E631D" w:rsidR="00422509" w:rsidRDefault="00422509" w:rsidP="00422509">
      <w:pPr>
        <w:pStyle w:val="afe"/>
      </w:pPr>
      <w:r>
        <w:t xml:space="preserve">Рисунок 6 – </w:t>
      </w:r>
      <w:proofErr w:type="spellStart"/>
      <w:r w:rsidR="00D948C6">
        <w:rPr>
          <w:lang w:val="en-US"/>
        </w:rPr>
        <w:t>SmartLang</w:t>
      </w:r>
      <w:proofErr w:type="spellEnd"/>
      <w:r w:rsidR="003B64AC" w:rsidRPr="003B64AC">
        <w:t xml:space="preserve">. </w:t>
      </w:r>
      <w:r>
        <w:t>Вид начальной страницы</w:t>
      </w:r>
    </w:p>
    <w:p w14:paraId="10ED05E2" w14:textId="00B12DF2" w:rsidR="00422509" w:rsidRDefault="00422509" w:rsidP="00422509">
      <w:pPr>
        <w:pStyle w:val="afd"/>
      </w:pPr>
      <w:r w:rsidRPr="00422509">
        <w:rPr>
          <w:lang w:eastAsia="ru-RU"/>
        </w:rPr>
        <w:drawing>
          <wp:inline distT="0" distB="0" distL="0" distR="0" wp14:anchorId="283C3BA3" wp14:editId="499ACC32">
            <wp:extent cx="4445252" cy="4119249"/>
            <wp:effectExtent l="0" t="0" r="0" b="0"/>
            <wp:docPr id="34847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72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2761" cy="42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ADE7" w14:textId="1B149752" w:rsidR="00422509" w:rsidRPr="003B64AC" w:rsidRDefault="00422509" w:rsidP="00422509">
      <w:pPr>
        <w:pStyle w:val="afe"/>
      </w:pPr>
      <w:r>
        <w:t xml:space="preserve">Рисунок 7 – </w:t>
      </w:r>
      <w:proofErr w:type="spellStart"/>
      <w:r w:rsidR="00D948C6">
        <w:rPr>
          <w:lang w:val="en-US"/>
        </w:rPr>
        <w:t>SmartLang</w:t>
      </w:r>
      <w:proofErr w:type="spellEnd"/>
      <w:r w:rsidR="003B64AC" w:rsidRPr="00D64B2E">
        <w:t xml:space="preserve">. </w:t>
      </w:r>
      <w:r>
        <w:t>Вид формы авторизации</w:t>
      </w:r>
    </w:p>
    <w:p w14:paraId="6B0BECEE" w14:textId="68B3DEF3" w:rsidR="00A86B3F" w:rsidRDefault="00035C31" w:rsidP="00035C31">
      <w:pPr>
        <w:pStyle w:val="a3"/>
      </w:pPr>
      <w:r w:rsidRPr="00035C31">
        <w:t>После успешной авторизации осуществляется перенаправление</w:t>
      </w:r>
      <w:r w:rsidR="002822A1">
        <w:t xml:space="preserve"> </w:t>
      </w:r>
      <w:r w:rsidRPr="00035C31">
        <w:t>на</w:t>
      </w:r>
      <w:r w:rsidR="00F40776">
        <w:t xml:space="preserve"> </w:t>
      </w:r>
      <w:r w:rsidRPr="00035C31">
        <w:t xml:space="preserve">начальную страницу. Интерфейс </w:t>
      </w:r>
      <w:r>
        <w:t>обновляется</w:t>
      </w:r>
      <w:r w:rsidRPr="00035C31">
        <w:t xml:space="preserve"> </w:t>
      </w:r>
      <w:r w:rsidR="003B0C82">
        <w:t>для</w:t>
      </w:r>
      <w:r w:rsidRPr="00035C31">
        <w:t xml:space="preserve"> </w:t>
      </w:r>
      <w:r>
        <w:t>авторизованного</w:t>
      </w:r>
      <w:r w:rsidRPr="00035C31">
        <w:t xml:space="preserve"> </w:t>
      </w:r>
      <w:r w:rsidRPr="00035C31">
        <w:lastRenderedPageBreak/>
        <w:t>пользователя: становятся доступными кнопки</w:t>
      </w:r>
      <w:r w:rsidR="00C8527F">
        <w:t xml:space="preserve"> </w:t>
      </w:r>
      <w:r w:rsidRPr="00035C31">
        <w:t>«Перейти к занятиям»</w:t>
      </w:r>
      <w:r>
        <w:t xml:space="preserve"> </w:t>
      </w:r>
      <w:r w:rsidRPr="00035C31">
        <w:t>и</w:t>
      </w:r>
      <w:r w:rsidR="00C8527F">
        <w:t xml:space="preserve"> </w:t>
      </w:r>
      <w:r w:rsidRPr="00035C31">
        <w:t>«Мой словарь»</w:t>
      </w:r>
      <w:r>
        <w:t xml:space="preserve">. Пользователю </w:t>
      </w:r>
      <w:r w:rsidR="003B64AC">
        <w:t>с</w:t>
      </w:r>
      <w:r>
        <w:t xml:space="preserve"> рол</w:t>
      </w:r>
      <w:r w:rsidR="003B64AC">
        <w:t>ью</w:t>
      </w:r>
      <w:r>
        <w:t xml:space="preserve"> «</w:t>
      </w:r>
      <w:r>
        <w:rPr>
          <w:lang w:val="en-US"/>
        </w:rPr>
        <w:t>Admin</w:t>
      </w:r>
      <w:r>
        <w:t xml:space="preserve">» доступна кнопка «Админ-панель» и видно наименование его роли на панели навигации. </w:t>
      </w:r>
      <w:r w:rsidR="00121379">
        <w:t>Пример в</w:t>
      </w:r>
      <w:r>
        <w:t>ид</w:t>
      </w:r>
      <w:r w:rsidR="00121379">
        <w:t>а</w:t>
      </w:r>
      <w:r>
        <w:t xml:space="preserve"> панели навигации представлен на рисунке 8.</w:t>
      </w:r>
    </w:p>
    <w:p w14:paraId="29CB08F1" w14:textId="752A7C6F" w:rsidR="00035C31" w:rsidRDefault="00035C31" w:rsidP="00035C31">
      <w:pPr>
        <w:pStyle w:val="afd"/>
      </w:pPr>
      <w:r w:rsidRPr="00035C31">
        <w:rPr>
          <w:lang w:eastAsia="ru-RU"/>
        </w:rPr>
        <w:drawing>
          <wp:inline distT="0" distB="0" distL="0" distR="0" wp14:anchorId="79F4A934" wp14:editId="4AC42D92">
            <wp:extent cx="5939790" cy="304165"/>
            <wp:effectExtent l="0" t="0" r="3810" b="635"/>
            <wp:docPr id="81924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61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4DD" w14:textId="2308C2AA" w:rsidR="00035C31" w:rsidRDefault="00035C31" w:rsidP="00035C31">
      <w:pPr>
        <w:pStyle w:val="afe"/>
      </w:pPr>
      <w:r>
        <w:t xml:space="preserve">Рисунок </w:t>
      </w:r>
      <w:r w:rsidR="008F7436" w:rsidRPr="005504B8">
        <w:t>8</w:t>
      </w:r>
      <w:r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D948C6" w:rsidRPr="00D948C6">
        <w:t xml:space="preserve">. </w:t>
      </w:r>
      <w:r>
        <w:t>Вид панели навигации</w:t>
      </w:r>
    </w:p>
    <w:p w14:paraId="3D09D4FE" w14:textId="263DCAFB" w:rsidR="00035C31" w:rsidRDefault="00035C31" w:rsidP="00035C31">
      <w:pPr>
        <w:pStyle w:val="a3"/>
      </w:pPr>
      <w:r>
        <w:t xml:space="preserve">Для перехода к списку </w:t>
      </w:r>
      <w:r w:rsidR="002822A1">
        <w:t>уроков</w:t>
      </w:r>
      <w:r>
        <w:t xml:space="preserve"> требуется нажать на кнопку «Перейти к занятиям», после чего </w:t>
      </w:r>
      <w:r w:rsidR="00DA3454">
        <w:t>по</w:t>
      </w:r>
      <w:r w:rsidR="00F40776">
        <w:t>льзователь перенаправляется на страницу с уроками текущего раздела курса</w:t>
      </w:r>
      <w:r w:rsidR="00121379">
        <w:t xml:space="preserve">, где </w:t>
      </w:r>
      <w:r w:rsidR="002822A1">
        <w:t>отображается</w:t>
      </w:r>
      <w:r w:rsidR="00121379">
        <w:t xml:space="preserve"> название раздела, его содержание и описание текущего урока. Пример внешнего</w:t>
      </w:r>
      <w:r w:rsidR="002822A1">
        <w:t xml:space="preserve"> вида</w:t>
      </w:r>
      <w:r w:rsidR="00121379">
        <w:t xml:space="preserve"> этой страницы представлен на рисунке </w:t>
      </w:r>
      <w:r w:rsidR="008F7436">
        <w:rPr>
          <w:lang w:val="en-US"/>
        </w:rPr>
        <w:t>9</w:t>
      </w:r>
      <w:r w:rsidR="00121379">
        <w:t>.</w:t>
      </w:r>
    </w:p>
    <w:p w14:paraId="46BF3964" w14:textId="32201D9E" w:rsidR="00121379" w:rsidRDefault="00121379" w:rsidP="00121379">
      <w:pPr>
        <w:pStyle w:val="afd"/>
      </w:pPr>
      <w:r w:rsidRPr="00121379">
        <w:rPr>
          <w:lang w:eastAsia="ru-RU"/>
        </w:rPr>
        <w:drawing>
          <wp:inline distT="0" distB="0" distL="0" distR="0" wp14:anchorId="151CFC16" wp14:editId="34327BA5">
            <wp:extent cx="5939790" cy="2830195"/>
            <wp:effectExtent l="0" t="0" r="3810" b="8255"/>
            <wp:docPr id="201530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9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C71" w14:textId="4B6A1F74" w:rsidR="00121379" w:rsidRDefault="00121379" w:rsidP="00121379">
      <w:pPr>
        <w:pStyle w:val="afe"/>
      </w:pPr>
      <w:r>
        <w:t xml:space="preserve">Рисунок </w:t>
      </w:r>
      <w:r w:rsidR="008F7436" w:rsidRPr="005504B8">
        <w:t>9</w:t>
      </w:r>
      <w:r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страницы со списком уроков</w:t>
      </w:r>
    </w:p>
    <w:p w14:paraId="7C872656" w14:textId="20EFD938" w:rsidR="00DE2073" w:rsidRPr="00E61A41" w:rsidRDefault="004C5B3B" w:rsidP="005A3DC4">
      <w:pPr>
        <w:pStyle w:val="a3"/>
      </w:pPr>
      <w:r w:rsidRPr="004C5B3B">
        <w:t xml:space="preserve">Для перехода к </w:t>
      </w:r>
      <w:r w:rsidR="00DE2073">
        <w:t xml:space="preserve">прохождению текущего урока </w:t>
      </w:r>
      <w:r w:rsidRPr="004C5B3B">
        <w:t xml:space="preserve">необходимо нажать кнопку «Начать», что инициирует перенаправление на страницу урока. </w:t>
      </w:r>
      <w:r w:rsidR="00DE2073">
        <w:t xml:space="preserve">Генерация </w:t>
      </w:r>
      <w:r w:rsidR="00DE2073">
        <w:lastRenderedPageBreak/>
        <w:t xml:space="preserve">учебного материала </w:t>
      </w:r>
      <w:r w:rsidRPr="004C5B3B">
        <w:t xml:space="preserve">осуществляется персонализировано с использованием технологий искусственного интеллекта: </w:t>
      </w:r>
      <w:r w:rsidR="00CC7260">
        <w:t>генератор</w:t>
      </w:r>
      <w:r w:rsidRPr="004C5B3B">
        <w:t xml:space="preserve"> </w:t>
      </w:r>
      <w:r w:rsidR="00DE2073">
        <w:t>формирует занятие</w:t>
      </w:r>
      <w:r w:rsidRPr="004C5B3B">
        <w:t xml:space="preserve">, опираясь на языковой уровень пользователя, </w:t>
      </w:r>
      <w:r>
        <w:t>его индивидуальны</w:t>
      </w:r>
      <w:r w:rsidR="00DE2073">
        <w:t>е</w:t>
      </w:r>
      <w:r>
        <w:t xml:space="preserve"> особенност</w:t>
      </w:r>
      <w:r w:rsidR="00DE2073">
        <w:t>и</w:t>
      </w:r>
      <w:r w:rsidRPr="004C5B3B">
        <w:t xml:space="preserve"> и актуальное состояние личного словаря. </w:t>
      </w:r>
      <w:r w:rsidR="00DE2073">
        <w:t xml:space="preserve">Урок состоит из набора заданий, включая изучение лекционного материала и выполнение интерактивных упражнений. </w:t>
      </w:r>
      <w:r>
        <w:t>Пример внешнего вида</w:t>
      </w:r>
      <w:r w:rsidRPr="004C5B3B">
        <w:t xml:space="preserve"> страницы прохождения урока </w:t>
      </w:r>
      <w:r>
        <w:t>представлен</w:t>
      </w:r>
      <w:r w:rsidRPr="004C5B3B">
        <w:t xml:space="preserve"> на рисунке</w:t>
      </w:r>
      <w:r>
        <w:t xml:space="preserve"> </w:t>
      </w:r>
      <w:r w:rsidRPr="004C5B3B">
        <w:t>1</w:t>
      </w:r>
      <w:r w:rsidR="008F7436">
        <w:rPr>
          <w:lang w:val="en-US"/>
        </w:rPr>
        <w:t>0</w:t>
      </w:r>
      <w:r w:rsidRPr="004C5B3B">
        <w:t>.</w:t>
      </w:r>
    </w:p>
    <w:p w14:paraId="15CC286E" w14:textId="1E33AE7A" w:rsidR="00D948C6" w:rsidRDefault="00D948C6" w:rsidP="00D948C6">
      <w:pPr>
        <w:pStyle w:val="afd"/>
      </w:pPr>
      <w:r>
        <w:rPr>
          <w:lang w:eastAsia="ru-RU"/>
        </w:rPr>
        <w:drawing>
          <wp:inline distT="0" distB="0" distL="0" distR="0" wp14:anchorId="3FB934A5" wp14:editId="08D3EBC2">
            <wp:extent cx="6001754" cy="3023334"/>
            <wp:effectExtent l="0" t="0" r="0" b="5715"/>
            <wp:docPr id="140212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24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3932" cy="30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7E63" w14:textId="43F504D3" w:rsidR="00D948C6" w:rsidRPr="00D948C6" w:rsidRDefault="00D948C6" w:rsidP="00D948C6">
      <w:pPr>
        <w:pStyle w:val="afe"/>
      </w:pPr>
      <w:r>
        <w:t>Рисунок 1</w:t>
      </w:r>
      <w:r w:rsidR="008F7436" w:rsidRPr="005504B8">
        <w:t>0</w:t>
      </w:r>
      <w:r>
        <w:t xml:space="preserve"> – </w:t>
      </w:r>
      <w:proofErr w:type="spellStart"/>
      <w:r w:rsidRPr="00D948C6">
        <w:rPr>
          <w:lang w:val="en-US"/>
        </w:rPr>
        <w:t>SmartLang</w:t>
      </w:r>
      <w:proofErr w:type="spellEnd"/>
      <w:r>
        <w:t>. Вид страницы прохождения урока</w:t>
      </w:r>
    </w:p>
    <w:p w14:paraId="13AEAC5F" w14:textId="510F1C90" w:rsidR="0041010B" w:rsidRDefault="0041010B" w:rsidP="0041010B">
      <w:pPr>
        <w:pStyle w:val="a3"/>
      </w:pPr>
      <w:r>
        <w:t xml:space="preserve">По мере прохождения уроков личный словарь пользователя автоматически пополняется новой лексикой. Для отслеживания прогресса и </w:t>
      </w:r>
      <w:r w:rsidR="00D563F1">
        <w:t>управления</w:t>
      </w:r>
      <w:r>
        <w:t xml:space="preserve"> слов</w:t>
      </w:r>
      <w:r w:rsidR="00D563F1">
        <w:t>арем</w:t>
      </w:r>
      <w:r>
        <w:t xml:space="preserve"> необходимо нажать на имя пользователя </w:t>
      </w:r>
      <w:r w:rsidR="00D563F1">
        <w:t>в</w:t>
      </w:r>
      <w:r>
        <w:t xml:space="preserve"> панели навигации. После нажатия осуществляется перенаправление </w:t>
      </w:r>
      <w:r w:rsidR="00D563F1">
        <w:t>на страницу</w:t>
      </w:r>
      <w:r>
        <w:t xml:space="preserve"> профил</w:t>
      </w:r>
      <w:r w:rsidR="00D563F1">
        <w:t>я</w:t>
      </w:r>
      <w:r>
        <w:t xml:space="preserve"> пользователя</w:t>
      </w:r>
      <w:r w:rsidR="00D563F1">
        <w:t>. В профиле отображается статистика обучения и</w:t>
      </w:r>
      <w:r>
        <w:t xml:space="preserve"> </w:t>
      </w:r>
      <w:r w:rsidR="00D563F1">
        <w:t xml:space="preserve">список </w:t>
      </w:r>
      <w:r>
        <w:t>выученных слов</w:t>
      </w:r>
      <w:r w:rsidR="00D563F1">
        <w:t>, сгруппированных по датам</w:t>
      </w:r>
      <w:r>
        <w:t xml:space="preserve">. </w:t>
      </w:r>
      <w:r w:rsidR="00505DFA" w:rsidRPr="00505DFA">
        <w:t>Навигация по датам осуществляется с помощью</w:t>
      </w:r>
      <w:r w:rsidR="003B64AC">
        <w:t xml:space="preserve"> стрелок в верхнем правом углу или </w:t>
      </w:r>
      <w:r w:rsidR="00505DFA" w:rsidRPr="00505DFA">
        <w:t xml:space="preserve">путем выбора конкретного дня через иконку календаря с последующим нажатием кнопки «Показать». </w:t>
      </w:r>
      <w:r>
        <w:t>Пример внешнего вида профиля представлен на рисунке 1</w:t>
      </w:r>
      <w:r w:rsidR="008F7436">
        <w:rPr>
          <w:lang w:val="en-US"/>
        </w:rPr>
        <w:t>1</w:t>
      </w:r>
      <w:r>
        <w:t xml:space="preserve">. </w:t>
      </w:r>
    </w:p>
    <w:p w14:paraId="4C52ECCC" w14:textId="0BE4831E" w:rsidR="0041010B" w:rsidRDefault="0041010B" w:rsidP="0041010B">
      <w:pPr>
        <w:pStyle w:val="afd"/>
      </w:pPr>
      <w:r w:rsidRPr="0041010B">
        <w:rPr>
          <w:lang w:eastAsia="ru-RU"/>
        </w:rPr>
        <w:lastRenderedPageBreak/>
        <w:drawing>
          <wp:inline distT="0" distB="0" distL="0" distR="0" wp14:anchorId="5886DFDA" wp14:editId="75ADD604">
            <wp:extent cx="5965669" cy="3620601"/>
            <wp:effectExtent l="0" t="0" r="0" b="0"/>
            <wp:docPr id="1381695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5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6" cy="36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1952" w14:textId="453207AA" w:rsidR="0041010B" w:rsidRDefault="0041010B" w:rsidP="0041010B">
      <w:pPr>
        <w:pStyle w:val="afe"/>
      </w:pPr>
      <w:r>
        <w:t>Рисунок 1</w:t>
      </w:r>
      <w:r w:rsidR="008F7436" w:rsidRPr="005504B8">
        <w:t>1</w:t>
      </w:r>
      <w:r w:rsidRPr="00D563F1"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страницы профиля пользователя</w:t>
      </w:r>
    </w:p>
    <w:p w14:paraId="6DE61E9A" w14:textId="273DAE0A" w:rsidR="00505DFA" w:rsidRDefault="00505DFA" w:rsidP="00505DFA">
      <w:pPr>
        <w:pStyle w:val="a3"/>
      </w:pPr>
      <w:r w:rsidRPr="00505DFA">
        <w:t xml:space="preserve">Помимо автоматического пополнения словаря </w:t>
      </w:r>
      <w:r w:rsidR="00265A87">
        <w:t>на основе</w:t>
      </w:r>
      <w:r w:rsidRPr="00505DFA">
        <w:t xml:space="preserve"> пройденных уроков</w:t>
      </w:r>
      <w:r w:rsidR="00265A87">
        <w:t>,</w:t>
      </w:r>
      <w:r w:rsidRPr="00505DFA">
        <w:t xml:space="preserve"> предусмотрена возможность ручного добавления лексики. Это позволяет пользователю самостоятельно расширять базу изученных слов для их последующего </w:t>
      </w:r>
      <w:r w:rsidR="00E2403E">
        <w:t xml:space="preserve">систематического </w:t>
      </w:r>
      <w:r w:rsidRPr="00505DFA">
        <w:t>использования в упражнениях на закрепление</w:t>
      </w:r>
      <w:r w:rsidR="00E2403E">
        <w:t xml:space="preserve"> материала</w:t>
      </w:r>
      <w:r w:rsidRPr="00505DFA">
        <w:t>.</w:t>
      </w:r>
    </w:p>
    <w:p w14:paraId="48CA1F28" w14:textId="0D1A1C7F" w:rsidR="002707B3" w:rsidRPr="00CC7260" w:rsidRDefault="00505DFA" w:rsidP="002707B3">
      <w:pPr>
        <w:pStyle w:val="a3"/>
      </w:pPr>
      <w:r w:rsidRPr="00505DFA">
        <w:t>Для добавления нового слова необходимо нажать кнопку с пиктограммой «плюс», расположенную справа от фильтра дат. После нажатия открывается модальное окно поиска, представленное на рисунке 1</w:t>
      </w:r>
      <w:r w:rsidR="008F7436" w:rsidRPr="00CB123F">
        <w:t>2</w:t>
      </w:r>
      <w:r w:rsidRPr="00505DFA">
        <w:t>.</w:t>
      </w:r>
      <w:r w:rsidR="003B64AC">
        <w:t xml:space="preserve"> </w:t>
      </w:r>
      <w:r w:rsidR="003B64AC" w:rsidRPr="00063DBA">
        <w:t xml:space="preserve">В </w:t>
      </w:r>
      <w:r w:rsidR="003B64AC">
        <w:t>этом</w:t>
      </w:r>
      <w:r w:rsidR="003B64AC" w:rsidRPr="00063DBA">
        <w:t xml:space="preserve"> окне пользователю требуется ввести слово или его часть в строку поиска. </w:t>
      </w:r>
      <w:r w:rsidR="00CB123F">
        <w:t>Далее автоматически отобразится</w:t>
      </w:r>
      <w:r w:rsidR="003B64AC" w:rsidRPr="00063DBA">
        <w:t xml:space="preserve"> список подходящих вариантов с указанием транскрипции, перевода и языкового уровня</w:t>
      </w:r>
      <w:r w:rsidR="003B64AC">
        <w:t>. Для добавления записи в словарь необходимо нажать на подходящее слово из списка.</w:t>
      </w:r>
    </w:p>
    <w:p w14:paraId="31861A74" w14:textId="5C19280A" w:rsidR="00505DFA" w:rsidRDefault="00505DFA" w:rsidP="00505DFA">
      <w:pPr>
        <w:pStyle w:val="afd"/>
      </w:pPr>
      <w:r>
        <w:rPr>
          <w:lang w:eastAsia="ru-RU"/>
        </w:rPr>
        <w:lastRenderedPageBreak/>
        <w:drawing>
          <wp:inline distT="0" distB="0" distL="0" distR="0" wp14:anchorId="4C21EA50" wp14:editId="621061C4">
            <wp:extent cx="4384346" cy="5369112"/>
            <wp:effectExtent l="0" t="0" r="0" b="3175"/>
            <wp:docPr id="152319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947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436" cy="53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B5F" w14:textId="662D1483" w:rsidR="007C6268" w:rsidRDefault="00505DFA" w:rsidP="00505DFA">
      <w:pPr>
        <w:pStyle w:val="afe"/>
      </w:pPr>
      <w:r>
        <w:t>Рисунок 1</w:t>
      </w:r>
      <w:r w:rsidR="008F7436" w:rsidRPr="005504B8">
        <w:t>2</w:t>
      </w:r>
      <w:r>
        <w:t xml:space="preserve"> – </w:t>
      </w:r>
      <w:proofErr w:type="spellStart"/>
      <w:r w:rsidR="00D948C6">
        <w:rPr>
          <w:lang w:val="en-US"/>
        </w:rPr>
        <w:t>SmartLang</w:t>
      </w:r>
      <w:proofErr w:type="spellEnd"/>
      <w:r w:rsidR="007E5FBB">
        <w:t xml:space="preserve">. </w:t>
      </w:r>
      <w:r>
        <w:t>Вид окна поиска слов</w:t>
      </w:r>
    </w:p>
    <w:p w14:paraId="002F19F1" w14:textId="77777777" w:rsidR="007C6268" w:rsidRDefault="007C6268">
      <w:pPr>
        <w:spacing w:after="160" w:line="259" w:lineRule="auto"/>
        <w:jc w:val="left"/>
      </w:pPr>
      <w:r>
        <w:br w:type="page"/>
      </w:r>
    </w:p>
    <w:p w14:paraId="1868F921" w14:textId="7624636B" w:rsidR="007C6268" w:rsidRDefault="007C6268" w:rsidP="007C6268">
      <w:pPr>
        <w:pStyle w:val="af8"/>
      </w:pPr>
      <w:r>
        <w:lastRenderedPageBreak/>
        <w:t>Заключение</w:t>
      </w:r>
    </w:p>
    <w:p w14:paraId="41FE204F" w14:textId="77777777" w:rsidR="00B818AC" w:rsidRPr="00B818AC" w:rsidRDefault="00B818AC" w:rsidP="00B818AC">
      <w:pPr>
        <w:pStyle w:val="a3"/>
      </w:pPr>
      <w:r w:rsidRPr="00B818AC">
        <w:t>Целью курсового проектирования являлась разработка веб-приложения, предназначенного для автоматизации создания персонализированных учебных материалов и управления процессом изучения английского языка в корпоративной среде.</w:t>
      </w:r>
    </w:p>
    <w:p w14:paraId="4D2A612C" w14:textId="47985A76" w:rsidR="00B818AC" w:rsidRPr="00B818AC" w:rsidRDefault="00B818AC" w:rsidP="00B818AC">
      <w:pPr>
        <w:pStyle w:val="a3"/>
      </w:pPr>
      <w:r w:rsidRPr="00B818AC">
        <w:t xml:space="preserve">Разработанное программное средство полностью соответствует поставленной цели и актуальным требованиям к современным образовательным решениям. Внедрение технологий искусственного интеллекта позволило реализовать высокий уровень адаптивности и оптимизировать образовательный процесс. Созданный продукт решает задачу построения индивидуальных траекторий обучения </w:t>
      </w:r>
      <w:r w:rsidR="00D578A6">
        <w:t>и автоматизацию формирования уроков</w:t>
      </w:r>
      <w:r w:rsidRPr="00B818AC">
        <w:t>.</w:t>
      </w:r>
    </w:p>
    <w:p w14:paraId="33D04F0A" w14:textId="77777777" w:rsidR="00B818AC" w:rsidRPr="00B818AC" w:rsidRDefault="00B818AC" w:rsidP="00B818AC">
      <w:pPr>
        <w:pStyle w:val="a3"/>
      </w:pPr>
      <w:r w:rsidRPr="00B818AC">
        <w:t>Цель курсового проектирования достигнута, в процессе ее достижения решены следующие задачи:</w:t>
      </w:r>
    </w:p>
    <w:p w14:paraId="2C93CA87" w14:textId="77777777" w:rsidR="00D578A6" w:rsidRPr="00D578A6" w:rsidRDefault="00B818AC" w:rsidP="00B818AC">
      <w:pPr>
        <w:pStyle w:val="a1"/>
      </w:pPr>
      <w:r w:rsidRPr="00B818AC">
        <w:t>проанализирована предметная область</w:t>
      </w:r>
      <w:r w:rsidR="00D578A6">
        <w:rPr>
          <w:lang w:val="en-US"/>
        </w:rPr>
        <w:t>;</w:t>
      </w:r>
    </w:p>
    <w:p w14:paraId="1E7250F1" w14:textId="3CCD552A" w:rsidR="00B818AC" w:rsidRPr="00B818AC" w:rsidRDefault="00B818AC" w:rsidP="00B818AC">
      <w:pPr>
        <w:pStyle w:val="a1"/>
      </w:pPr>
      <w:r w:rsidRPr="00B818AC">
        <w:t>определены требования к разрабатываемому программному средству;</w:t>
      </w:r>
    </w:p>
    <w:p w14:paraId="6A52A60C" w14:textId="77777777" w:rsidR="00B818AC" w:rsidRPr="00B818AC" w:rsidRDefault="00B818AC" w:rsidP="00B818AC">
      <w:pPr>
        <w:pStyle w:val="a1"/>
      </w:pPr>
      <w:r w:rsidRPr="00B818AC">
        <w:t>спроектирована структура базы данных для хранения информации, необходимой для функционирования веб-приложения;</w:t>
      </w:r>
    </w:p>
    <w:p w14:paraId="774D1F58" w14:textId="77777777" w:rsidR="00B818AC" w:rsidRPr="00B818AC" w:rsidRDefault="00B818AC" w:rsidP="00B818AC">
      <w:pPr>
        <w:pStyle w:val="a1"/>
      </w:pPr>
      <w:r w:rsidRPr="00B818AC">
        <w:t>разработан интуитивно понятный пользовательский интерфейс;</w:t>
      </w:r>
    </w:p>
    <w:p w14:paraId="2A78131A" w14:textId="77777777" w:rsidR="00B818AC" w:rsidRPr="00B818AC" w:rsidRDefault="00B818AC" w:rsidP="00B818AC">
      <w:pPr>
        <w:pStyle w:val="a1"/>
      </w:pPr>
      <w:r w:rsidRPr="00B818AC">
        <w:t>реализована серверная часть, обеспечивающая выполнение бизнес-логики приложения и разграничение прав доступа;</w:t>
      </w:r>
    </w:p>
    <w:p w14:paraId="6DDEB318" w14:textId="73D2129A" w:rsidR="00B818AC" w:rsidRDefault="00B818AC" w:rsidP="00B818AC">
      <w:pPr>
        <w:pStyle w:val="a1"/>
      </w:pPr>
      <w:r w:rsidRPr="00B818AC">
        <w:t>проведено тестирование разработанного программного продукта.</w:t>
      </w:r>
    </w:p>
    <w:p w14:paraId="7015109D" w14:textId="67FA474F" w:rsidR="00954943" w:rsidRPr="00B818AC" w:rsidRDefault="00954943" w:rsidP="00954943">
      <w:pPr>
        <w:pStyle w:val="a3"/>
      </w:pPr>
      <w:r>
        <w:t xml:space="preserve">Таким образом, </w:t>
      </w:r>
      <w:r w:rsidRPr="00954943">
        <w:t>разработанное веб-приложение представляет собой эффективное и масштабируемое решение, способное существенно повысить качество и результативность языковой подготовки</w:t>
      </w:r>
      <w:r w:rsidR="00996A7E">
        <w:t xml:space="preserve"> сотрудников</w:t>
      </w:r>
      <w:r w:rsidRPr="00954943">
        <w:t xml:space="preserve"> в корпоративном секторе.</w:t>
      </w:r>
    </w:p>
    <w:p w14:paraId="3852D5F1" w14:textId="597B24EA" w:rsidR="00996A7E" w:rsidRPr="00954943" w:rsidRDefault="00954943" w:rsidP="00996A7E">
      <w:pPr>
        <w:pStyle w:val="a3"/>
      </w:pPr>
      <w:r w:rsidRPr="00954943">
        <w:t>В ходе работы</w:t>
      </w:r>
      <w:r w:rsidR="00996A7E">
        <w:t xml:space="preserve"> </w:t>
      </w:r>
      <w:r w:rsidRPr="00954943">
        <w:t>закреплены профессиональные навыки проектирования информационных систем и освоены современные методы разработки веб-приложений с использованием алгоритмов генерации контента</w:t>
      </w:r>
      <w:r>
        <w:t>.</w:t>
      </w:r>
    </w:p>
    <w:p w14:paraId="6A7C5E2C" w14:textId="0A004495" w:rsidR="0078386D" w:rsidRPr="0078386D" w:rsidRDefault="007C6268" w:rsidP="0078386D">
      <w:pPr>
        <w:pStyle w:val="af8"/>
      </w:pPr>
      <w:r>
        <w:lastRenderedPageBreak/>
        <w:t>Список использованых источников</w:t>
      </w:r>
    </w:p>
    <w:p w14:paraId="3E8CC7FD" w14:textId="3BC71D42" w:rsidR="0078386D" w:rsidRDefault="0078386D" w:rsidP="003B0C82">
      <w:pPr>
        <w:pStyle w:val="a3"/>
        <w:numPr>
          <w:ilvl w:val="0"/>
          <w:numId w:val="6"/>
        </w:numPr>
      </w:pPr>
      <w:r w:rsidRPr="0078386D">
        <w:t>Бек, К. Экстремальное программирование: разработка через тестирование. – Санкт-</w:t>
      </w:r>
      <w:proofErr w:type="gramStart"/>
      <w:r w:rsidRPr="0078386D">
        <w:t>Петербург :</w:t>
      </w:r>
      <w:proofErr w:type="gramEnd"/>
      <w:r w:rsidRPr="0078386D">
        <w:t xml:space="preserve"> Питер, 2021. – 224 с. – URL: </w:t>
      </w:r>
      <w:hyperlink r:id="rId21" w:history="1">
        <w:r w:rsidRPr="0078386D">
          <w:t>https://</w:t>
        </w:r>
      </w:hyperlink>
      <w:hyperlink r:id="rId22" w:history="1">
        <w:r w:rsidRPr="0078386D">
          <w:t>ibooks.ru/bookshelf/376974/reading</w:t>
        </w:r>
      </w:hyperlink>
      <w:r w:rsidRPr="0078386D">
        <w:t xml:space="preserve"> (дата обращения: </w:t>
      </w:r>
      <w:r w:rsidR="00FC1C7C">
        <w:t>27</w:t>
      </w:r>
      <w:r w:rsidRPr="0078386D">
        <w:t xml:space="preserve">.11.2025). – Режим доступа: для </w:t>
      </w:r>
      <w:proofErr w:type="spellStart"/>
      <w:r w:rsidRPr="0078386D">
        <w:t>зарегистрир</w:t>
      </w:r>
      <w:proofErr w:type="spellEnd"/>
      <w:r w:rsidRPr="0078386D">
        <w:t>. пользователей. – Текст: электронный.</w:t>
      </w:r>
    </w:p>
    <w:p w14:paraId="372F4863" w14:textId="31C994B3" w:rsidR="0078386D" w:rsidRDefault="0078386D" w:rsidP="003B0C82">
      <w:pPr>
        <w:pStyle w:val="a3"/>
        <w:numPr>
          <w:ilvl w:val="0"/>
          <w:numId w:val="6"/>
        </w:numPr>
      </w:pPr>
      <w:r w:rsidRPr="0078386D">
        <w:t xml:space="preserve">Гагарина, Л. Г. Технология разработки программного </w:t>
      </w:r>
      <w:proofErr w:type="gramStart"/>
      <w:r w:rsidRPr="0078386D">
        <w:t>обеспечения :</w:t>
      </w:r>
      <w:proofErr w:type="gramEnd"/>
      <w:r w:rsidRPr="0078386D">
        <w:t xml:space="preserve"> учебное пособие / Л. Г. Гагарина, Е. В. Кокорева, Б. Д. Сидорова-</w:t>
      </w:r>
      <w:proofErr w:type="spellStart"/>
      <w:proofErr w:type="gramStart"/>
      <w:r w:rsidRPr="0078386D">
        <w:t>Виснадул</w:t>
      </w:r>
      <w:proofErr w:type="spellEnd"/>
      <w:r w:rsidRPr="0078386D">
        <w:t xml:space="preserve"> ;</w:t>
      </w:r>
      <w:proofErr w:type="gramEnd"/>
      <w:r w:rsidRPr="0078386D">
        <w:t xml:space="preserve"> под ред. Л. Г. Гагариной. –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ФОРУМ :</w:t>
      </w:r>
      <w:proofErr w:type="gramEnd"/>
      <w:r w:rsidRPr="0078386D">
        <w:t xml:space="preserve"> ИНФРА-М, 2025. – 400 с. – URL: </w:t>
      </w:r>
      <w:hyperlink r:id="rId23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4" w:history="1">
        <w:r w:rsidRPr="0078386D">
          <w:rPr>
            <w:rStyle w:val="af7"/>
            <w:color w:val="auto"/>
            <w:u w:val="none"/>
          </w:rPr>
          <w:t>znanium.ru/catalog/product/2178802</w:t>
        </w:r>
      </w:hyperlink>
      <w:r w:rsidRPr="0078386D">
        <w:t xml:space="preserve"> (дата обращения: </w:t>
      </w:r>
      <w:r w:rsidR="00FC1C7C">
        <w:t>10</w:t>
      </w:r>
      <w:r w:rsidRPr="0078386D">
        <w:t xml:space="preserve">.11.2025). – Режим доступа: по подписке. – </w:t>
      </w:r>
      <w:proofErr w:type="gramStart"/>
      <w:r w:rsidRPr="0078386D">
        <w:t>Текст :</w:t>
      </w:r>
      <w:proofErr w:type="gramEnd"/>
      <w:r w:rsidRPr="0078386D">
        <w:t xml:space="preserve"> электронный.</w:t>
      </w:r>
    </w:p>
    <w:p w14:paraId="33580FA8" w14:textId="1DC97E2F" w:rsidR="0078386D" w:rsidRDefault="0078386D" w:rsidP="003B0C82">
      <w:pPr>
        <w:pStyle w:val="a3"/>
        <w:numPr>
          <w:ilvl w:val="0"/>
          <w:numId w:val="6"/>
        </w:numPr>
      </w:pPr>
      <w:proofErr w:type="spellStart"/>
      <w:r w:rsidRPr="0078386D">
        <w:t>Мартишин</w:t>
      </w:r>
      <w:proofErr w:type="spellEnd"/>
      <w:r w:rsidRPr="0078386D">
        <w:t xml:space="preserve">, С. А. Базы данных. Практическое применение СУБД SQL и </w:t>
      </w:r>
      <w:proofErr w:type="spellStart"/>
      <w:r w:rsidRPr="0078386D">
        <w:t>NoSQL</w:t>
      </w:r>
      <w:proofErr w:type="spellEnd"/>
      <w:r w:rsidRPr="0078386D">
        <w:t xml:space="preserve">-типа для проектирования информационных </w:t>
      </w:r>
      <w:proofErr w:type="gramStart"/>
      <w:r w:rsidRPr="0078386D">
        <w:t>систем :</w:t>
      </w:r>
      <w:proofErr w:type="gramEnd"/>
      <w:r w:rsidRPr="0078386D">
        <w:t xml:space="preserve"> учебное пособие / С. А. </w:t>
      </w:r>
      <w:proofErr w:type="spellStart"/>
      <w:r w:rsidRPr="0078386D">
        <w:t>Мартишин</w:t>
      </w:r>
      <w:proofErr w:type="spellEnd"/>
      <w:r w:rsidRPr="0078386D">
        <w:t xml:space="preserve">, В. Л. Симонов, М. В. Храпченко. –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ФОРУМ :</w:t>
      </w:r>
      <w:proofErr w:type="gramEnd"/>
      <w:r w:rsidRPr="0078386D">
        <w:t xml:space="preserve"> ИНФРА-М, 2024. – 368 с. – </w:t>
      </w:r>
      <w:proofErr w:type="gramStart"/>
      <w:r w:rsidRPr="0078386D">
        <w:t>Текст :</w:t>
      </w:r>
      <w:proofErr w:type="gramEnd"/>
      <w:r w:rsidRPr="0078386D">
        <w:t xml:space="preserve"> электронный. – URL: </w:t>
      </w:r>
      <w:hyperlink r:id="rId25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6" w:history="1">
        <w:r w:rsidRPr="0078386D">
          <w:rPr>
            <w:rStyle w:val="af7"/>
            <w:color w:val="auto"/>
            <w:u w:val="none"/>
          </w:rPr>
          <w:t>znanium.ru/catalog/product/2096940</w:t>
        </w:r>
      </w:hyperlink>
      <w:r w:rsidRPr="0078386D">
        <w:t xml:space="preserve"> (дата обращения: </w:t>
      </w:r>
      <w:r w:rsidR="00FC1C7C">
        <w:t>3</w:t>
      </w:r>
      <w:r w:rsidRPr="0078386D">
        <w:t>.11.2025). – Режим доступа: по подписке.</w:t>
      </w:r>
    </w:p>
    <w:p w14:paraId="5E3E535C" w14:textId="7F752337" w:rsidR="0078386D" w:rsidRDefault="0078386D" w:rsidP="003B0C82">
      <w:pPr>
        <w:pStyle w:val="a3"/>
        <w:numPr>
          <w:ilvl w:val="0"/>
          <w:numId w:val="6"/>
        </w:numPr>
      </w:pPr>
      <w:proofErr w:type="spellStart"/>
      <w:r w:rsidRPr="0078386D">
        <w:t>Тидвелл</w:t>
      </w:r>
      <w:proofErr w:type="spellEnd"/>
      <w:r w:rsidRPr="0078386D">
        <w:t>, Д. Разработка интерфейсов. Паттерны проектирования. 3-е изд. – Санкт-</w:t>
      </w:r>
      <w:proofErr w:type="gramStart"/>
      <w:r w:rsidRPr="0078386D">
        <w:t>Петербург :</w:t>
      </w:r>
      <w:proofErr w:type="gramEnd"/>
      <w:r w:rsidRPr="0078386D">
        <w:t xml:space="preserve"> Питер, 2022. – 560 с. – </w:t>
      </w:r>
      <w:proofErr w:type="gramStart"/>
      <w:r w:rsidRPr="0078386D">
        <w:t>Текст :</w:t>
      </w:r>
      <w:proofErr w:type="gramEnd"/>
      <w:r w:rsidRPr="0078386D">
        <w:t xml:space="preserve"> электронный. – URL: </w:t>
      </w:r>
      <w:hyperlink r:id="rId27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28" w:history="1">
        <w:r w:rsidRPr="0078386D">
          <w:rPr>
            <w:rStyle w:val="af7"/>
            <w:color w:val="auto"/>
            <w:u w:val="none"/>
          </w:rPr>
          <w:t>ibooks.ru/bookshelf/386796/reading</w:t>
        </w:r>
      </w:hyperlink>
      <w:r w:rsidRPr="0078386D">
        <w:t xml:space="preserve"> (дата обращения: </w:t>
      </w:r>
      <w:r w:rsidR="00FC1C7C">
        <w:t>10</w:t>
      </w:r>
      <w:r w:rsidRPr="0078386D">
        <w:t xml:space="preserve">.11.2025). – Режим доступа: для </w:t>
      </w:r>
      <w:proofErr w:type="spellStart"/>
      <w:r w:rsidRPr="0078386D">
        <w:t>зарегистрир</w:t>
      </w:r>
      <w:proofErr w:type="spellEnd"/>
      <w:r w:rsidRPr="0078386D">
        <w:t>. пользователей.</w:t>
      </w:r>
    </w:p>
    <w:p w14:paraId="0C251BBD" w14:textId="23CD6646" w:rsidR="007C6268" w:rsidRPr="007C6268" w:rsidRDefault="0078386D" w:rsidP="00786DFB">
      <w:pPr>
        <w:pStyle w:val="a3"/>
        <w:numPr>
          <w:ilvl w:val="0"/>
          <w:numId w:val="6"/>
        </w:numPr>
      </w:pPr>
      <w:r w:rsidRPr="0078386D">
        <w:t xml:space="preserve">Федорова, Г. Н. Разработка, внедрение и адаптация программного обеспечения отраслевой </w:t>
      </w:r>
      <w:proofErr w:type="gramStart"/>
      <w:r w:rsidRPr="0078386D">
        <w:t>направленности :</w:t>
      </w:r>
      <w:proofErr w:type="gramEnd"/>
      <w:r w:rsidRPr="0078386D">
        <w:t xml:space="preserve"> учебное пособие. — </w:t>
      </w:r>
      <w:proofErr w:type="gramStart"/>
      <w:r w:rsidRPr="0078386D">
        <w:t>Москва :</w:t>
      </w:r>
      <w:proofErr w:type="gramEnd"/>
      <w:r w:rsidRPr="0078386D">
        <w:t xml:space="preserve"> </w:t>
      </w:r>
      <w:proofErr w:type="gramStart"/>
      <w:r w:rsidRPr="0078386D">
        <w:t>КУРС :</w:t>
      </w:r>
      <w:proofErr w:type="gramEnd"/>
      <w:r w:rsidRPr="0078386D">
        <w:t xml:space="preserve"> ИНФРА-М, 2024. — 336 с. – URL: </w:t>
      </w:r>
      <w:hyperlink r:id="rId29" w:history="1">
        <w:r w:rsidRPr="0078386D">
          <w:rPr>
            <w:rStyle w:val="af7"/>
            <w:color w:val="auto"/>
            <w:u w:val="none"/>
          </w:rPr>
          <w:t>https://</w:t>
        </w:r>
      </w:hyperlink>
      <w:hyperlink r:id="rId30" w:history="1">
        <w:r w:rsidRPr="0078386D">
          <w:rPr>
            <w:rStyle w:val="af7"/>
            <w:color w:val="auto"/>
            <w:u w:val="none"/>
          </w:rPr>
          <w:t>znanium.ru/catalog/product/2083407</w:t>
        </w:r>
      </w:hyperlink>
      <w:r w:rsidRPr="0078386D">
        <w:t xml:space="preserve"> (дата обращения: </w:t>
      </w:r>
      <w:r w:rsidR="00E87B74">
        <w:t>15</w:t>
      </w:r>
      <w:r w:rsidRPr="0078386D">
        <w:t xml:space="preserve">.11.2025). – Режим доступа: по подписке. – </w:t>
      </w:r>
      <w:proofErr w:type="gramStart"/>
      <w:r w:rsidRPr="0078386D">
        <w:t>Текст :</w:t>
      </w:r>
      <w:proofErr w:type="gramEnd"/>
      <w:r w:rsidRPr="0078386D">
        <w:t xml:space="preserve"> электронный.</w:t>
      </w:r>
    </w:p>
    <w:sectPr w:rsidR="007C6268" w:rsidRPr="007C6268" w:rsidSect="007B1296">
      <w:footerReference w:type="default" r:id="rId31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2C508B" w14:textId="77777777" w:rsidR="00FD3447" w:rsidRDefault="00FD3447" w:rsidP="007B1296">
      <w:r>
        <w:separator/>
      </w:r>
    </w:p>
  </w:endnote>
  <w:endnote w:type="continuationSeparator" w:id="0">
    <w:p w14:paraId="19FC7253" w14:textId="77777777" w:rsidR="00FD3447" w:rsidRDefault="00FD3447" w:rsidP="007B1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3EC7DD2-896A-4D89-A880-69EADFDA197C}"/>
    <w:embedBold r:id="rId2" w:fontKey="{9F7A0191-1880-4C08-A609-F29CD2A7BEA3}"/>
    <w:embedItalic r:id="rId3" w:fontKey="{EB0ACB28-932B-4CA1-AA6A-68E898274F71}"/>
    <w:embedBoldItalic r:id="rId4" w:fontKey="{788C033E-D51E-4313-9C3E-6E910391149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9CB78746-7C93-4649-99CA-54DFDBCF2E2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055A54B-1A67-45EB-9F8A-0BE352B1319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773D892A-4CD0-4FFC-801B-C9F67656EA2D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63C91D65-D483-4C4D-965E-0ACF3E6952D2}"/>
  </w:font>
  <w:font w:name="GOST type B">
    <w:altName w:val="Bahnschrift Light"/>
    <w:charset w:val="00"/>
    <w:family w:val="swiss"/>
    <w:pitch w:val="variable"/>
    <w:sig w:usb0="00000001" w:usb1="00000000" w:usb2="00000000" w:usb3="00000000" w:csb0="00000005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3229897"/>
      <w:docPartObj>
        <w:docPartGallery w:val="Page Numbers (Bottom of Page)"/>
        <w:docPartUnique/>
      </w:docPartObj>
    </w:sdtPr>
    <w:sdtContent>
      <w:p w14:paraId="04480A76" w14:textId="14FDDE2E" w:rsidR="003B0C82" w:rsidRDefault="003B0C82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4439">
          <w:rPr>
            <w:noProof/>
          </w:rPr>
          <w:t>28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899818" w14:textId="77777777" w:rsidR="00FD3447" w:rsidRDefault="00FD3447" w:rsidP="007B1296">
      <w:r>
        <w:separator/>
      </w:r>
    </w:p>
  </w:footnote>
  <w:footnote w:type="continuationSeparator" w:id="0">
    <w:p w14:paraId="76F4D0E1" w14:textId="77777777" w:rsidR="00FD3447" w:rsidRDefault="00FD3447" w:rsidP="007B12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8275C"/>
    <w:multiLevelType w:val="hybridMultilevel"/>
    <w:tmpl w:val="7E528298"/>
    <w:lvl w:ilvl="0" w:tplc="A914EC76">
      <w:start w:val="1"/>
      <w:numFmt w:val="decimal"/>
      <w:pStyle w:val="a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238BA"/>
    <w:multiLevelType w:val="hybridMultilevel"/>
    <w:tmpl w:val="65DC2650"/>
    <w:lvl w:ilvl="0" w:tplc="0F5EC5D8">
      <w:start w:val="1"/>
      <w:numFmt w:val="russianLower"/>
      <w:pStyle w:val="a0"/>
      <w:lvlText w:val="%1)"/>
      <w:lvlJc w:val="left"/>
      <w:pPr>
        <w:tabs>
          <w:tab w:val="num" w:pos="992"/>
        </w:tabs>
        <w:ind w:left="0" w:firstLine="709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429F7"/>
    <w:multiLevelType w:val="hybridMultilevel"/>
    <w:tmpl w:val="6520F6EC"/>
    <w:lvl w:ilvl="0" w:tplc="678AABE4">
      <w:start w:val="1"/>
      <w:numFmt w:val="bullet"/>
      <w:pStyle w:val="a1"/>
      <w:lvlText w:val="-"/>
      <w:lvlJc w:val="left"/>
      <w:pPr>
        <w:tabs>
          <w:tab w:val="num" w:pos="992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114E36"/>
    <w:multiLevelType w:val="hybridMultilevel"/>
    <w:tmpl w:val="7780E906"/>
    <w:lvl w:ilvl="0" w:tplc="2A6A6B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5C684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06C9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084A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7867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703D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F656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DB27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E0402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135901"/>
    <w:multiLevelType w:val="multilevel"/>
    <w:tmpl w:val="86B2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6B49CC"/>
    <w:multiLevelType w:val="multilevel"/>
    <w:tmpl w:val="AC5C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90626E"/>
    <w:multiLevelType w:val="hybridMultilevel"/>
    <w:tmpl w:val="D1869C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4811E2B"/>
    <w:multiLevelType w:val="hybridMultilevel"/>
    <w:tmpl w:val="BDD41120"/>
    <w:lvl w:ilvl="0" w:tplc="0E4AB33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82975A0"/>
    <w:multiLevelType w:val="multilevel"/>
    <w:tmpl w:val="9092D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FA6CCF"/>
    <w:multiLevelType w:val="multilevel"/>
    <w:tmpl w:val="5F026790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</w:abstractNum>
  <w:abstractNum w:abstractNumId="10" w15:restartNumberingAfterBreak="0">
    <w:nsid w:val="72266AFB"/>
    <w:multiLevelType w:val="multilevel"/>
    <w:tmpl w:val="DECE3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91730234">
    <w:abstractNumId w:val="9"/>
  </w:num>
  <w:num w:numId="2" w16cid:durableId="1778133296">
    <w:abstractNumId w:val="5"/>
  </w:num>
  <w:num w:numId="3" w16cid:durableId="644892939">
    <w:abstractNumId w:val="2"/>
  </w:num>
  <w:num w:numId="4" w16cid:durableId="1495492090">
    <w:abstractNumId w:val="2"/>
    <w:lvlOverride w:ilvl="0">
      <w:startOverride w:val="1"/>
    </w:lvlOverride>
  </w:num>
  <w:num w:numId="5" w16cid:durableId="433480424">
    <w:abstractNumId w:val="2"/>
    <w:lvlOverride w:ilvl="0">
      <w:startOverride w:val="1"/>
    </w:lvlOverride>
  </w:num>
  <w:num w:numId="6" w16cid:durableId="1438523351">
    <w:abstractNumId w:val="7"/>
  </w:num>
  <w:num w:numId="7" w16cid:durableId="1338386889">
    <w:abstractNumId w:val="8"/>
  </w:num>
  <w:num w:numId="8" w16cid:durableId="648633682">
    <w:abstractNumId w:val="1"/>
  </w:num>
  <w:num w:numId="9" w16cid:durableId="1791171522">
    <w:abstractNumId w:val="0"/>
  </w:num>
  <w:num w:numId="10" w16cid:durableId="1418015333">
    <w:abstractNumId w:val="10"/>
  </w:num>
  <w:num w:numId="11" w16cid:durableId="52999645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06325511">
    <w:abstractNumId w:val="3"/>
  </w:num>
  <w:num w:numId="13" w16cid:durableId="232397156">
    <w:abstractNumId w:val="6"/>
  </w:num>
  <w:num w:numId="14" w16cid:durableId="20427085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embedSystemFonts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CC3"/>
    <w:rsid w:val="00001E6F"/>
    <w:rsid w:val="0000368A"/>
    <w:rsid w:val="000039BB"/>
    <w:rsid w:val="00006D8A"/>
    <w:rsid w:val="00022EAD"/>
    <w:rsid w:val="000239F6"/>
    <w:rsid w:val="00035C31"/>
    <w:rsid w:val="00046A82"/>
    <w:rsid w:val="000547B5"/>
    <w:rsid w:val="00063DBA"/>
    <w:rsid w:val="00064167"/>
    <w:rsid w:val="00070444"/>
    <w:rsid w:val="00071534"/>
    <w:rsid w:val="00074D04"/>
    <w:rsid w:val="000840CC"/>
    <w:rsid w:val="00084431"/>
    <w:rsid w:val="000850DB"/>
    <w:rsid w:val="000901A9"/>
    <w:rsid w:val="000B2040"/>
    <w:rsid w:val="000C03D0"/>
    <w:rsid w:val="000C31F5"/>
    <w:rsid w:val="000C7F9F"/>
    <w:rsid w:val="000E4C8D"/>
    <w:rsid w:val="000F7898"/>
    <w:rsid w:val="00102951"/>
    <w:rsid w:val="001104F5"/>
    <w:rsid w:val="00121379"/>
    <w:rsid w:val="00122DF6"/>
    <w:rsid w:val="00126FE5"/>
    <w:rsid w:val="00135AB1"/>
    <w:rsid w:val="00137873"/>
    <w:rsid w:val="001522C7"/>
    <w:rsid w:val="00154AC6"/>
    <w:rsid w:val="00157D07"/>
    <w:rsid w:val="001639E9"/>
    <w:rsid w:val="0016446C"/>
    <w:rsid w:val="0018210A"/>
    <w:rsid w:val="00197EED"/>
    <w:rsid w:val="001A1E72"/>
    <w:rsid w:val="001B17C1"/>
    <w:rsid w:val="001B5082"/>
    <w:rsid w:val="001B5A61"/>
    <w:rsid w:val="001C1E5C"/>
    <w:rsid w:val="001C46CD"/>
    <w:rsid w:val="001D07EE"/>
    <w:rsid w:val="001E253F"/>
    <w:rsid w:val="001E4406"/>
    <w:rsid w:val="002037EC"/>
    <w:rsid w:val="002167E2"/>
    <w:rsid w:val="0022213E"/>
    <w:rsid w:val="0022470A"/>
    <w:rsid w:val="00225A27"/>
    <w:rsid w:val="0022612A"/>
    <w:rsid w:val="00230654"/>
    <w:rsid w:val="00234EB9"/>
    <w:rsid w:val="00244503"/>
    <w:rsid w:val="00250EB8"/>
    <w:rsid w:val="00265A87"/>
    <w:rsid w:val="00266F5D"/>
    <w:rsid w:val="00267E9D"/>
    <w:rsid w:val="002705A3"/>
    <w:rsid w:val="002707B3"/>
    <w:rsid w:val="002822A1"/>
    <w:rsid w:val="00284AF0"/>
    <w:rsid w:val="00286523"/>
    <w:rsid w:val="0029075A"/>
    <w:rsid w:val="0029217B"/>
    <w:rsid w:val="002A3F37"/>
    <w:rsid w:val="002A71BB"/>
    <w:rsid w:val="002D1B40"/>
    <w:rsid w:val="002D5F2F"/>
    <w:rsid w:val="002E075F"/>
    <w:rsid w:val="002E1075"/>
    <w:rsid w:val="002E11F8"/>
    <w:rsid w:val="002F1F23"/>
    <w:rsid w:val="00300DEE"/>
    <w:rsid w:val="00303DF6"/>
    <w:rsid w:val="00313BD4"/>
    <w:rsid w:val="003140F3"/>
    <w:rsid w:val="00315D15"/>
    <w:rsid w:val="003239B5"/>
    <w:rsid w:val="00333DDD"/>
    <w:rsid w:val="00341A5A"/>
    <w:rsid w:val="00345669"/>
    <w:rsid w:val="00346A86"/>
    <w:rsid w:val="00350DEC"/>
    <w:rsid w:val="00357A82"/>
    <w:rsid w:val="003616AA"/>
    <w:rsid w:val="00362590"/>
    <w:rsid w:val="00365EB4"/>
    <w:rsid w:val="00367CF2"/>
    <w:rsid w:val="00390F2E"/>
    <w:rsid w:val="003A2ADA"/>
    <w:rsid w:val="003A40F8"/>
    <w:rsid w:val="003A6D6C"/>
    <w:rsid w:val="003B0C82"/>
    <w:rsid w:val="003B3DD0"/>
    <w:rsid w:val="003B6462"/>
    <w:rsid w:val="003B64AC"/>
    <w:rsid w:val="003F696A"/>
    <w:rsid w:val="004070DB"/>
    <w:rsid w:val="0041010B"/>
    <w:rsid w:val="00414788"/>
    <w:rsid w:val="00422509"/>
    <w:rsid w:val="004447A6"/>
    <w:rsid w:val="00446D2F"/>
    <w:rsid w:val="00447F16"/>
    <w:rsid w:val="00461AA3"/>
    <w:rsid w:val="00473C53"/>
    <w:rsid w:val="00474AB6"/>
    <w:rsid w:val="0047761D"/>
    <w:rsid w:val="00480C36"/>
    <w:rsid w:val="00485388"/>
    <w:rsid w:val="00495B14"/>
    <w:rsid w:val="004A02A0"/>
    <w:rsid w:val="004B2703"/>
    <w:rsid w:val="004C30FE"/>
    <w:rsid w:val="004C4106"/>
    <w:rsid w:val="004C5B3B"/>
    <w:rsid w:val="004D1C92"/>
    <w:rsid w:val="004D1D4C"/>
    <w:rsid w:val="004D2CE9"/>
    <w:rsid w:val="004E056A"/>
    <w:rsid w:val="004F5BE7"/>
    <w:rsid w:val="00505DFA"/>
    <w:rsid w:val="00522B64"/>
    <w:rsid w:val="00522D22"/>
    <w:rsid w:val="00531F90"/>
    <w:rsid w:val="00537277"/>
    <w:rsid w:val="00540F99"/>
    <w:rsid w:val="005479BC"/>
    <w:rsid w:val="00547AB8"/>
    <w:rsid w:val="005504B8"/>
    <w:rsid w:val="005728C6"/>
    <w:rsid w:val="00573D2B"/>
    <w:rsid w:val="00574740"/>
    <w:rsid w:val="00577D63"/>
    <w:rsid w:val="005842D8"/>
    <w:rsid w:val="005976D6"/>
    <w:rsid w:val="005A3DC4"/>
    <w:rsid w:val="005C6335"/>
    <w:rsid w:val="005C657B"/>
    <w:rsid w:val="005D0FDF"/>
    <w:rsid w:val="005D10F9"/>
    <w:rsid w:val="005D1D5C"/>
    <w:rsid w:val="005D68D5"/>
    <w:rsid w:val="005E77ED"/>
    <w:rsid w:val="005F6192"/>
    <w:rsid w:val="005F7540"/>
    <w:rsid w:val="005F7A93"/>
    <w:rsid w:val="00606490"/>
    <w:rsid w:val="00624757"/>
    <w:rsid w:val="0064207D"/>
    <w:rsid w:val="0065177E"/>
    <w:rsid w:val="00654CC3"/>
    <w:rsid w:val="00662132"/>
    <w:rsid w:val="006668A6"/>
    <w:rsid w:val="0066761E"/>
    <w:rsid w:val="00667BC4"/>
    <w:rsid w:val="00670A29"/>
    <w:rsid w:val="00682EC2"/>
    <w:rsid w:val="00685504"/>
    <w:rsid w:val="00692470"/>
    <w:rsid w:val="006947D9"/>
    <w:rsid w:val="00696817"/>
    <w:rsid w:val="006A008C"/>
    <w:rsid w:val="006B2761"/>
    <w:rsid w:val="006B2E38"/>
    <w:rsid w:val="006B30CE"/>
    <w:rsid w:val="006D0C39"/>
    <w:rsid w:val="006E0B73"/>
    <w:rsid w:val="006E4F2B"/>
    <w:rsid w:val="00701393"/>
    <w:rsid w:val="00711564"/>
    <w:rsid w:val="00715B4C"/>
    <w:rsid w:val="00733E06"/>
    <w:rsid w:val="0074222E"/>
    <w:rsid w:val="007608EC"/>
    <w:rsid w:val="00762B94"/>
    <w:rsid w:val="007652AB"/>
    <w:rsid w:val="00775943"/>
    <w:rsid w:val="0078386D"/>
    <w:rsid w:val="00786DFB"/>
    <w:rsid w:val="007875A5"/>
    <w:rsid w:val="007A122D"/>
    <w:rsid w:val="007A5DB5"/>
    <w:rsid w:val="007B1296"/>
    <w:rsid w:val="007B43F3"/>
    <w:rsid w:val="007C6268"/>
    <w:rsid w:val="007D7EAB"/>
    <w:rsid w:val="007E5FBB"/>
    <w:rsid w:val="00800364"/>
    <w:rsid w:val="00810637"/>
    <w:rsid w:val="008156AB"/>
    <w:rsid w:val="00824EE4"/>
    <w:rsid w:val="008352D5"/>
    <w:rsid w:val="0083534A"/>
    <w:rsid w:val="008407F6"/>
    <w:rsid w:val="0084608B"/>
    <w:rsid w:val="00847501"/>
    <w:rsid w:val="008532F7"/>
    <w:rsid w:val="00855AF4"/>
    <w:rsid w:val="00856ED6"/>
    <w:rsid w:val="00862FE4"/>
    <w:rsid w:val="00871F21"/>
    <w:rsid w:val="008721A0"/>
    <w:rsid w:val="008900FC"/>
    <w:rsid w:val="00891E1F"/>
    <w:rsid w:val="008976F7"/>
    <w:rsid w:val="00897E41"/>
    <w:rsid w:val="008A3D99"/>
    <w:rsid w:val="008A7779"/>
    <w:rsid w:val="008B0E29"/>
    <w:rsid w:val="008B4E3D"/>
    <w:rsid w:val="008C031B"/>
    <w:rsid w:val="008C6246"/>
    <w:rsid w:val="008E661E"/>
    <w:rsid w:val="008F7436"/>
    <w:rsid w:val="00902AC4"/>
    <w:rsid w:val="00907A2C"/>
    <w:rsid w:val="009171D5"/>
    <w:rsid w:val="00923717"/>
    <w:rsid w:val="00925766"/>
    <w:rsid w:val="00927D29"/>
    <w:rsid w:val="0093087F"/>
    <w:rsid w:val="0093719C"/>
    <w:rsid w:val="009422C4"/>
    <w:rsid w:val="00950075"/>
    <w:rsid w:val="009500FD"/>
    <w:rsid w:val="009532B6"/>
    <w:rsid w:val="00954943"/>
    <w:rsid w:val="00954F6D"/>
    <w:rsid w:val="00955199"/>
    <w:rsid w:val="00956C0C"/>
    <w:rsid w:val="0096340A"/>
    <w:rsid w:val="00965C46"/>
    <w:rsid w:val="009700B0"/>
    <w:rsid w:val="009713CA"/>
    <w:rsid w:val="00992033"/>
    <w:rsid w:val="00994951"/>
    <w:rsid w:val="00996A7E"/>
    <w:rsid w:val="009A5998"/>
    <w:rsid w:val="009B4C8C"/>
    <w:rsid w:val="009C2CFE"/>
    <w:rsid w:val="009C61C2"/>
    <w:rsid w:val="009D09FB"/>
    <w:rsid w:val="009D558D"/>
    <w:rsid w:val="009D5FD3"/>
    <w:rsid w:val="009F1D7B"/>
    <w:rsid w:val="00A04600"/>
    <w:rsid w:val="00A05672"/>
    <w:rsid w:val="00A109BE"/>
    <w:rsid w:val="00A15409"/>
    <w:rsid w:val="00A23795"/>
    <w:rsid w:val="00A40830"/>
    <w:rsid w:val="00A41878"/>
    <w:rsid w:val="00A57474"/>
    <w:rsid w:val="00A718D9"/>
    <w:rsid w:val="00A86B3F"/>
    <w:rsid w:val="00A9702A"/>
    <w:rsid w:val="00AA47EF"/>
    <w:rsid w:val="00AB3172"/>
    <w:rsid w:val="00AB4C12"/>
    <w:rsid w:val="00AC7CE6"/>
    <w:rsid w:val="00AD175B"/>
    <w:rsid w:val="00AE3CD6"/>
    <w:rsid w:val="00B1423E"/>
    <w:rsid w:val="00B25B13"/>
    <w:rsid w:val="00B3257C"/>
    <w:rsid w:val="00B44A6D"/>
    <w:rsid w:val="00B47F75"/>
    <w:rsid w:val="00B64EC5"/>
    <w:rsid w:val="00B73778"/>
    <w:rsid w:val="00B747BA"/>
    <w:rsid w:val="00B76BAC"/>
    <w:rsid w:val="00B818AC"/>
    <w:rsid w:val="00B861DF"/>
    <w:rsid w:val="00BA3E9B"/>
    <w:rsid w:val="00BB22C1"/>
    <w:rsid w:val="00BC3AE1"/>
    <w:rsid w:val="00BE104D"/>
    <w:rsid w:val="00BE2E89"/>
    <w:rsid w:val="00BF661F"/>
    <w:rsid w:val="00C00EE9"/>
    <w:rsid w:val="00C02CA6"/>
    <w:rsid w:val="00C108CA"/>
    <w:rsid w:val="00C446ED"/>
    <w:rsid w:val="00C459FD"/>
    <w:rsid w:val="00C53B8E"/>
    <w:rsid w:val="00C67004"/>
    <w:rsid w:val="00C706EA"/>
    <w:rsid w:val="00C8527F"/>
    <w:rsid w:val="00C86745"/>
    <w:rsid w:val="00C871DC"/>
    <w:rsid w:val="00C934F9"/>
    <w:rsid w:val="00C95175"/>
    <w:rsid w:val="00CA1B9F"/>
    <w:rsid w:val="00CA55AD"/>
    <w:rsid w:val="00CB123F"/>
    <w:rsid w:val="00CB5F04"/>
    <w:rsid w:val="00CB6B93"/>
    <w:rsid w:val="00CC1311"/>
    <w:rsid w:val="00CC3301"/>
    <w:rsid w:val="00CC5B4D"/>
    <w:rsid w:val="00CC7260"/>
    <w:rsid w:val="00CD37A5"/>
    <w:rsid w:val="00CE3B5E"/>
    <w:rsid w:val="00CE58C3"/>
    <w:rsid w:val="00CE777F"/>
    <w:rsid w:val="00D12440"/>
    <w:rsid w:val="00D160AE"/>
    <w:rsid w:val="00D170D3"/>
    <w:rsid w:val="00D236B6"/>
    <w:rsid w:val="00D25504"/>
    <w:rsid w:val="00D35113"/>
    <w:rsid w:val="00D51EAF"/>
    <w:rsid w:val="00D563F1"/>
    <w:rsid w:val="00D56F33"/>
    <w:rsid w:val="00D578A6"/>
    <w:rsid w:val="00D64B2E"/>
    <w:rsid w:val="00D90A3D"/>
    <w:rsid w:val="00D92486"/>
    <w:rsid w:val="00D935E3"/>
    <w:rsid w:val="00D948C6"/>
    <w:rsid w:val="00D96D59"/>
    <w:rsid w:val="00DA3454"/>
    <w:rsid w:val="00DC29AC"/>
    <w:rsid w:val="00DD2A97"/>
    <w:rsid w:val="00DD2D10"/>
    <w:rsid w:val="00DD2E9E"/>
    <w:rsid w:val="00DD5D17"/>
    <w:rsid w:val="00DE2073"/>
    <w:rsid w:val="00DE4438"/>
    <w:rsid w:val="00DE463A"/>
    <w:rsid w:val="00DE5325"/>
    <w:rsid w:val="00E137A7"/>
    <w:rsid w:val="00E2403E"/>
    <w:rsid w:val="00E2560D"/>
    <w:rsid w:val="00E427F5"/>
    <w:rsid w:val="00E43794"/>
    <w:rsid w:val="00E44A6F"/>
    <w:rsid w:val="00E46B85"/>
    <w:rsid w:val="00E60BAE"/>
    <w:rsid w:val="00E61A41"/>
    <w:rsid w:val="00E73671"/>
    <w:rsid w:val="00E80D39"/>
    <w:rsid w:val="00E86806"/>
    <w:rsid w:val="00E87B74"/>
    <w:rsid w:val="00E93448"/>
    <w:rsid w:val="00EA7FC6"/>
    <w:rsid w:val="00EB3237"/>
    <w:rsid w:val="00EB7269"/>
    <w:rsid w:val="00ED2643"/>
    <w:rsid w:val="00EE2660"/>
    <w:rsid w:val="00EE295B"/>
    <w:rsid w:val="00EF7DD9"/>
    <w:rsid w:val="00F06056"/>
    <w:rsid w:val="00F075BD"/>
    <w:rsid w:val="00F07C21"/>
    <w:rsid w:val="00F1068B"/>
    <w:rsid w:val="00F116CE"/>
    <w:rsid w:val="00F13E61"/>
    <w:rsid w:val="00F20FD9"/>
    <w:rsid w:val="00F27805"/>
    <w:rsid w:val="00F31BF1"/>
    <w:rsid w:val="00F359E2"/>
    <w:rsid w:val="00F40776"/>
    <w:rsid w:val="00F44D11"/>
    <w:rsid w:val="00F46525"/>
    <w:rsid w:val="00F64E2E"/>
    <w:rsid w:val="00F67F8E"/>
    <w:rsid w:val="00F73B87"/>
    <w:rsid w:val="00F919E9"/>
    <w:rsid w:val="00F965C9"/>
    <w:rsid w:val="00FC1C7C"/>
    <w:rsid w:val="00FC4439"/>
    <w:rsid w:val="00FD3447"/>
    <w:rsid w:val="00FD752D"/>
    <w:rsid w:val="00FE06EC"/>
    <w:rsid w:val="00FE3FB4"/>
    <w:rsid w:val="00FF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44EF6"/>
  <w15:chartTrackingRefBased/>
  <w15:docId w15:val="{99DEDA35-C9CD-4459-9659-804A0E191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13BD4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3"/>
    <w:link w:val="10"/>
    <w:uiPriority w:val="9"/>
    <w:qFormat/>
    <w:rsid w:val="005C6335"/>
    <w:pPr>
      <w:keepNext/>
      <w:keepLines/>
      <w:pageBreakBefore/>
      <w:numPr>
        <w:numId w:val="1"/>
      </w:numPr>
      <w:spacing w:after="482" w:line="360" w:lineRule="auto"/>
      <w:jc w:val="left"/>
      <w:outlineLvl w:val="0"/>
    </w:pPr>
    <w:rPr>
      <w:rFonts w:eastAsiaTheme="majorEastAsia" w:cstheme="majorBidi"/>
      <w:b/>
      <w:sz w:val="32"/>
      <w:szCs w:val="40"/>
    </w:rPr>
  </w:style>
  <w:style w:type="paragraph" w:styleId="2">
    <w:name w:val="heading 2"/>
    <w:basedOn w:val="1"/>
    <w:next w:val="a3"/>
    <w:link w:val="20"/>
    <w:uiPriority w:val="9"/>
    <w:unhideWhenUsed/>
    <w:qFormat/>
    <w:rsid w:val="007B1296"/>
    <w:pPr>
      <w:pageBreakBefore w:val="0"/>
      <w:numPr>
        <w:ilvl w:val="1"/>
      </w:numPr>
      <w:spacing w:before="482"/>
      <w:outlineLvl w:val="1"/>
    </w:pPr>
    <w:rPr>
      <w:sz w:val="28"/>
      <w:szCs w:val="32"/>
    </w:rPr>
  </w:style>
  <w:style w:type="paragraph" w:styleId="3">
    <w:name w:val="heading 3"/>
    <w:basedOn w:val="2"/>
    <w:next w:val="a3"/>
    <w:link w:val="30"/>
    <w:uiPriority w:val="9"/>
    <w:unhideWhenUsed/>
    <w:qFormat/>
    <w:rsid w:val="00135AB1"/>
    <w:pPr>
      <w:numPr>
        <w:ilvl w:val="2"/>
      </w:numPr>
      <w:outlineLvl w:val="2"/>
    </w:pPr>
    <w:rPr>
      <w:szCs w:val="28"/>
    </w:rPr>
  </w:style>
  <w:style w:type="paragraph" w:styleId="4">
    <w:name w:val="heading 4"/>
    <w:basedOn w:val="a2"/>
    <w:next w:val="a2"/>
    <w:link w:val="40"/>
    <w:uiPriority w:val="9"/>
    <w:semiHidden/>
    <w:unhideWhenUsed/>
    <w:rsid w:val="00313BD4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13BD4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13BD4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13BD4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13BD4"/>
    <w:pPr>
      <w:keepNext/>
      <w:keepLines/>
      <w:numPr>
        <w:ilvl w:val="7"/>
        <w:numId w:val="1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13BD4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5C6335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20">
    <w:name w:val="Заголовок 2 Знак"/>
    <w:basedOn w:val="a4"/>
    <w:link w:val="2"/>
    <w:uiPriority w:val="9"/>
    <w:rsid w:val="007B129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135AB1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40">
    <w:name w:val="Заголовок 4 Знак"/>
    <w:basedOn w:val="a4"/>
    <w:link w:val="4"/>
    <w:uiPriority w:val="9"/>
    <w:semiHidden/>
    <w:rsid w:val="00313BD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4"/>
    <w:link w:val="5"/>
    <w:uiPriority w:val="9"/>
    <w:semiHidden/>
    <w:rsid w:val="00313BD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4"/>
    <w:link w:val="6"/>
    <w:uiPriority w:val="9"/>
    <w:semiHidden/>
    <w:rsid w:val="00313BD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4"/>
    <w:link w:val="7"/>
    <w:uiPriority w:val="9"/>
    <w:semiHidden/>
    <w:rsid w:val="00313BD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4"/>
    <w:link w:val="8"/>
    <w:uiPriority w:val="9"/>
    <w:semiHidden/>
    <w:rsid w:val="00313BD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4"/>
    <w:link w:val="9"/>
    <w:uiPriority w:val="9"/>
    <w:semiHidden/>
    <w:rsid w:val="00313BD4"/>
    <w:rPr>
      <w:rFonts w:eastAsiaTheme="majorEastAsia" w:cstheme="majorBidi"/>
      <w:color w:val="272727" w:themeColor="text1" w:themeTint="D8"/>
    </w:rPr>
  </w:style>
  <w:style w:type="paragraph" w:styleId="a7">
    <w:name w:val="Title"/>
    <w:basedOn w:val="a2"/>
    <w:next w:val="a3"/>
    <w:link w:val="a8"/>
    <w:uiPriority w:val="10"/>
    <w:qFormat/>
    <w:rsid w:val="008532F7"/>
    <w:pPr>
      <w:pageBreakBefore/>
      <w:spacing w:after="482"/>
      <w:contextualSpacing/>
      <w:jc w:val="center"/>
    </w:pPr>
    <w:rPr>
      <w:rFonts w:eastAsiaTheme="majorEastAsia" w:cstheme="majorBidi"/>
      <w:b/>
      <w:caps/>
      <w:spacing w:val="-10"/>
      <w:kern w:val="28"/>
      <w:sz w:val="32"/>
      <w:szCs w:val="56"/>
    </w:rPr>
  </w:style>
  <w:style w:type="character" w:customStyle="1" w:styleId="a8">
    <w:name w:val="Заголовок Знак"/>
    <w:basedOn w:val="a4"/>
    <w:link w:val="a7"/>
    <w:uiPriority w:val="10"/>
    <w:rsid w:val="008532F7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9">
    <w:name w:val="Subtitle"/>
    <w:basedOn w:val="a2"/>
    <w:next w:val="a2"/>
    <w:link w:val="aa"/>
    <w:uiPriority w:val="11"/>
    <w:qFormat/>
    <w:rsid w:val="00313B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a">
    <w:name w:val="Подзаголовок Знак"/>
    <w:basedOn w:val="a4"/>
    <w:link w:val="a9"/>
    <w:uiPriority w:val="11"/>
    <w:rsid w:val="00313B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2"/>
    <w:next w:val="a2"/>
    <w:link w:val="22"/>
    <w:uiPriority w:val="29"/>
    <w:qFormat/>
    <w:rsid w:val="00313B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313BD4"/>
    <w:rPr>
      <w:i/>
      <w:iCs/>
      <w:color w:val="404040" w:themeColor="text1" w:themeTint="BF"/>
    </w:rPr>
  </w:style>
  <w:style w:type="paragraph" w:styleId="ab">
    <w:name w:val="List Paragraph"/>
    <w:basedOn w:val="a2"/>
    <w:uiPriority w:val="34"/>
    <w:qFormat/>
    <w:rsid w:val="00313BD4"/>
    <w:pPr>
      <w:ind w:left="720"/>
      <w:contextualSpacing/>
    </w:pPr>
  </w:style>
  <w:style w:type="character" w:styleId="ac">
    <w:name w:val="Intense Emphasis"/>
    <w:basedOn w:val="a4"/>
    <w:uiPriority w:val="21"/>
    <w:qFormat/>
    <w:rsid w:val="00313BD4"/>
    <w:rPr>
      <w:i/>
      <w:iCs/>
      <w:color w:val="0F4761" w:themeColor="accent1" w:themeShade="BF"/>
    </w:rPr>
  </w:style>
  <w:style w:type="paragraph" w:styleId="ad">
    <w:name w:val="Intense Quote"/>
    <w:basedOn w:val="a2"/>
    <w:next w:val="a2"/>
    <w:link w:val="ae"/>
    <w:uiPriority w:val="30"/>
    <w:qFormat/>
    <w:rsid w:val="00313B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4"/>
    <w:link w:val="ad"/>
    <w:uiPriority w:val="30"/>
    <w:rsid w:val="00313BD4"/>
    <w:rPr>
      <w:i/>
      <w:iCs/>
      <w:color w:val="0F4761" w:themeColor="accent1" w:themeShade="BF"/>
    </w:rPr>
  </w:style>
  <w:style w:type="character" w:styleId="af">
    <w:name w:val="Intense Reference"/>
    <w:basedOn w:val="a4"/>
    <w:uiPriority w:val="32"/>
    <w:qFormat/>
    <w:rsid w:val="00313BD4"/>
    <w:rPr>
      <w:b/>
      <w:bCs/>
      <w:smallCaps/>
      <w:color w:val="0F4761" w:themeColor="accent1" w:themeShade="BF"/>
      <w:spacing w:val="5"/>
    </w:rPr>
  </w:style>
  <w:style w:type="paragraph" w:customStyle="1" w:styleId="a3">
    <w:name w:val="Основной"/>
    <w:basedOn w:val="a2"/>
    <w:link w:val="af0"/>
    <w:qFormat/>
    <w:rsid w:val="00F31BF1"/>
    <w:pPr>
      <w:spacing w:line="360" w:lineRule="auto"/>
      <w:ind w:firstLine="709"/>
    </w:pPr>
  </w:style>
  <w:style w:type="character" w:customStyle="1" w:styleId="af0">
    <w:name w:val="Основной Знак"/>
    <w:basedOn w:val="a4"/>
    <w:link w:val="a3"/>
    <w:rsid w:val="00F31BF1"/>
    <w:rPr>
      <w:rFonts w:ascii="Times New Roman" w:hAnsi="Times New Roman"/>
      <w:sz w:val="28"/>
    </w:rPr>
  </w:style>
  <w:style w:type="table" w:styleId="af1">
    <w:name w:val="Table Grid"/>
    <w:basedOn w:val="a5"/>
    <w:uiPriority w:val="39"/>
    <w:rsid w:val="00157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2"/>
    <w:link w:val="af3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4"/>
    <w:link w:val="af2"/>
    <w:uiPriority w:val="99"/>
    <w:rsid w:val="007B1296"/>
    <w:rPr>
      <w:rFonts w:ascii="Times New Roman" w:hAnsi="Times New Roman"/>
      <w:sz w:val="28"/>
    </w:rPr>
  </w:style>
  <w:style w:type="paragraph" w:styleId="af4">
    <w:name w:val="footer"/>
    <w:basedOn w:val="a2"/>
    <w:link w:val="af5"/>
    <w:uiPriority w:val="99"/>
    <w:unhideWhenUsed/>
    <w:rsid w:val="007B1296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7B1296"/>
    <w:rPr>
      <w:rFonts w:ascii="Times New Roman" w:hAnsi="Times New Roman"/>
      <w:sz w:val="28"/>
    </w:rPr>
  </w:style>
  <w:style w:type="paragraph" w:customStyle="1" w:styleId="a1">
    <w:name w:val="Список маркированный"/>
    <w:basedOn w:val="a3"/>
    <w:link w:val="af6"/>
    <w:qFormat/>
    <w:rsid w:val="006B2E38"/>
    <w:pPr>
      <w:numPr>
        <w:numId w:val="3"/>
      </w:numPr>
    </w:pPr>
  </w:style>
  <w:style w:type="character" w:customStyle="1" w:styleId="af6">
    <w:name w:val="Список маркированный Знак"/>
    <w:basedOn w:val="af0"/>
    <w:link w:val="a1"/>
    <w:rsid w:val="006B2E38"/>
    <w:rPr>
      <w:rFonts w:ascii="Times New Roman" w:hAnsi="Times New Roman"/>
      <w:sz w:val="28"/>
    </w:rPr>
  </w:style>
  <w:style w:type="paragraph" w:styleId="41">
    <w:name w:val="toc 4"/>
    <w:basedOn w:val="a2"/>
    <w:next w:val="a2"/>
    <w:autoRedefine/>
    <w:uiPriority w:val="39"/>
    <w:semiHidden/>
    <w:unhideWhenUsed/>
    <w:rsid w:val="00C02CA6"/>
    <w:pPr>
      <w:spacing w:after="100"/>
      <w:ind w:left="840"/>
    </w:pPr>
  </w:style>
  <w:style w:type="paragraph" w:styleId="11">
    <w:name w:val="toc 1"/>
    <w:basedOn w:val="a2"/>
    <w:next w:val="a2"/>
    <w:autoRedefine/>
    <w:uiPriority w:val="39"/>
    <w:unhideWhenUsed/>
    <w:rsid w:val="00C02CA6"/>
    <w:pPr>
      <w:spacing w:line="360" w:lineRule="auto"/>
      <w:ind w:left="709" w:right="284"/>
    </w:pPr>
  </w:style>
  <w:style w:type="paragraph" w:styleId="23">
    <w:name w:val="toc 2"/>
    <w:basedOn w:val="11"/>
    <w:next w:val="a2"/>
    <w:autoRedefine/>
    <w:uiPriority w:val="39"/>
    <w:unhideWhenUsed/>
    <w:rsid w:val="00C02CA6"/>
    <w:pPr>
      <w:tabs>
        <w:tab w:val="right" w:leader="dot" w:pos="9344"/>
      </w:tabs>
      <w:ind w:left="992"/>
    </w:pPr>
  </w:style>
  <w:style w:type="paragraph" w:styleId="31">
    <w:name w:val="toc 3"/>
    <w:basedOn w:val="23"/>
    <w:next w:val="a2"/>
    <w:autoRedefine/>
    <w:uiPriority w:val="39"/>
    <w:unhideWhenUsed/>
    <w:rsid w:val="00C02CA6"/>
    <w:pPr>
      <w:ind w:left="1276"/>
    </w:pPr>
  </w:style>
  <w:style w:type="character" w:styleId="af7">
    <w:name w:val="Hyperlink"/>
    <w:basedOn w:val="a4"/>
    <w:uiPriority w:val="99"/>
    <w:unhideWhenUsed/>
    <w:rsid w:val="00C02CA6"/>
    <w:rPr>
      <w:color w:val="467886" w:themeColor="hyperlink"/>
      <w:u w:val="single"/>
    </w:rPr>
  </w:style>
  <w:style w:type="paragraph" w:customStyle="1" w:styleId="af8">
    <w:name w:val="Заголовок Содержание"/>
    <w:basedOn w:val="a7"/>
    <w:link w:val="af9"/>
    <w:qFormat/>
    <w:rsid w:val="00C02CA6"/>
  </w:style>
  <w:style w:type="character" w:customStyle="1" w:styleId="af9">
    <w:name w:val="Заголовок Содержание Знак"/>
    <w:basedOn w:val="a8"/>
    <w:link w:val="af8"/>
    <w:rsid w:val="00C02CA6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paragraph" w:styleId="afa">
    <w:name w:val="Normal (Web)"/>
    <w:basedOn w:val="a2"/>
    <w:uiPriority w:val="99"/>
    <w:semiHidden/>
    <w:unhideWhenUsed/>
    <w:rsid w:val="0022213E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a0">
    <w:name w:val="Список буквенный"/>
    <w:basedOn w:val="a3"/>
    <w:link w:val="afb"/>
    <w:qFormat/>
    <w:rsid w:val="00A57474"/>
    <w:pPr>
      <w:numPr>
        <w:numId w:val="8"/>
      </w:numPr>
    </w:pPr>
  </w:style>
  <w:style w:type="character" w:customStyle="1" w:styleId="afb">
    <w:name w:val="Список буквенный Знак"/>
    <w:basedOn w:val="af0"/>
    <w:link w:val="a0"/>
    <w:rsid w:val="00A57474"/>
    <w:rPr>
      <w:rFonts w:ascii="Times New Roman" w:hAnsi="Times New Roman"/>
      <w:sz w:val="28"/>
    </w:rPr>
  </w:style>
  <w:style w:type="paragraph" w:customStyle="1" w:styleId="a">
    <w:name w:val="Список нумерованный"/>
    <w:basedOn w:val="a3"/>
    <w:link w:val="afc"/>
    <w:qFormat/>
    <w:rsid w:val="00F44D11"/>
    <w:pPr>
      <w:numPr>
        <w:numId w:val="9"/>
      </w:numPr>
    </w:pPr>
  </w:style>
  <w:style w:type="character" w:customStyle="1" w:styleId="afc">
    <w:name w:val="Список нумерованный Знак"/>
    <w:basedOn w:val="af0"/>
    <w:link w:val="a"/>
    <w:rsid w:val="00F44D11"/>
    <w:rPr>
      <w:rFonts w:ascii="Times New Roman" w:hAnsi="Times New Roman"/>
      <w:sz w:val="28"/>
    </w:rPr>
  </w:style>
  <w:style w:type="paragraph" w:customStyle="1" w:styleId="afd">
    <w:name w:val="Рисунок"/>
    <w:basedOn w:val="a2"/>
    <w:next w:val="a2"/>
    <w:qFormat/>
    <w:rsid w:val="00D160AE"/>
    <w:pPr>
      <w:keepNext/>
      <w:spacing w:before="482" w:after="642"/>
      <w:jc w:val="center"/>
    </w:pPr>
    <w:rPr>
      <w:noProof/>
      <w:color w:val="000000"/>
      <w:szCs w:val="28"/>
    </w:rPr>
  </w:style>
  <w:style w:type="paragraph" w:customStyle="1" w:styleId="afe">
    <w:name w:val="Подпись рисунка"/>
    <w:basedOn w:val="a2"/>
    <w:next w:val="a3"/>
    <w:link w:val="aff"/>
    <w:qFormat/>
    <w:rsid w:val="00CB5F04"/>
    <w:pPr>
      <w:spacing w:before="642" w:after="642"/>
      <w:jc w:val="center"/>
    </w:pPr>
  </w:style>
  <w:style w:type="character" w:customStyle="1" w:styleId="aff">
    <w:name w:val="Подпись рисунка Знак"/>
    <w:basedOn w:val="a4"/>
    <w:link w:val="afe"/>
    <w:rsid w:val="00CB5F04"/>
    <w:rPr>
      <w:rFonts w:ascii="Times New Roman" w:hAnsi="Times New Roman"/>
      <w:sz w:val="28"/>
    </w:rPr>
  </w:style>
  <w:style w:type="paragraph" w:customStyle="1" w:styleId="aff0">
    <w:name w:val="Листинг"/>
    <w:basedOn w:val="a2"/>
    <w:link w:val="aff1"/>
    <w:qFormat/>
    <w:rsid w:val="00D51EAF"/>
    <w:pPr>
      <w:spacing w:before="482" w:after="482"/>
      <w:contextualSpacing/>
      <w:jc w:val="left"/>
    </w:pPr>
    <w:rPr>
      <w:rFonts w:ascii="Courier New" w:hAnsi="Courier New" w:cs="Courier New"/>
      <w:sz w:val="24"/>
      <w:szCs w:val="20"/>
    </w:rPr>
  </w:style>
  <w:style w:type="character" w:customStyle="1" w:styleId="aff1">
    <w:name w:val="Листинг Знак"/>
    <w:basedOn w:val="a4"/>
    <w:link w:val="aff0"/>
    <w:rsid w:val="00D51EAF"/>
    <w:rPr>
      <w:rFonts w:ascii="Courier New" w:hAnsi="Courier New" w:cs="Courier New"/>
      <w:sz w:val="24"/>
      <w:szCs w:val="20"/>
    </w:rPr>
  </w:style>
  <w:style w:type="paragraph" w:customStyle="1" w:styleId="aff2">
    <w:name w:val="Подпись элемента"/>
    <w:basedOn w:val="a2"/>
    <w:qFormat/>
    <w:rsid w:val="00D160AE"/>
    <w:pPr>
      <w:spacing w:before="482" w:after="642"/>
    </w:pPr>
  </w:style>
  <w:style w:type="character" w:customStyle="1" w:styleId="docdata">
    <w:name w:val="docdata"/>
    <w:aliases w:val="docy,v5,1907,bqiaagaaeyqcaaagiaiaaapabgaabeggaaaaaaaaaaaaaaaaaaaaaaaaaaaaaaaaaaaaaaaaaaaaaaaaaaaaaaaaaaaaaaaaaaaaaaaaaaaaaaaaaaaaaaaaaaaaaaaaaaaaaaaaaaaaaaaaaaaaaaaaaaaaaaaaaaaaaaaaaaaaaaaaaaaaaaaaaaaaaaaaaaaaaaaaaaaaaaaaaaaaaaaaaaaaaaaaaaaaaaaa"/>
    <w:basedOn w:val="a4"/>
    <w:rsid w:val="000C03D0"/>
  </w:style>
  <w:style w:type="paragraph" w:styleId="aff3">
    <w:name w:val="Balloon Text"/>
    <w:basedOn w:val="a2"/>
    <w:link w:val="aff4"/>
    <w:uiPriority w:val="99"/>
    <w:semiHidden/>
    <w:unhideWhenUsed/>
    <w:rsid w:val="00AC7CE6"/>
    <w:rPr>
      <w:rFonts w:ascii="Segoe UI" w:hAnsi="Segoe UI" w:cs="Segoe UI"/>
      <w:sz w:val="18"/>
      <w:szCs w:val="18"/>
    </w:rPr>
  </w:style>
  <w:style w:type="character" w:customStyle="1" w:styleId="aff4">
    <w:name w:val="Текст выноски Знак"/>
    <w:basedOn w:val="a4"/>
    <w:link w:val="aff3"/>
    <w:uiPriority w:val="99"/>
    <w:semiHidden/>
    <w:rsid w:val="00AC7CE6"/>
    <w:rPr>
      <w:rFonts w:ascii="Segoe UI" w:hAnsi="Segoe UI" w:cs="Segoe UI"/>
      <w:sz w:val="18"/>
      <w:szCs w:val="18"/>
    </w:rPr>
  </w:style>
  <w:style w:type="paragraph" w:customStyle="1" w:styleId="ng-star-inserted">
    <w:name w:val="ng-star-inserted"/>
    <w:basedOn w:val="a2"/>
    <w:rsid w:val="00D12440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ng-star-inserted1">
    <w:name w:val="ng-star-inserted1"/>
    <w:basedOn w:val="a4"/>
    <w:rsid w:val="00D12440"/>
  </w:style>
  <w:style w:type="character" w:customStyle="1" w:styleId="inline-code">
    <w:name w:val="inline-code"/>
    <w:basedOn w:val="a4"/>
    <w:rsid w:val="00D12440"/>
  </w:style>
  <w:style w:type="character" w:customStyle="1" w:styleId="12">
    <w:name w:val="Неразрешенное упоминание1"/>
    <w:basedOn w:val="a4"/>
    <w:uiPriority w:val="99"/>
    <w:semiHidden/>
    <w:unhideWhenUsed/>
    <w:rsid w:val="007838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profile@mail.com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znanium.ru/catalog/product/2096940" TargetMode="External"/><Relationship Id="rId3" Type="http://schemas.openxmlformats.org/officeDocument/2006/relationships/styles" Target="styles.xml"/><Relationship Id="rId21" Type="http://schemas.openxmlformats.org/officeDocument/2006/relationships/hyperlink" Target="https://ibooks.ru/bookshelf/376974/read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znanium.ru/catalog/product/2096940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znanium.ru/catalog/product/208340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znanium.ru/catalog/product/2178802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znanium.ru/catalog/product/2178802" TargetMode="External"/><Relationship Id="rId28" Type="http://schemas.openxmlformats.org/officeDocument/2006/relationships/hyperlink" Target="https://ibooks.ru/bookshelf/386796/read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ibooks.ru/bookshelf/376974/reading" TargetMode="External"/><Relationship Id="rId27" Type="http://schemas.openxmlformats.org/officeDocument/2006/relationships/hyperlink" Target="https://ibooks.ru/bookshelf/386796/reading" TargetMode="External"/><Relationship Id="rId30" Type="http://schemas.openxmlformats.org/officeDocument/2006/relationships/hyperlink" Target="https://znanium.ru/catalog/product/208340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0109-14\Downloads\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39D28-EAAA-4697-92BE-0FB297E12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2377</TotalTime>
  <Pages>30</Pages>
  <Words>5052</Words>
  <Characters>28799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0109-14</dc:creator>
  <cp:keywords/>
  <dc:description/>
  <cp:lastModifiedBy>Максим Хом</cp:lastModifiedBy>
  <cp:revision>190</cp:revision>
  <cp:lastPrinted>2025-12-06T10:44:00Z</cp:lastPrinted>
  <dcterms:created xsi:type="dcterms:W3CDTF">2025-10-28T05:32:00Z</dcterms:created>
  <dcterms:modified xsi:type="dcterms:W3CDTF">2025-12-06T11:10:00Z</dcterms:modified>
</cp:coreProperties>
</file>